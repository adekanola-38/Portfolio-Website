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F658C" w:themeColor="accent1"/>
  <w:body>
    <w:p w14:paraId="70300A2E" w14:textId="77777777" w:rsidR="0003207A" w:rsidRDefault="00FD5399" w:rsidP="006D6DD1">
      <w:r w:rsidRPr="00FD3190">
        <w:rPr>
          <w:noProof/>
          <w:lang w:val="en-AU" w:eastAsia="en-AU"/>
        </w:rPr>
        <mc:AlternateContent>
          <mc:Choice Requires="wps">
            <w:drawing>
              <wp:anchor distT="0" distB="0" distL="114300" distR="114300" simplePos="0" relativeHeight="251662336" behindDoc="1" locked="1" layoutInCell="1" allowOverlap="1" wp14:anchorId="19CF26B7" wp14:editId="1F385B5D">
                <wp:simplePos x="0" y="0"/>
                <wp:positionH relativeFrom="page">
                  <wp:align>right</wp:align>
                </wp:positionH>
                <wp:positionV relativeFrom="paragraph">
                  <wp:posOffset>-534670</wp:posOffset>
                </wp:positionV>
                <wp:extent cx="7772400" cy="10058400"/>
                <wp:effectExtent l="0" t="0" r="0" b="0"/>
                <wp:wrapNone/>
                <wp:docPr id="1064996467"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6">
                            <a:lumMod val="40000"/>
                            <a:lumOff val="6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497E6" id="Rectangle 14" o:spid="_x0000_s1026" alt="&quot;&quot;" style="position:absolute;margin-left:560.8pt;margin-top:-42.1pt;width:612pt;height:11in;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" fillcolor="#ccd8e6 [1305]" stroked="f" strokeweight="2pt">
                <v:fill opacity="13107f"/>
                <w10:wrap anchorx="page"/>
                <w10:anchorlock/>
              </v:rect>
            </w:pict>
          </mc:Fallback>
        </mc:AlternateContent>
      </w:r>
    </w:p>
    <w:tbl>
      <w:tblPr>
        <w:tblW w:w="0" w:type="auto"/>
        <w:tblCellMar>
          <w:left w:w="0" w:type="dxa"/>
          <w:right w:w="0" w:type="dxa"/>
        </w:tblCellMar>
        <w:tblLook w:val="0600" w:firstRow="0" w:lastRow="0" w:firstColumn="0" w:lastColumn="0" w:noHBand="1" w:noVBand="1"/>
      </w:tblPr>
      <w:tblGrid>
        <w:gridCol w:w="6480"/>
        <w:gridCol w:w="421"/>
        <w:gridCol w:w="479"/>
        <w:gridCol w:w="1980"/>
      </w:tblGrid>
      <w:tr w:rsidR="008D228F" w:rsidRPr="0047187D" w14:paraId="5D08AFF9" w14:textId="77777777" w:rsidTr="008A2685">
        <w:trPr>
          <w:trHeight w:val="2745"/>
        </w:trPr>
        <w:tc>
          <w:tcPr>
            <w:tcW w:w="6901" w:type="dxa"/>
            <w:gridSpan w:val="2"/>
            <w:tcBorders>
              <w:top w:val="single" w:sz="8" w:space="0" w:color="5F658C" w:themeColor="accent1"/>
              <w:bottom w:val="single" w:sz="8" w:space="0" w:color="5F658C" w:themeColor="accent1"/>
              <w:right w:val="single" w:sz="8" w:space="0" w:color="5F658C" w:themeColor="accent1"/>
            </w:tcBorders>
            <w:vAlign w:val="center"/>
          </w:tcPr>
          <w:p w14:paraId="7E0372C1" w14:textId="5684F1C9" w:rsidR="008D228F" w:rsidRPr="00625BD9" w:rsidRDefault="00625BD9" w:rsidP="00625BD9">
            <w:pPr>
              <w:pStyle w:val="Title"/>
              <w:rPr>
                <w:color w:val="FFFFFF" w:themeColor="background1"/>
              </w:rPr>
            </w:pPr>
            <w:r w:rsidRPr="00625BD9">
              <w:rPr>
                <w:color w:val="FFFFFF" w:themeColor="background1"/>
              </w:rPr>
              <w:t>Adekanola Opololaoluwa</w:t>
            </w:r>
          </w:p>
        </w:tc>
        <w:tc>
          <w:tcPr>
            <w:tcW w:w="479" w:type="dxa"/>
            <w:tcBorders>
              <w:top w:val="single" w:sz="8" w:space="0" w:color="5F658C" w:themeColor="accent1"/>
              <w:left w:val="single" w:sz="8" w:space="0" w:color="5F658C" w:themeColor="accent1"/>
              <w:bottom w:val="single" w:sz="8" w:space="0" w:color="5F658C" w:themeColor="accent1"/>
            </w:tcBorders>
            <w:vAlign w:val="center"/>
          </w:tcPr>
          <w:p w14:paraId="6556539E" w14:textId="77777777" w:rsidR="008D228F" w:rsidRPr="004731A6" w:rsidRDefault="008D228F" w:rsidP="00C53349"/>
        </w:tc>
        <w:tc>
          <w:tcPr>
            <w:tcW w:w="1980" w:type="dxa"/>
            <w:tcBorders>
              <w:top w:val="single" w:sz="8" w:space="0" w:color="5F658C" w:themeColor="accent1"/>
              <w:bottom w:val="single" w:sz="8" w:space="0" w:color="5F658C" w:themeColor="accent1"/>
            </w:tcBorders>
            <w:vAlign w:val="center"/>
          </w:tcPr>
          <w:p w14:paraId="3BD2B7D4" w14:textId="77777777" w:rsidR="008A2685" w:rsidRDefault="008A2685" w:rsidP="008A2685">
            <w:pPr>
              <w:pStyle w:val="Heading2"/>
            </w:pPr>
          </w:p>
          <w:p w14:paraId="1DE31B48" w14:textId="77777777" w:rsidR="008D228F" w:rsidRPr="00625BD9" w:rsidRDefault="00000000" w:rsidP="008A2685">
            <w:pPr>
              <w:pStyle w:val="Heading2"/>
              <w:rPr>
                <w:color w:val="FFFFFF" w:themeColor="background1"/>
              </w:rPr>
            </w:pPr>
            <w:sdt>
              <w:sdtPr>
                <w:rPr>
                  <w:color w:val="FFFFFF" w:themeColor="background1"/>
                </w:rPr>
                <w:id w:val="402958775"/>
                <w:placeholder>
                  <w:docPart w:val="D1059FCAC72048EF82BCEB62B9446E3E"/>
                </w:placeholder>
                <w:temporary/>
                <w:showingPlcHdr/>
                <w15:appearance w15:val="hidden"/>
              </w:sdtPr>
              <w:sdtContent>
                <w:r w:rsidR="00C53349" w:rsidRPr="00625BD9">
                  <w:rPr>
                    <w:color w:val="FFFFFF" w:themeColor="background1"/>
                  </w:rPr>
                  <w:t>Contact Information</w:t>
                </w:r>
              </w:sdtContent>
            </w:sdt>
          </w:p>
          <w:p w14:paraId="2C9A55C6" w14:textId="1C62B128" w:rsidR="008D228F" w:rsidRPr="00625BD9" w:rsidRDefault="00625BD9" w:rsidP="008A2685">
            <w:pPr>
              <w:rPr>
                <w:color w:val="FFFFFF" w:themeColor="background1"/>
              </w:rPr>
            </w:pPr>
            <w:r w:rsidRPr="00625BD9">
              <w:rPr>
                <w:color w:val="FFFFFF" w:themeColor="background1"/>
              </w:rPr>
              <w:t>513F University Avenue,</w:t>
            </w:r>
          </w:p>
          <w:p w14:paraId="37D964BF" w14:textId="2FE91D98" w:rsidR="008D228F" w:rsidRPr="00625BD9" w:rsidRDefault="00625BD9" w:rsidP="008A2685">
            <w:pPr>
              <w:rPr>
                <w:color w:val="FFFFFF" w:themeColor="background1"/>
              </w:rPr>
            </w:pPr>
            <w:r w:rsidRPr="00625BD9">
              <w:rPr>
                <w:color w:val="FFFFFF" w:themeColor="background1"/>
              </w:rPr>
              <w:t>Charlottetown, PEI</w:t>
            </w:r>
          </w:p>
          <w:p w14:paraId="29FAC8BB" w14:textId="5BFED910" w:rsidR="00C53349" w:rsidRPr="0047187D" w:rsidRDefault="00625BD9" w:rsidP="008A2685">
            <w:r w:rsidRPr="00625BD9">
              <w:rPr>
                <w:color w:val="FFFFFF" w:themeColor="background1"/>
              </w:rPr>
              <w:t>Feb 17, 2024</w:t>
            </w:r>
          </w:p>
          <w:p w14:paraId="14F38381" w14:textId="77777777" w:rsidR="008D228F" w:rsidRPr="004731A6" w:rsidRDefault="008D228F" w:rsidP="008A2685"/>
        </w:tc>
      </w:tr>
      <w:tr w:rsidR="008D228F" w:rsidRPr="0047187D" w14:paraId="0A5529CC" w14:textId="77777777" w:rsidTr="008A2685">
        <w:trPr>
          <w:trHeight w:val="547"/>
        </w:trPr>
        <w:tc>
          <w:tcPr>
            <w:tcW w:w="6901" w:type="dxa"/>
            <w:gridSpan w:val="2"/>
            <w:tcBorders>
              <w:top w:val="single" w:sz="8" w:space="0" w:color="5F658C" w:themeColor="accent1"/>
              <w:right w:val="single" w:sz="8" w:space="0" w:color="5F658C" w:themeColor="accent1"/>
            </w:tcBorders>
          </w:tcPr>
          <w:p w14:paraId="3153C191" w14:textId="77777777" w:rsidR="008D228F" w:rsidRPr="00FD3190" w:rsidRDefault="008D228F" w:rsidP="00C53349"/>
        </w:tc>
        <w:tc>
          <w:tcPr>
            <w:tcW w:w="479" w:type="dxa"/>
            <w:tcBorders>
              <w:top w:val="single" w:sz="8" w:space="0" w:color="5F658C" w:themeColor="accent1"/>
              <w:left w:val="single" w:sz="8" w:space="0" w:color="5F658C" w:themeColor="accent1"/>
            </w:tcBorders>
          </w:tcPr>
          <w:p w14:paraId="7535B6E8" w14:textId="77777777" w:rsidR="008D228F" w:rsidRPr="00BF4F27" w:rsidRDefault="008D228F" w:rsidP="00C53349"/>
        </w:tc>
        <w:tc>
          <w:tcPr>
            <w:tcW w:w="1980" w:type="dxa"/>
            <w:tcBorders>
              <w:top w:val="single" w:sz="8" w:space="0" w:color="5F658C" w:themeColor="accent1"/>
            </w:tcBorders>
          </w:tcPr>
          <w:p w14:paraId="28B6DD51" w14:textId="77777777" w:rsidR="008D228F" w:rsidRPr="00BF4F27" w:rsidRDefault="008D228F" w:rsidP="00C53349"/>
        </w:tc>
      </w:tr>
      <w:tr w:rsidR="00D07947" w:rsidRPr="0047187D" w14:paraId="562560D7" w14:textId="77777777" w:rsidTr="008A2685">
        <w:trPr>
          <w:trHeight w:val="10125"/>
        </w:trPr>
        <w:tc>
          <w:tcPr>
            <w:tcW w:w="6480" w:type="dxa"/>
            <w:tcBorders>
              <w:bottom w:val="single" w:sz="8" w:space="0" w:color="5F658C" w:themeColor="accent1"/>
            </w:tcBorders>
          </w:tcPr>
          <w:p w14:paraId="16EA1ACB" w14:textId="59272A07" w:rsidR="00625BD9" w:rsidRPr="00CF51FF" w:rsidRDefault="00625BD9" w:rsidP="00625BD9">
            <w:pPr>
              <w:rPr>
                <w:color w:val="FFFFFF" w:themeColor="background1"/>
              </w:rPr>
            </w:pPr>
            <w:r w:rsidRPr="00CF51FF">
              <w:rPr>
                <w:color w:val="FFFFFF" w:themeColor="background1"/>
              </w:rPr>
              <w:t>I am writing to express my interest in the [Internship Position] at [Company Name], as advertised on [where you found the job posting]. As a computer science student at UPEI with a passion for software development and problem-solving, I am excited about the opportunity to contribute to your team and further develop my skills.</w:t>
            </w:r>
          </w:p>
          <w:p w14:paraId="2E128F93" w14:textId="77777777" w:rsidR="00625BD9" w:rsidRPr="00CF51FF" w:rsidRDefault="00625BD9" w:rsidP="00625BD9">
            <w:pPr>
              <w:rPr>
                <w:color w:val="FFFFFF" w:themeColor="background1"/>
              </w:rPr>
            </w:pPr>
          </w:p>
          <w:p w14:paraId="536AB540" w14:textId="3663B190" w:rsidR="00625BD9" w:rsidRPr="00CF51FF" w:rsidRDefault="00625BD9" w:rsidP="00625BD9">
            <w:pPr>
              <w:rPr>
                <w:color w:val="FFFFFF" w:themeColor="background1"/>
              </w:rPr>
            </w:pPr>
            <w:r w:rsidRPr="00CF51FF">
              <w:rPr>
                <w:color w:val="FFFFFF" w:themeColor="background1"/>
              </w:rPr>
              <w:t>In my coursework, I've gained proficiency in data structures, algorithms, and web development. During internships, I want to contribute to real-world projects, gaining experience in agile development and technical support.</w:t>
            </w:r>
          </w:p>
          <w:p w14:paraId="3FB84B1E" w14:textId="77777777" w:rsidR="00625BD9" w:rsidRPr="00CF51FF" w:rsidRDefault="00625BD9" w:rsidP="00625BD9">
            <w:pPr>
              <w:rPr>
                <w:color w:val="FFFFFF" w:themeColor="background1"/>
              </w:rPr>
            </w:pPr>
          </w:p>
          <w:p w14:paraId="1C2682D6" w14:textId="77777777" w:rsidR="00625BD9" w:rsidRPr="00CF51FF" w:rsidRDefault="00625BD9" w:rsidP="00625BD9">
            <w:pPr>
              <w:rPr>
                <w:color w:val="FFFFFF" w:themeColor="background1"/>
              </w:rPr>
            </w:pPr>
            <w:r w:rsidRPr="00CF51FF">
              <w:rPr>
                <w:color w:val="FFFFFF" w:themeColor="background1"/>
              </w:rPr>
              <w:t>I'm particularly drawn to [Company Name] for its innovative projects in [mention any specific areas of interest]. I am eager to contribute and learn in a dynamic and collaborative environment.</w:t>
            </w:r>
          </w:p>
          <w:p w14:paraId="0C76036B" w14:textId="77777777" w:rsidR="00625BD9" w:rsidRPr="00CF51FF" w:rsidRDefault="00625BD9" w:rsidP="00625BD9">
            <w:pPr>
              <w:rPr>
                <w:color w:val="FFFFFF" w:themeColor="background1"/>
              </w:rPr>
            </w:pPr>
          </w:p>
          <w:p w14:paraId="266DD1C6" w14:textId="2B746A88" w:rsidR="00625BD9" w:rsidRPr="00CF51FF" w:rsidRDefault="00625BD9" w:rsidP="00625BD9">
            <w:pPr>
              <w:rPr>
                <w:color w:val="FFFFFF" w:themeColor="background1"/>
              </w:rPr>
            </w:pPr>
            <w:r w:rsidRPr="00CF51FF">
              <w:rPr>
                <w:color w:val="FFFFFF" w:themeColor="background1"/>
              </w:rPr>
              <w:t>Enclosed is my resume for further details. I am available for an interview at your convenience and can be reached at (902)-388-6389 or via email at adekanola38@gmail.com</w:t>
            </w:r>
          </w:p>
          <w:p w14:paraId="5E1571B8" w14:textId="77777777" w:rsidR="00625BD9" w:rsidRPr="00CF51FF" w:rsidRDefault="00625BD9" w:rsidP="00625BD9">
            <w:pPr>
              <w:rPr>
                <w:color w:val="FFFFFF" w:themeColor="background1"/>
              </w:rPr>
            </w:pPr>
          </w:p>
          <w:p w14:paraId="77B8830C" w14:textId="77777777" w:rsidR="00625BD9" w:rsidRPr="00CF51FF" w:rsidRDefault="00625BD9" w:rsidP="00625BD9">
            <w:pPr>
              <w:rPr>
                <w:color w:val="FFFFFF" w:themeColor="background1"/>
              </w:rPr>
            </w:pPr>
            <w:r w:rsidRPr="00CF51FF">
              <w:rPr>
                <w:color w:val="FFFFFF" w:themeColor="background1"/>
              </w:rPr>
              <w:t>Thank you for considering my application. I look forward to the possibility of discussing how my background and enthusiasm align with the needs of your team.</w:t>
            </w:r>
          </w:p>
          <w:p w14:paraId="7C885014" w14:textId="77777777" w:rsidR="00625BD9" w:rsidRPr="00CF51FF" w:rsidRDefault="00625BD9" w:rsidP="00625BD9">
            <w:pPr>
              <w:rPr>
                <w:color w:val="FFFFFF" w:themeColor="background1"/>
              </w:rPr>
            </w:pPr>
          </w:p>
          <w:p w14:paraId="1474FEB0" w14:textId="77777777" w:rsidR="00625BD9" w:rsidRPr="00CF51FF" w:rsidRDefault="00625BD9" w:rsidP="00625BD9">
            <w:pPr>
              <w:rPr>
                <w:color w:val="FFFFFF" w:themeColor="background1"/>
              </w:rPr>
            </w:pPr>
            <w:r w:rsidRPr="00CF51FF">
              <w:rPr>
                <w:color w:val="FFFFFF" w:themeColor="background1"/>
              </w:rPr>
              <w:t>Sincerely,</w:t>
            </w:r>
          </w:p>
          <w:p w14:paraId="675B5D4F" w14:textId="77777777" w:rsidR="00625BD9" w:rsidRPr="00CF51FF" w:rsidRDefault="00625BD9" w:rsidP="00625BD9">
            <w:pPr>
              <w:rPr>
                <w:color w:val="FFFFFF" w:themeColor="background1"/>
              </w:rPr>
            </w:pPr>
          </w:p>
          <w:p w14:paraId="2A945534" w14:textId="3E18C872" w:rsidR="00D07947" w:rsidRPr="00CF51FF" w:rsidRDefault="00625BD9" w:rsidP="00625BD9">
            <w:pPr>
              <w:rPr>
                <w:color w:val="FFFFFF" w:themeColor="background1"/>
              </w:rPr>
            </w:pPr>
            <w:r w:rsidRPr="00CF51FF">
              <w:rPr>
                <w:color w:val="FFFFFF" w:themeColor="background1"/>
              </w:rPr>
              <w:t>Adekanola Opololaoluwa.</w:t>
            </w:r>
          </w:p>
          <w:p w14:paraId="5B5466D3" w14:textId="5C4BFBA5" w:rsidR="00D07947" w:rsidRDefault="00D07947" w:rsidP="00C53349"/>
        </w:tc>
        <w:tc>
          <w:tcPr>
            <w:tcW w:w="421" w:type="dxa"/>
            <w:tcBorders>
              <w:bottom w:val="single" w:sz="8" w:space="0" w:color="5F658C" w:themeColor="accent1"/>
              <w:right w:val="single" w:sz="8" w:space="0" w:color="5F658C" w:themeColor="accent1"/>
            </w:tcBorders>
          </w:tcPr>
          <w:p w14:paraId="4FF98451" w14:textId="77777777" w:rsidR="00D07947" w:rsidRDefault="00D07947" w:rsidP="00C53349"/>
        </w:tc>
        <w:tc>
          <w:tcPr>
            <w:tcW w:w="479" w:type="dxa"/>
            <w:tcBorders>
              <w:left w:val="single" w:sz="8" w:space="0" w:color="5F658C" w:themeColor="accent1"/>
              <w:bottom w:val="single" w:sz="8" w:space="0" w:color="5F658C" w:themeColor="accent1"/>
            </w:tcBorders>
          </w:tcPr>
          <w:p w14:paraId="32560532" w14:textId="77777777" w:rsidR="00D07947" w:rsidRPr="0047187D" w:rsidRDefault="00D07947" w:rsidP="00C53349">
            <w:pPr>
              <w:rPr>
                <w:szCs w:val="20"/>
              </w:rPr>
            </w:pPr>
          </w:p>
        </w:tc>
        <w:tc>
          <w:tcPr>
            <w:tcW w:w="1980" w:type="dxa"/>
            <w:tcBorders>
              <w:bottom w:val="single" w:sz="8" w:space="0" w:color="5F658C" w:themeColor="accent1"/>
            </w:tcBorders>
          </w:tcPr>
          <w:p w14:paraId="29122CFA" w14:textId="77777777" w:rsidR="00D07947" w:rsidRPr="00CF51FF" w:rsidRDefault="00000000" w:rsidP="00D07947">
            <w:pPr>
              <w:pStyle w:val="Heading2"/>
              <w:rPr>
                <w:color w:val="FFFFFF" w:themeColor="background1"/>
              </w:rPr>
            </w:pPr>
            <w:sdt>
              <w:sdtPr>
                <w:rPr>
                  <w:color w:val="FFFFFF" w:themeColor="background1"/>
                </w:rPr>
                <w:id w:val="291172816"/>
                <w:placeholder>
                  <w:docPart w:val="F878188254AC48C9A5F5C338E96C6BC2"/>
                </w:placeholder>
                <w:temporary/>
                <w:showingPlcHdr/>
                <w15:appearance w15:val="hidden"/>
              </w:sdtPr>
              <w:sdtContent>
                <w:r w:rsidR="00C53349" w:rsidRPr="00CF51FF">
                  <w:rPr>
                    <w:color w:val="FFFFFF" w:themeColor="background1"/>
                  </w:rPr>
                  <w:t>Ayesha Khalique</w:t>
                </w:r>
              </w:sdtContent>
            </w:sdt>
          </w:p>
          <w:p w14:paraId="3954362E" w14:textId="77777777" w:rsidR="00D07947" w:rsidRPr="00CF51FF" w:rsidRDefault="00000000" w:rsidP="00D07947">
            <w:pPr>
              <w:rPr>
                <w:color w:val="FFFFFF" w:themeColor="background1"/>
              </w:rPr>
            </w:pPr>
            <w:sdt>
              <w:sdtPr>
                <w:rPr>
                  <w:color w:val="FFFFFF" w:themeColor="background1"/>
                </w:rPr>
                <w:id w:val="147177333"/>
                <w:placeholder>
                  <w:docPart w:val="0E58D4D4918D4B549E019FC33BC3C9AF"/>
                </w:placeholder>
                <w:temporary/>
                <w:showingPlcHdr/>
                <w15:appearance w15:val="hidden"/>
              </w:sdtPr>
              <w:sdtContent>
                <w:r w:rsidR="00C53349" w:rsidRPr="00CF51FF">
                  <w:rPr>
                    <w:color w:val="FFFFFF" w:themeColor="background1"/>
                  </w:rPr>
                  <w:t>Hiring Manager</w:t>
                </w:r>
              </w:sdtContent>
            </w:sdt>
          </w:p>
          <w:p w14:paraId="6EAF67DD" w14:textId="77777777" w:rsidR="00D07947" w:rsidRPr="00CF51FF" w:rsidRDefault="00000000" w:rsidP="00D07947">
            <w:pPr>
              <w:rPr>
                <w:color w:val="FFFFFF" w:themeColor="background1"/>
              </w:rPr>
            </w:pPr>
            <w:sdt>
              <w:sdtPr>
                <w:rPr>
                  <w:color w:val="FFFFFF" w:themeColor="background1"/>
                </w:rPr>
                <w:id w:val="-1133794463"/>
                <w:placeholder>
                  <w:docPart w:val="E20576A80A7B4A71A684E5E857885752"/>
                </w:placeholder>
                <w:temporary/>
                <w:showingPlcHdr/>
                <w15:appearance w15:val="hidden"/>
              </w:sdtPr>
              <w:sdtContent>
                <w:r w:rsidR="00C53349" w:rsidRPr="00CF51FF">
                  <w:rPr>
                    <w:color w:val="FFFFFF" w:themeColor="background1"/>
                  </w:rPr>
                  <w:t>Trey Research</w:t>
                </w:r>
              </w:sdtContent>
            </w:sdt>
          </w:p>
          <w:p w14:paraId="5A306B5D" w14:textId="77777777" w:rsidR="00D07947" w:rsidRPr="00CF51FF" w:rsidRDefault="00000000" w:rsidP="00D07947">
            <w:pPr>
              <w:rPr>
                <w:color w:val="FFFFFF" w:themeColor="background1"/>
              </w:rPr>
            </w:pPr>
            <w:sdt>
              <w:sdtPr>
                <w:rPr>
                  <w:color w:val="FFFFFF" w:themeColor="background1"/>
                </w:rPr>
                <w:id w:val="755480209"/>
                <w:placeholder>
                  <w:docPart w:val="0783A5CCE8344AC8ABB8C48F761F95D0"/>
                </w:placeholder>
                <w:temporary/>
                <w:showingPlcHdr/>
                <w15:appearance w15:val="hidden"/>
              </w:sdtPr>
              <w:sdtContent>
                <w:r w:rsidR="00C53349" w:rsidRPr="00CF51FF">
                  <w:rPr>
                    <w:color w:val="FFFFFF" w:themeColor="background1"/>
                  </w:rPr>
                  <w:t>89 Pacific Ave</w:t>
                </w:r>
              </w:sdtContent>
            </w:sdt>
          </w:p>
          <w:p w14:paraId="0E93C626" w14:textId="77777777" w:rsidR="00D07947" w:rsidRPr="00CF51FF" w:rsidRDefault="00000000" w:rsidP="00F57AF2">
            <w:pPr>
              <w:rPr>
                <w:color w:val="FFFFFF" w:themeColor="background1"/>
              </w:rPr>
            </w:pPr>
            <w:sdt>
              <w:sdtPr>
                <w:rPr>
                  <w:color w:val="FFFFFF" w:themeColor="background1"/>
                </w:rPr>
                <w:id w:val="1025601171"/>
                <w:placeholder>
                  <w:docPart w:val="30369EDC49B944E49931020FB653B753"/>
                </w:placeholder>
                <w:temporary/>
                <w:showingPlcHdr/>
                <w15:appearance w15:val="hidden"/>
              </w:sdtPr>
              <w:sdtContent>
                <w:r w:rsidR="00C53349" w:rsidRPr="00CF51FF">
                  <w:rPr>
                    <w:color w:val="FFFFFF" w:themeColor="background1"/>
                  </w:rPr>
                  <w:t>San Francisco</w:t>
                </w:r>
                <w:r w:rsidR="00102956" w:rsidRPr="00CF51FF">
                  <w:rPr>
                    <w:color w:val="FFFFFF" w:themeColor="background1"/>
                  </w:rPr>
                  <w:t>,</w:t>
                </w:r>
                <w:r w:rsidR="00C53349" w:rsidRPr="00CF51FF">
                  <w:rPr>
                    <w:color w:val="FFFFFF" w:themeColor="background1"/>
                  </w:rPr>
                  <w:t xml:space="preserve"> CA 65432</w:t>
                </w:r>
              </w:sdtContent>
            </w:sdt>
          </w:p>
        </w:tc>
      </w:tr>
    </w:tbl>
    <w:p w14:paraId="6BDD0634" w14:textId="77777777" w:rsidR="00314D5E" w:rsidRDefault="00314D5E">
      <w:r>
        <w:br w:type="page"/>
      </w:r>
    </w:p>
    <w:tbl>
      <w:tblPr>
        <w:tblW w:w="0" w:type="auto"/>
        <w:tblCellMar>
          <w:left w:w="0" w:type="dxa"/>
          <w:right w:w="0" w:type="dxa"/>
        </w:tblCellMar>
        <w:tblLook w:val="0600" w:firstRow="0" w:lastRow="0" w:firstColumn="0" w:lastColumn="0" w:noHBand="1" w:noVBand="1"/>
      </w:tblPr>
      <w:tblGrid>
        <w:gridCol w:w="6901"/>
        <w:gridCol w:w="479"/>
        <w:gridCol w:w="1980"/>
      </w:tblGrid>
      <w:tr w:rsidR="00D07947" w:rsidRPr="0047187D" w14:paraId="760D4A01" w14:textId="77777777" w:rsidTr="008A2685">
        <w:trPr>
          <w:trHeight w:val="270"/>
        </w:trPr>
        <w:tc>
          <w:tcPr>
            <w:tcW w:w="6901" w:type="dxa"/>
            <w:tcBorders>
              <w:top w:val="single" w:sz="8" w:space="0" w:color="5F658C" w:themeColor="accent1"/>
            </w:tcBorders>
          </w:tcPr>
          <w:tbl>
            <w:tblPr>
              <w:tblW w:w="0" w:type="auto"/>
              <w:tblLook w:val="04A0" w:firstRow="1" w:lastRow="0" w:firstColumn="1" w:lastColumn="0" w:noHBand="0" w:noVBand="1"/>
            </w:tblPr>
            <w:tblGrid>
              <w:gridCol w:w="2055"/>
              <w:gridCol w:w="2765"/>
              <w:gridCol w:w="1481"/>
              <w:gridCol w:w="600"/>
            </w:tblGrid>
            <w:tr w:rsidR="001B6D4F" w:rsidRPr="001B6D4F" w14:paraId="7A993B6A" w14:textId="77777777" w:rsidTr="009645AF">
              <w:trPr>
                <w:trHeight w:val="1448"/>
              </w:trPr>
              <w:tc>
                <w:tcPr>
                  <w:tcW w:w="2055" w:type="dxa"/>
                  <w:tcMar>
                    <w:left w:w="115" w:type="dxa"/>
                    <w:right w:w="115" w:type="dxa"/>
                  </w:tcMar>
                </w:tcPr>
                <w:p w14:paraId="60D3B1F8" w14:textId="77777777" w:rsidR="00314D5E" w:rsidRPr="001B6D4F" w:rsidRDefault="00314D5E" w:rsidP="00314D5E">
                  <w:pPr>
                    <w:pStyle w:val="NoSpacing"/>
                    <w:rPr>
                      <w:color w:val="FFFFFF" w:themeColor="background1"/>
                    </w:rPr>
                  </w:pPr>
                  <w:r w:rsidRPr="001B6D4F">
                    <w:rPr>
                      <w:noProof/>
                      <w:color w:val="FFFFFF" w:themeColor="background1"/>
                    </w:rPr>
                    <w:lastRenderedPageBreak/>
                    <mc:AlternateContent>
                      <mc:Choice Requires="wpg">
                        <w:drawing>
                          <wp:inline distT="0" distB="0" distL="0" distR="0" wp14:anchorId="22B8354F" wp14:editId="0FE1D8F7">
                            <wp:extent cx="1060534" cy="1060544"/>
                            <wp:effectExtent l="0" t="0" r="25400" b="25400"/>
                            <wp:docPr id="2" name="Group 2" descr="Mockup QR Code">
                              <a:extLst xmlns:a="http://schemas.openxmlformats.org/drawingml/2006/main">
                                <a:ext uri="{FF2B5EF4-FFF2-40B4-BE49-F238E27FC236}">
                                  <a16:creationId xmlns:a16="http://schemas.microsoft.com/office/drawing/2014/main" id="{286C93C0-FB22-4D6C-B85E-60DF7DC45662}"/>
                                </a:ext>
                              </a:extLst>
                            </wp:docPr>
                            <wp:cNvGraphicFramePr/>
                            <a:graphic xmlns:a="http://schemas.openxmlformats.org/drawingml/2006/main">
                              <a:graphicData uri="http://schemas.microsoft.com/office/word/2010/wordprocessingGroup">
                                <wpg:wgp>
                                  <wpg:cNvGrpSpPr/>
                                  <wpg:grpSpPr>
                                    <a:xfrm>
                                      <a:off x="0" y="0"/>
                                      <a:ext cx="1060534" cy="1060544"/>
                                      <a:chOff x="558591" y="3454192"/>
                                      <a:chExt cx="1356005" cy="1356002"/>
                                    </a:xfrm>
                                  </wpg:grpSpPr>
                                  <wps:wsp>
                                    <wps:cNvPr id="55" name="Freeform: Shape 55">
                                      <a:extLst>
                                        <a:ext uri="{FF2B5EF4-FFF2-40B4-BE49-F238E27FC236}">
                                          <a16:creationId xmlns:a16="http://schemas.microsoft.com/office/drawing/2014/main" id="{F5C5C145-98C7-4E4B-BAFA-41C61A4460A5}"/>
                                        </a:ext>
                                      </a:extLst>
                                    </wps:cNvPr>
                                    <wps:cNvSpPr/>
                                    <wps:spPr>
                                      <a:xfrm>
                                        <a:off x="993853" y="3454192"/>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56" name="Freeform: Shape 56">
                                      <a:extLst>
                                        <a:ext uri="{FF2B5EF4-FFF2-40B4-BE49-F238E27FC236}">
                                          <a16:creationId xmlns:a16="http://schemas.microsoft.com/office/drawing/2014/main" id="{2B3F2B86-67B7-47F9-9702-9A018C295831}"/>
                                        </a:ext>
                                      </a:extLst>
                                    </wps:cNvPr>
                                    <wps:cNvSpPr/>
                                    <wps:spPr>
                                      <a:xfrm>
                                        <a:off x="1211483" y="3454193"/>
                                        <a:ext cx="146481" cy="104630"/>
                                      </a:xfrm>
                                      <a:custGeom>
                                        <a:avLst/>
                                        <a:gdLst>
                                          <a:gd name="connsiteX0" fmla="*/ 0 w 146482"/>
                                          <a:gd name="connsiteY0" fmla="*/ 0 h 104630"/>
                                          <a:gd name="connsiteX1" fmla="*/ 54408 w 146482"/>
                                          <a:gd name="connsiteY1" fmla="*/ 0 h 104630"/>
                                          <a:gd name="connsiteX2" fmla="*/ 54408 w 146482"/>
                                          <a:gd name="connsiteY2" fmla="*/ 54408 h 104630"/>
                                          <a:gd name="connsiteX3" fmla="*/ 163224 w 146482"/>
                                          <a:gd name="connsiteY3" fmla="*/ 54408 h 104630"/>
                                          <a:gd name="connsiteX4" fmla="*/ 163224 w 146482"/>
                                          <a:gd name="connsiteY4" fmla="*/ 108816 h 104630"/>
                                          <a:gd name="connsiteX5" fmla="*/ 0 w 146482"/>
                                          <a:gd name="connsiteY5" fmla="*/ 108816 h 1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6482" h="104630">
                                            <a:moveTo>
                                              <a:pt x="0" y="0"/>
                                            </a:moveTo>
                                            <a:lnTo>
                                              <a:pt x="54408" y="0"/>
                                            </a:lnTo>
                                            <a:lnTo>
                                              <a:pt x="54408" y="54408"/>
                                            </a:lnTo>
                                            <a:lnTo>
                                              <a:pt x="163224" y="54408"/>
                                            </a:lnTo>
                                            <a:lnTo>
                                              <a:pt x="163224" y="108816"/>
                                            </a:lnTo>
                                            <a:lnTo>
                                              <a:pt x="0" y="108816"/>
                                            </a:lnTo>
                                            <a:close/>
                                          </a:path>
                                        </a:pathLst>
                                      </a:custGeom>
                                      <a:solidFill>
                                        <a:schemeClr val="tx1"/>
                                      </a:solidFill>
                                      <a:ln w="20808" cap="flat">
                                        <a:noFill/>
                                        <a:prstDash val="solid"/>
                                        <a:miter/>
                                      </a:ln>
                                    </wps:spPr>
                                    <wps:bodyPr rtlCol="0" anchor="ctr"/>
                                  </wps:wsp>
                                  <wps:wsp>
                                    <wps:cNvPr id="57" name="Freeform: Shape 57">
                                      <a:extLst>
                                        <a:ext uri="{FF2B5EF4-FFF2-40B4-BE49-F238E27FC236}">
                                          <a16:creationId xmlns:a16="http://schemas.microsoft.com/office/drawing/2014/main" id="{69B990A1-AA12-4920-BA05-191C2AC10819}"/>
                                        </a:ext>
                                      </a:extLst>
                                    </wps:cNvPr>
                                    <wps:cNvSpPr/>
                                    <wps:spPr>
                                      <a:xfrm>
                                        <a:off x="993853" y="3454194"/>
                                        <a:ext cx="481298" cy="585920"/>
                                      </a:xfrm>
                                      <a:custGeom>
                                        <a:avLst/>
                                        <a:gdLst>
                                          <a:gd name="connsiteX0" fmla="*/ 435263 w 481300"/>
                                          <a:gd name="connsiteY0" fmla="*/ 0 h 585931"/>
                                          <a:gd name="connsiteX1" fmla="*/ 489671 w 481300"/>
                                          <a:gd name="connsiteY1" fmla="*/ 0 h 585931"/>
                                          <a:gd name="connsiteX2" fmla="*/ 489671 w 481300"/>
                                          <a:gd name="connsiteY2" fmla="*/ 598487 h 585931"/>
                                          <a:gd name="connsiteX3" fmla="*/ 435263 w 481300"/>
                                          <a:gd name="connsiteY3" fmla="*/ 598487 h 585931"/>
                                          <a:gd name="connsiteX4" fmla="*/ 435263 w 481300"/>
                                          <a:gd name="connsiteY4" fmla="*/ 489671 h 585931"/>
                                          <a:gd name="connsiteX5" fmla="*/ 380855 w 481300"/>
                                          <a:gd name="connsiteY5" fmla="*/ 489671 h 585931"/>
                                          <a:gd name="connsiteX6" fmla="*/ 380855 w 481300"/>
                                          <a:gd name="connsiteY6" fmla="*/ 544079 h 585931"/>
                                          <a:gd name="connsiteX7" fmla="*/ 326427 w 481300"/>
                                          <a:gd name="connsiteY7" fmla="*/ 544079 h 585931"/>
                                          <a:gd name="connsiteX8" fmla="*/ 326427 w 481300"/>
                                          <a:gd name="connsiteY8" fmla="*/ 489671 h 585931"/>
                                          <a:gd name="connsiteX9" fmla="*/ 272040 w 481300"/>
                                          <a:gd name="connsiteY9" fmla="*/ 489671 h 585931"/>
                                          <a:gd name="connsiteX10" fmla="*/ 272040 w 481300"/>
                                          <a:gd name="connsiteY10" fmla="*/ 435263 h 585931"/>
                                          <a:gd name="connsiteX11" fmla="*/ 217632 w 481300"/>
                                          <a:gd name="connsiteY11" fmla="*/ 435263 h 585931"/>
                                          <a:gd name="connsiteX12" fmla="*/ 217632 w 481300"/>
                                          <a:gd name="connsiteY12" fmla="*/ 272040 h 585931"/>
                                          <a:gd name="connsiteX13" fmla="*/ 163224 w 481300"/>
                                          <a:gd name="connsiteY13" fmla="*/ 272040 h 585931"/>
                                          <a:gd name="connsiteX14" fmla="*/ 163224 w 481300"/>
                                          <a:gd name="connsiteY14" fmla="*/ 163224 h 585931"/>
                                          <a:gd name="connsiteX15" fmla="*/ 0 w 481300"/>
                                          <a:gd name="connsiteY15" fmla="*/ 163224 h 585931"/>
                                          <a:gd name="connsiteX16" fmla="*/ 0 w 481300"/>
                                          <a:gd name="connsiteY16" fmla="*/ 108816 h 585931"/>
                                          <a:gd name="connsiteX17" fmla="*/ 108816 w 481300"/>
                                          <a:gd name="connsiteY17" fmla="*/ 108816 h 585931"/>
                                          <a:gd name="connsiteX18" fmla="*/ 108816 w 481300"/>
                                          <a:gd name="connsiteY18" fmla="*/ 54408 h 585931"/>
                                          <a:gd name="connsiteX19" fmla="*/ 163224 w 481300"/>
                                          <a:gd name="connsiteY19" fmla="*/ 54408 h 585931"/>
                                          <a:gd name="connsiteX20" fmla="*/ 163224 w 481300"/>
                                          <a:gd name="connsiteY20" fmla="*/ 108816 h 585931"/>
                                          <a:gd name="connsiteX21" fmla="*/ 217632 w 481300"/>
                                          <a:gd name="connsiteY21" fmla="*/ 108816 h 585931"/>
                                          <a:gd name="connsiteX22" fmla="*/ 217632 w 481300"/>
                                          <a:gd name="connsiteY22" fmla="*/ 163224 h 585931"/>
                                          <a:gd name="connsiteX23" fmla="*/ 380855 w 481300"/>
                                          <a:gd name="connsiteY23" fmla="*/ 163224 h 585931"/>
                                          <a:gd name="connsiteX24" fmla="*/ 380855 w 481300"/>
                                          <a:gd name="connsiteY24" fmla="*/ 217632 h 585931"/>
                                          <a:gd name="connsiteX25" fmla="*/ 272040 w 481300"/>
                                          <a:gd name="connsiteY25" fmla="*/ 217632 h 585931"/>
                                          <a:gd name="connsiteX26" fmla="*/ 272040 w 481300"/>
                                          <a:gd name="connsiteY26" fmla="*/ 380855 h 585931"/>
                                          <a:gd name="connsiteX27" fmla="*/ 326427 w 481300"/>
                                          <a:gd name="connsiteY27" fmla="*/ 380855 h 585931"/>
                                          <a:gd name="connsiteX28" fmla="*/ 326427 w 481300"/>
                                          <a:gd name="connsiteY28" fmla="*/ 326448 h 585931"/>
                                          <a:gd name="connsiteX29" fmla="*/ 380855 w 481300"/>
                                          <a:gd name="connsiteY29" fmla="*/ 326448 h 585931"/>
                                          <a:gd name="connsiteX30" fmla="*/ 380855 w 481300"/>
                                          <a:gd name="connsiteY30" fmla="*/ 435263 h 585931"/>
                                          <a:gd name="connsiteX31" fmla="*/ 435263 w 481300"/>
                                          <a:gd name="connsiteY31" fmla="*/ 435263 h 585931"/>
                                          <a:gd name="connsiteX32" fmla="*/ 435263 w 481300"/>
                                          <a:gd name="connsiteY32" fmla="*/ 272040 h 585931"/>
                                          <a:gd name="connsiteX33" fmla="*/ 380855 w 481300"/>
                                          <a:gd name="connsiteY33" fmla="*/ 272040 h 585931"/>
                                          <a:gd name="connsiteX34" fmla="*/ 380855 w 481300"/>
                                          <a:gd name="connsiteY34" fmla="*/ 217632 h 585931"/>
                                          <a:gd name="connsiteX35" fmla="*/ 435263 w 481300"/>
                                          <a:gd name="connsiteY35" fmla="*/ 217632 h 585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81300" h="585931">
                                            <a:moveTo>
                                              <a:pt x="435263" y="0"/>
                                            </a:moveTo>
                                            <a:lnTo>
                                              <a:pt x="489671" y="0"/>
                                            </a:lnTo>
                                            <a:lnTo>
                                              <a:pt x="489671" y="598487"/>
                                            </a:lnTo>
                                            <a:lnTo>
                                              <a:pt x="435263" y="598487"/>
                                            </a:lnTo>
                                            <a:lnTo>
                                              <a:pt x="435263" y="489671"/>
                                            </a:lnTo>
                                            <a:lnTo>
                                              <a:pt x="380855" y="489671"/>
                                            </a:lnTo>
                                            <a:lnTo>
                                              <a:pt x="380855" y="544079"/>
                                            </a:lnTo>
                                            <a:lnTo>
                                              <a:pt x="326427" y="544079"/>
                                            </a:lnTo>
                                            <a:lnTo>
                                              <a:pt x="326427" y="489671"/>
                                            </a:lnTo>
                                            <a:lnTo>
                                              <a:pt x="272040" y="489671"/>
                                            </a:lnTo>
                                            <a:lnTo>
                                              <a:pt x="272040" y="435263"/>
                                            </a:lnTo>
                                            <a:lnTo>
                                              <a:pt x="217632" y="435263"/>
                                            </a:lnTo>
                                            <a:lnTo>
                                              <a:pt x="217632" y="272040"/>
                                            </a:lnTo>
                                            <a:lnTo>
                                              <a:pt x="163224" y="272040"/>
                                            </a:lnTo>
                                            <a:lnTo>
                                              <a:pt x="163224" y="163224"/>
                                            </a:lnTo>
                                            <a:lnTo>
                                              <a:pt x="0" y="163224"/>
                                            </a:lnTo>
                                            <a:lnTo>
                                              <a:pt x="0" y="108816"/>
                                            </a:lnTo>
                                            <a:lnTo>
                                              <a:pt x="108816" y="108816"/>
                                            </a:lnTo>
                                            <a:lnTo>
                                              <a:pt x="108816" y="54408"/>
                                            </a:lnTo>
                                            <a:lnTo>
                                              <a:pt x="163224" y="54408"/>
                                            </a:lnTo>
                                            <a:lnTo>
                                              <a:pt x="163224" y="108816"/>
                                            </a:lnTo>
                                            <a:lnTo>
                                              <a:pt x="217632" y="108816"/>
                                            </a:lnTo>
                                            <a:lnTo>
                                              <a:pt x="217632" y="163224"/>
                                            </a:lnTo>
                                            <a:lnTo>
                                              <a:pt x="380855" y="163224"/>
                                            </a:lnTo>
                                            <a:lnTo>
                                              <a:pt x="380855" y="217632"/>
                                            </a:lnTo>
                                            <a:lnTo>
                                              <a:pt x="272040" y="217632"/>
                                            </a:lnTo>
                                            <a:lnTo>
                                              <a:pt x="272040" y="380855"/>
                                            </a:lnTo>
                                            <a:lnTo>
                                              <a:pt x="326427" y="380855"/>
                                            </a:lnTo>
                                            <a:lnTo>
                                              <a:pt x="326427" y="326448"/>
                                            </a:lnTo>
                                            <a:lnTo>
                                              <a:pt x="380855" y="326448"/>
                                            </a:lnTo>
                                            <a:lnTo>
                                              <a:pt x="380855" y="435263"/>
                                            </a:lnTo>
                                            <a:lnTo>
                                              <a:pt x="435263" y="435263"/>
                                            </a:lnTo>
                                            <a:lnTo>
                                              <a:pt x="435263" y="272040"/>
                                            </a:lnTo>
                                            <a:lnTo>
                                              <a:pt x="380855" y="272040"/>
                                            </a:lnTo>
                                            <a:lnTo>
                                              <a:pt x="380855" y="217632"/>
                                            </a:lnTo>
                                            <a:lnTo>
                                              <a:pt x="435263" y="217632"/>
                                            </a:lnTo>
                                            <a:close/>
                                          </a:path>
                                        </a:pathLst>
                                      </a:custGeom>
                                      <a:solidFill>
                                        <a:schemeClr val="tx1"/>
                                      </a:solidFill>
                                      <a:ln w="20808" cap="flat">
                                        <a:noFill/>
                                        <a:prstDash val="solid"/>
                                        <a:miter/>
                                      </a:ln>
                                    </wps:spPr>
                                    <wps:bodyPr rtlCol="0" anchor="ctr"/>
                                  </wps:wsp>
                                  <wps:wsp>
                                    <wps:cNvPr id="58" name="Freeform: Shape 58">
                                      <a:extLst>
                                        <a:ext uri="{FF2B5EF4-FFF2-40B4-BE49-F238E27FC236}">
                                          <a16:creationId xmlns:a16="http://schemas.microsoft.com/office/drawing/2014/main" id="{5872FA2C-89E0-4E55-9A99-D86B731E6FB7}"/>
                                        </a:ext>
                                      </a:extLst>
                                    </wps:cNvPr>
                                    <wps:cNvSpPr/>
                                    <wps:spPr>
                                      <a:xfrm>
                                        <a:off x="558592" y="3454195"/>
                                        <a:ext cx="376667" cy="376663"/>
                                      </a:xfrm>
                                      <a:custGeom>
                                        <a:avLst/>
                                        <a:gdLst>
                                          <a:gd name="connsiteX0" fmla="*/ 0 w 376670"/>
                                          <a:gd name="connsiteY0" fmla="*/ 0 h 376670"/>
                                          <a:gd name="connsiteX1" fmla="*/ 0 w 376670"/>
                                          <a:gd name="connsiteY1" fmla="*/ 380855 h 376670"/>
                                          <a:gd name="connsiteX2" fmla="*/ 380855 w 376670"/>
                                          <a:gd name="connsiteY2" fmla="*/ 380855 h 376670"/>
                                          <a:gd name="connsiteX3" fmla="*/ 380855 w 376670"/>
                                          <a:gd name="connsiteY3" fmla="*/ 0 h 376670"/>
                                          <a:gd name="connsiteX4" fmla="*/ 0 w 376670"/>
                                          <a:gd name="connsiteY4" fmla="*/ 0 h 376670"/>
                                          <a:gd name="connsiteX5" fmla="*/ 326448 w 376670"/>
                                          <a:gd name="connsiteY5" fmla="*/ 326448 h 376670"/>
                                          <a:gd name="connsiteX6" fmla="*/ 54408 w 376670"/>
                                          <a:gd name="connsiteY6" fmla="*/ 326448 h 376670"/>
                                          <a:gd name="connsiteX7" fmla="*/ 54408 w 376670"/>
                                          <a:gd name="connsiteY7" fmla="*/ 54408 h 376670"/>
                                          <a:gd name="connsiteX8" fmla="*/ 326448 w 376670"/>
                                          <a:gd name="connsiteY8" fmla="*/ 54408 h 376670"/>
                                          <a:gd name="connsiteX9" fmla="*/ 326448 w 376670"/>
                                          <a:gd name="connsiteY9" fmla="*/ 326448 h 376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6670" h="376670">
                                            <a:moveTo>
                                              <a:pt x="0" y="0"/>
                                            </a:moveTo>
                                            <a:lnTo>
                                              <a:pt x="0" y="380855"/>
                                            </a:lnTo>
                                            <a:lnTo>
                                              <a:pt x="380855" y="380855"/>
                                            </a:lnTo>
                                            <a:lnTo>
                                              <a:pt x="380855" y="0"/>
                                            </a:lnTo>
                                            <a:lnTo>
                                              <a:pt x="0" y="0"/>
                                            </a:lnTo>
                                            <a:close/>
                                            <a:moveTo>
                                              <a:pt x="326448" y="326448"/>
                                            </a:moveTo>
                                            <a:lnTo>
                                              <a:pt x="54408" y="326448"/>
                                            </a:lnTo>
                                            <a:lnTo>
                                              <a:pt x="54408" y="54408"/>
                                            </a:lnTo>
                                            <a:lnTo>
                                              <a:pt x="326448" y="54408"/>
                                            </a:lnTo>
                                            <a:lnTo>
                                              <a:pt x="326448" y="326448"/>
                                            </a:lnTo>
                                            <a:close/>
                                          </a:path>
                                        </a:pathLst>
                                      </a:custGeom>
                                      <a:solidFill>
                                        <a:schemeClr val="tx1"/>
                                      </a:solidFill>
                                      <a:ln w="20808" cap="flat">
                                        <a:noFill/>
                                        <a:prstDash val="solid"/>
                                        <a:miter/>
                                      </a:ln>
                                    </wps:spPr>
                                    <wps:bodyPr rtlCol="0" anchor="ctr"/>
                                  </wps:wsp>
                                  <wps:wsp>
                                    <wps:cNvPr id="59" name="Freeform: Shape 59">
                                      <a:extLst>
                                        <a:ext uri="{FF2B5EF4-FFF2-40B4-BE49-F238E27FC236}">
                                          <a16:creationId xmlns:a16="http://schemas.microsoft.com/office/drawing/2014/main" id="{CCF61D2F-E4B5-4221-9E6B-B7D2747241BF}"/>
                                        </a:ext>
                                      </a:extLst>
                                    </wps:cNvPr>
                                    <wps:cNvSpPr/>
                                    <wps:spPr>
                                      <a:xfrm>
                                        <a:off x="1537929" y="3454196"/>
                                        <a:ext cx="376667" cy="376663"/>
                                      </a:xfrm>
                                      <a:custGeom>
                                        <a:avLst/>
                                        <a:gdLst>
                                          <a:gd name="connsiteX0" fmla="*/ 0 w 376670"/>
                                          <a:gd name="connsiteY0" fmla="*/ 0 h 376670"/>
                                          <a:gd name="connsiteX1" fmla="*/ 0 w 376670"/>
                                          <a:gd name="connsiteY1" fmla="*/ 380855 h 376670"/>
                                          <a:gd name="connsiteX2" fmla="*/ 380855 w 376670"/>
                                          <a:gd name="connsiteY2" fmla="*/ 380855 h 376670"/>
                                          <a:gd name="connsiteX3" fmla="*/ 380855 w 376670"/>
                                          <a:gd name="connsiteY3" fmla="*/ 0 h 376670"/>
                                          <a:gd name="connsiteX4" fmla="*/ 0 w 376670"/>
                                          <a:gd name="connsiteY4" fmla="*/ 0 h 376670"/>
                                          <a:gd name="connsiteX5" fmla="*/ 326448 w 376670"/>
                                          <a:gd name="connsiteY5" fmla="*/ 326448 h 376670"/>
                                          <a:gd name="connsiteX6" fmla="*/ 54408 w 376670"/>
                                          <a:gd name="connsiteY6" fmla="*/ 326448 h 376670"/>
                                          <a:gd name="connsiteX7" fmla="*/ 54408 w 376670"/>
                                          <a:gd name="connsiteY7" fmla="*/ 54408 h 376670"/>
                                          <a:gd name="connsiteX8" fmla="*/ 326448 w 376670"/>
                                          <a:gd name="connsiteY8" fmla="*/ 54408 h 376670"/>
                                          <a:gd name="connsiteX9" fmla="*/ 326448 w 376670"/>
                                          <a:gd name="connsiteY9" fmla="*/ 326448 h 376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6670" h="376670">
                                            <a:moveTo>
                                              <a:pt x="0" y="0"/>
                                            </a:moveTo>
                                            <a:lnTo>
                                              <a:pt x="0" y="380855"/>
                                            </a:lnTo>
                                            <a:lnTo>
                                              <a:pt x="380855" y="380855"/>
                                            </a:lnTo>
                                            <a:lnTo>
                                              <a:pt x="380855" y="0"/>
                                            </a:lnTo>
                                            <a:lnTo>
                                              <a:pt x="0" y="0"/>
                                            </a:lnTo>
                                            <a:close/>
                                            <a:moveTo>
                                              <a:pt x="326448" y="326448"/>
                                            </a:moveTo>
                                            <a:lnTo>
                                              <a:pt x="54408" y="326448"/>
                                            </a:lnTo>
                                            <a:lnTo>
                                              <a:pt x="54408" y="54408"/>
                                            </a:lnTo>
                                            <a:lnTo>
                                              <a:pt x="326448" y="54408"/>
                                            </a:lnTo>
                                            <a:lnTo>
                                              <a:pt x="326448" y="326448"/>
                                            </a:lnTo>
                                            <a:close/>
                                          </a:path>
                                        </a:pathLst>
                                      </a:custGeom>
                                      <a:solidFill>
                                        <a:schemeClr val="tx1"/>
                                      </a:solidFill>
                                      <a:ln w="20808" cap="flat">
                                        <a:noFill/>
                                        <a:prstDash val="solid"/>
                                        <a:miter/>
                                      </a:ln>
                                    </wps:spPr>
                                    <wps:bodyPr rtlCol="0" anchor="ctr"/>
                                  </wps:wsp>
                                  <wps:wsp>
                                    <wps:cNvPr id="60" name="Freeform: Shape 60">
                                      <a:extLst>
                                        <a:ext uri="{FF2B5EF4-FFF2-40B4-BE49-F238E27FC236}">
                                          <a16:creationId xmlns:a16="http://schemas.microsoft.com/office/drawing/2014/main" id="{88ECCD9F-5ED4-45E7-AF1F-D71F1D52804E}"/>
                                        </a:ext>
                                      </a:extLst>
                                    </wps:cNvPr>
                                    <wps:cNvSpPr/>
                                    <wps:spPr>
                                      <a:xfrm>
                                        <a:off x="667407" y="3563011"/>
                                        <a:ext cx="146481" cy="146480"/>
                                      </a:xfrm>
                                      <a:custGeom>
                                        <a:avLst/>
                                        <a:gdLst>
                                          <a:gd name="connsiteX0" fmla="*/ 0 w 146482"/>
                                          <a:gd name="connsiteY0" fmla="*/ 0 h 146482"/>
                                          <a:gd name="connsiteX1" fmla="*/ 163224 w 146482"/>
                                          <a:gd name="connsiteY1" fmla="*/ 0 h 146482"/>
                                          <a:gd name="connsiteX2" fmla="*/ 163224 w 146482"/>
                                          <a:gd name="connsiteY2" fmla="*/ 163224 h 146482"/>
                                          <a:gd name="connsiteX3" fmla="*/ 0 w 146482"/>
                                          <a:gd name="connsiteY3" fmla="*/ 163224 h 146482"/>
                                        </a:gdLst>
                                        <a:ahLst/>
                                        <a:cxnLst>
                                          <a:cxn ang="0">
                                            <a:pos x="connsiteX0" y="connsiteY0"/>
                                          </a:cxn>
                                          <a:cxn ang="0">
                                            <a:pos x="connsiteX1" y="connsiteY1"/>
                                          </a:cxn>
                                          <a:cxn ang="0">
                                            <a:pos x="connsiteX2" y="connsiteY2"/>
                                          </a:cxn>
                                          <a:cxn ang="0">
                                            <a:pos x="connsiteX3" y="connsiteY3"/>
                                          </a:cxn>
                                        </a:cxnLst>
                                        <a:rect l="l" t="t" r="r" b="b"/>
                                        <a:pathLst>
                                          <a:path w="146482" h="146482">
                                            <a:moveTo>
                                              <a:pt x="0" y="0"/>
                                            </a:moveTo>
                                            <a:lnTo>
                                              <a:pt x="163224" y="0"/>
                                            </a:lnTo>
                                            <a:lnTo>
                                              <a:pt x="163224" y="163224"/>
                                            </a:lnTo>
                                            <a:lnTo>
                                              <a:pt x="0" y="163224"/>
                                            </a:lnTo>
                                            <a:close/>
                                          </a:path>
                                        </a:pathLst>
                                      </a:custGeom>
                                      <a:solidFill>
                                        <a:schemeClr val="tx1"/>
                                      </a:solidFill>
                                      <a:ln w="20808" cap="flat">
                                        <a:noFill/>
                                        <a:prstDash val="solid"/>
                                        <a:miter/>
                                      </a:ln>
                                    </wps:spPr>
                                    <wps:bodyPr rtlCol="0" anchor="ctr"/>
                                  </wps:wsp>
                                  <wps:wsp>
                                    <wps:cNvPr id="61" name="Freeform: Shape 61">
                                      <a:extLst>
                                        <a:ext uri="{FF2B5EF4-FFF2-40B4-BE49-F238E27FC236}">
                                          <a16:creationId xmlns:a16="http://schemas.microsoft.com/office/drawing/2014/main" id="{653C2C43-CE62-49AC-BB46-D741379F27D5}"/>
                                        </a:ext>
                                      </a:extLst>
                                    </wps:cNvPr>
                                    <wps:cNvSpPr/>
                                    <wps:spPr>
                                      <a:xfrm>
                                        <a:off x="1646743" y="3563012"/>
                                        <a:ext cx="146481" cy="146480"/>
                                      </a:xfrm>
                                      <a:custGeom>
                                        <a:avLst/>
                                        <a:gdLst>
                                          <a:gd name="connsiteX0" fmla="*/ 0 w 146482"/>
                                          <a:gd name="connsiteY0" fmla="*/ 0 h 146482"/>
                                          <a:gd name="connsiteX1" fmla="*/ 163224 w 146482"/>
                                          <a:gd name="connsiteY1" fmla="*/ 0 h 146482"/>
                                          <a:gd name="connsiteX2" fmla="*/ 163224 w 146482"/>
                                          <a:gd name="connsiteY2" fmla="*/ 163224 h 146482"/>
                                          <a:gd name="connsiteX3" fmla="*/ 0 w 146482"/>
                                          <a:gd name="connsiteY3" fmla="*/ 163224 h 146482"/>
                                        </a:gdLst>
                                        <a:ahLst/>
                                        <a:cxnLst>
                                          <a:cxn ang="0">
                                            <a:pos x="connsiteX0" y="connsiteY0"/>
                                          </a:cxn>
                                          <a:cxn ang="0">
                                            <a:pos x="connsiteX1" y="connsiteY1"/>
                                          </a:cxn>
                                          <a:cxn ang="0">
                                            <a:pos x="connsiteX2" y="connsiteY2"/>
                                          </a:cxn>
                                          <a:cxn ang="0">
                                            <a:pos x="connsiteX3" y="connsiteY3"/>
                                          </a:cxn>
                                        </a:cxnLst>
                                        <a:rect l="l" t="t" r="r" b="b"/>
                                        <a:pathLst>
                                          <a:path w="146482" h="146482">
                                            <a:moveTo>
                                              <a:pt x="0" y="0"/>
                                            </a:moveTo>
                                            <a:lnTo>
                                              <a:pt x="163224" y="0"/>
                                            </a:lnTo>
                                            <a:lnTo>
                                              <a:pt x="163224" y="163224"/>
                                            </a:lnTo>
                                            <a:lnTo>
                                              <a:pt x="0" y="163224"/>
                                            </a:lnTo>
                                            <a:close/>
                                          </a:path>
                                        </a:pathLst>
                                      </a:custGeom>
                                      <a:solidFill>
                                        <a:schemeClr val="tx1"/>
                                      </a:solidFill>
                                      <a:ln w="20808" cap="flat">
                                        <a:noFill/>
                                        <a:prstDash val="solid"/>
                                        <a:miter/>
                                      </a:ln>
                                    </wps:spPr>
                                    <wps:bodyPr rtlCol="0" anchor="ctr"/>
                                  </wps:wsp>
                                  <wps:wsp>
                                    <wps:cNvPr id="62" name="Freeform: Shape 62">
                                      <a:extLst>
                                        <a:ext uri="{FF2B5EF4-FFF2-40B4-BE49-F238E27FC236}">
                                          <a16:creationId xmlns:a16="http://schemas.microsoft.com/office/drawing/2014/main" id="{E72BC2A8-7955-4610-B6D1-75C0039E111D}"/>
                                        </a:ext>
                                      </a:extLst>
                                    </wps:cNvPr>
                                    <wps:cNvSpPr/>
                                    <wps:spPr>
                                      <a:xfrm>
                                        <a:off x="993853" y="3671824"/>
                                        <a:ext cx="104631" cy="104630"/>
                                      </a:xfrm>
                                      <a:custGeom>
                                        <a:avLst/>
                                        <a:gdLst>
                                          <a:gd name="connsiteX0" fmla="*/ 0 w 104630"/>
                                          <a:gd name="connsiteY0" fmla="*/ 0 h 104630"/>
                                          <a:gd name="connsiteX1" fmla="*/ 108816 w 104630"/>
                                          <a:gd name="connsiteY1" fmla="*/ 0 h 104630"/>
                                          <a:gd name="connsiteX2" fmla="*/ 108816 w 104630"/>
                                          <a:gd name="connsiteY2" fmla="*/ 108816 h 104630"/>
                                          <a:gd name="connsiteX3" fmla="*/ 54408 w 104630"/>
                                          <a:gd name="connsiteY3" fmla="*/ 108816 h 104630"/>
                                          <a:gd name="connsiteX4" fmla="*/ 54408 w 104630"/>
                                          <a:gd name="connsiteY4" fmla="*/ 54408 h 104630"/>
                                          <a:gd name="connsiteX5" fmla="*/ 0 w 104630"/>
                                          <a:gd name="connsiteY5" fmla="*/ 54408 h 1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4630" h="104630">
                                            <a:moveTo>
                                              <a:pt x="0" y="0"/>
                                            </a:moveTo>
                                            <a:lnTo>
                                              <a:pt x="108816" y="0"/>
                                            </a:lnTo>
                                            <a:lnTo>
                                              <a:pt x="108816" y="108816"/>
                                            </a:lnTo>
                                            <a:lnTo>
                                              <a:pt x="54408" y="108816"/>
                                            </a:lnTo>
                                            <a:lnTo>
                                              <a:pt x="54408" y="54408"/>
                                            </a:lnTo>
                                            <a:lnTo>
                                              <a:pt x="0" y="54408"/>
                                            </a:lnTo>
                                            <a:close/>
                                          </a:path>
                                        </a:pathLst>
                                      </a:custGeom>
                                      <a:solidFill>
                                        <a:schemeClr val="tx1"/>
                                      </a:solidFill>
                                      <a:ln w="20808" cap="flat">
                                        <a:noFill/>
                                        <a:prstDash val="solid"/>
                                        <a:miter/>
                                      </a:ln>
                                    </wps:spPr>
                                    <wps:bodyPr rtlCol="0" anchor="ctr"/>
                                  </wps:wsp>
                                  <wps:wsp>
                                    <wps:cNvPr id="63" name="Freeform: Shape 63">
                                      <a:extLst>
                                        <a:ext uri="{FF2B5EF4-FFF2-40B4-BE49-F238E27FC236}">
                                          <a16:creationId xmlns:a16="http://schemas.microsoft.com/office/drawing/2014/main" id="{E4F91668-334D-4262-9A62-312B60E9C1C1}"/>
                                        </a:ext>
                                      </a:extLst>
                                    </wps:cNvPr>
                                    <wps:cNvSpPr/>
                                    <wps:spPr>
                                      <a:xfrm>
                                        <a:off x="993853" y="3780641"/>
                                        <a:ext cx="272038" cy="272035"/>
                                      </a:xfrm>
                                      <a:custGeom>
                                        <a:avLst/>
                                        <a:gdLst>
                                          <a:gd name="connsiteX0" fmla="*/ 0 w 272039"/>
                                          <a:gd name="connsiteY0" fmla="*/ 0 h 272039"/>
                                          <a:gd name="connsiteX1" fmla="*/ 54408 w 272039"/>
                                          <a:gd name="connsiteY1" fmla="*/ 0 h 272039"/>
                                          <a:gd name="connsiteX2" fmla="*/ 54408 w 272039"/>
                                          <a:gd name="connsiteY2" fmla="*/ 54408 h 272039"/>
                                          <a:gd name="connsiteX3" fmla="*/ 108816 w 272039"/>
                                          <a:gd name="connsiteY3" fmla="*/ 54408 h 272039"/>
                                          <a:gd name="connsiteX4" fmla="*/ 108816 w 272039"/>
                                          <a:gd name="connsiteY4" fmla="*/ 0 h 272039"/>
                                          <a:gd name="connsiteX5" fmla="*/ 163224 w 272039"/>
                                          <a:gd name="connsiteY5" fmla="*/ 0 h 272039"/>
                                          <a:gd name="connsiteX6" fmla="*/ 163224 w 272039"/>
                                          <a:gd name="connsiteY6" fmla="*/ 108816 h 272039"/>
                                          <a:gd name="connsiteX7" fmla="*/ 217632 w 272039"/>
                                          <a:gd name="connsiteY7" fmla="*/ 108816 h 272039"/>
                                          <a:gd name="connsiteX8" fmla="*/ 217632 w 272039"/>
                                          <a:gd name="connsiteY8" fmla="*/ 163224 h 272039"/>
                                          <a:gd name="connsiteX9" fmla="*/ 272040 w 272039"/>
                                          <a:gd name="connsiteY9" fmla="*/ 163224 h 272039"/>
                                          <a:gd name="connsiteX10" fmla="*/ 272040 w 272039"/>
                                          <a:gd name="connsiteY10" fmla="*/ 217632 h 272039"/>
                                          <a:gd name="connsiteX11" fmla="*/ 217632 w 272039"/>
                                          <a:gd name="connsiteY11" fmla="*/ 217632 h 272039"/>
                                          <a:gd name="connsiteX12" fmla="*/ 217632 w 272039"/>
                                          <a:gd name="connsiteY12" fmla="*/ 272040 h 272039"/>
                                          <a:gd name="connsiteX13" fmla="*/ 163224 w 272039"/>
                                          <a:gd name="connsiteY13" fmla="*/ 272040 h 272039"/>
                                          <a:gd name="connsiteX14" fmla="*/ 163224 w 272039"/>
                                          <a:gd name="connsiteY14" fmla="*/ 163224 h 272039"/>
                                          <a:gd name="connsiteX15" fmla="*/ 108816 w 272039"/>
                                          <a:gd name="connsiteY15" fmla="*/ 163224 h 272039"/>
                                          <a:gd name="connsiteX16" fmla="*/ 108816 w 272039"/>
                                          <a:gd name="connsiteY16" fmla="*/ 108816 h 272039"/>
                                          <a:gd name="connsiteX17" fmla="*/ 0 w 272039"/>
                                          <a:gd name="connsiteY17" fmla="*/ 108816 h 272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2039" h="272039">
                                            <a:moveTo>
                                              <a:pt x="0" y="0"/>
                                            </a:moveTo>
                                            <a:lnTo>
                                              <a:pt x="54408" y="0"/>
                                            </a:lnTo>
                                            <a:lnTo>
                                              <a:pt x="54408" y="54408"/>
                                            </a:lnTo>
                                            <a:lnTo>
                                              <a:pt x="108816" y="54408"/>
                                            </a:lnTo>
                                            <a:lnTo>
                                              <a:pt x="108816" y="0"/>
                                            </a:lnTo>
                                            <a:lnTo>
                                              <a:pt x="163224" y="0"/>
                                            </a:lnTo>
                                            <a:lnTo>
                                              <a:pt x="163224" y="108816"/>
                                            </a:lnTo>
                                            <a:lnTo>
                                              <a:pt x="217632" y="108816"/>
                                            </a:lnTo>
                                            <a:lnTo>
                                              <a:pt x="217632" y="163224"/>
                                            </a:lnTo>
                                            <a:lnTo>
                                              <a:pt x="272040" y="163224"/>
                                            </a:lnTo>
                                            <a:lnTo>
                                              <a:pt x="272040" y="217632"/>
                                            </a:lnTo>
                                            <a:lnTo>
                                              <a:pt x="217632" y="217632"/>
                                            </a:lnTo>
                                            <a:lnTo>
                                              <a:pt x="217632" y="272040"/>
                                            </a:lnTo>
                                            <a:lnTo>
                                              <a:pt x="163224" y="272040"/>
                                            </a:lnTo>
                                            <a:lnTo>
                                              <a:pt x="163224" y="163224"/>
                                            </a:lnTo>
                                            <a:lnTo>
                                              <a:pt x="108816" y="163224"/>
                                            </a:lnTo>
                                            <a:lnTo>
                                              <a:pt x="108816" y="108816"/>
                                            </a:lnTo>
                                            <a:lnTo>
                                              <a:pt x="0" y="108816"/>
                                            </a:lnTo>
                                            <a:close/>
                                          </a:path>
                                        </a:pathLst>
                                      </a:custGeom>
                                      <a:solidFill>
                                        <a:schemeClr val="tx1"/>
                                      </a:solidFill>
                                      <a:ln w="20808" cap="flat">
                                        <a:noFill/>
                                        <a:prstDash val="solid"/>
                                        <a:miter/>
                                      </a:ln>
                                    </wps:spPr>
                                    <wps:bodyPr rtlCol="0" anchor="ctr"/>
                                  </wps:wsp>
                                  <wps:wsp>
                                    <wps:cNvPr id="64" name="Freeform: Shape 64">
                                      <a:extLst>
                                        <a:ext uri="{FF2B5EF4-FFF2-40B4-BE49-F238E27FC236}">
                                          <a16:creationId xmlns:a16="http://schemas.microsoft.com/office/drawing/2014/main" id="{47638648-E072-4FA0-9793-962A8CBDEDD1}"/>
                                        </a:ext>
                                      </a:extLst>
                                    </wps:cNvPr>
                                    <wps:cNvSpPr/>
                                    <wps:spPr>
                                      <a:xfrm>
                                        <a:off x="830630" y="3889454"/>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65" name="Freeform: Shape 65">
                                      <a:extLst>
                                        <a:ext uri="{FF2B5EF4-FFF2-40B4-BE49-F238E27FC236}">
                                          <a16:creationId xmlns:a16="http://schemas.microsoft.com/office/drawing/2014/main" id="{B6E760F4-9A82-433A-A6CE-3E1B8108B917}"/>
                                        </a:ext>
                                      </a:extLst>
                                    </wps:cNvPr>
                                    <wps:cNvSpPr/>
                                    <wps:spPr>
                                      <a:xfrm>
                                        <a:off x="1646743" y="3889454"/>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66" name="Freeform: Shape 66">
                                      <a:extLst>
                                        <a:ext uri="{FF2B5EF4-FFF2-40B4-BE49-F238E27FC236}">
                                          <a16:creationId xmlns:a16="http://schemas.microsoft.com/office/drawing/2014/main" id="{CE8E386D-B6E2-401B-907A-A9D60814B056}"/>
                                        </a:ext>
                                      </a:extLst>
                                    </wps:cNvPr>
                                    <wps:cNvSpPr/>
                                    <wps:spPr>
                                      <a:xfrm>
                                        <a:off x="1755558" y="3889454"/>
                                        <a:ext cx="146481" cy="272035"/>
                                      </a:xfrm>
                                      <a:custGeom>
                                        <a:avLst/>
                                        <a:gdLst>
                                          <a:gd name="connsiteX0" fmla="*/ 0 w 146482"/>
                                          <a:gd name="connsiteY0" fmla="*/ 0 h 272039"/>
                                          <a:gd name="connsiteX1" fmla="*/ 54408 w 146482"/>
                                          <a:gd name="connsiteY1" fmla="*/ 0 h 272039"/>
                                          <a:gd name="connsiteX2" fmla="*/ 54408 w 146482"/>
                                          <a:gd name="connsiteY2" fmla="*/ 108816 h 272039"/>
                                          <a:gd name="connsiteX3" fmla="*/ 163224 w 146482"/>
                                          <a:gd name="connsiteY3" fmla="*/ 108816 h 272039"/>
                                          <a:gd name="connsiteX4" fmla="*/ 163224 w 146482"/>
                                          <a:gd name="connsiteY4" fmla="*/ 272040 h 272039"/>
                                          <a:gd name="connsiteX5" fmla="*/ 54408 w 146482"/>
                                          <a:gd name="connsiteY5" fmla="*/ 272040 h 272039"/>
                                          <a:gd name="connsiteX6" fmla="*/ 54408 w 146482"/>
                                          <a:gd name="connsiteY6" fmla="*/ 163224 h 272039"/>
                                          <a:gd name="connsiteX7" fmla="*/ 0 w 146482"/>
                                          <a:gd name="connsiteY7" fmla="*/ 163224 h 272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482" h="272039">
                                            <a:moveTo>
                                              <a:pt x="0" y="0"/>
                                            </a:moveTo>
                                            <a:lnTo>
                                              <a:pt x="54408" y="0"/>
                                            </a:lnTo>
                                            <a:lnTo>
                                              <a:pt x="54408" y="108816"/>
                                            </a:lnTo>
                                            <a:lnTo>
                                              <a:pt x="163224" y="108816"/>
                                            </a:lnTo>
                                            <a:lnTo>
                                              <a:pt x="163224" y="272040"/>
                                            </a:lnTo>
                                            <a:lnTo>
                                              <a:pt x="54408" y="272040"/>
                                            </a:lnTo>
                                            <a:lnTo>
                                              <a:pt x="54408" y="163224"/>
                                            </a:lnTo>
                                            <a:lnTo>
                                              <a:pt x="0" y="163224"/>
                                            </a:lnTo>
                                            <a:close/>
                                          </a:path>
                                        </a:pathLst>
                                      </a:custGeom>
                                      <a:solidFill>
                                        <a:schemeClr val="tx1"/>
                                      </a:solidFill>
                                      <a:ln w="20808" cap="flat">
                                        <a:noFill/>
                                        <a:prstDash val="solid"/>
                                        <a:miter/>
                                      </a:ln>
                                    </wps:spPr>
                                    <wps:bodyPr rtlCol="0" anchor="ctr"/>
                                  </wps:wsp>
                                  <wps:wsp>
                                    <wps:cNvPr id="67" name="Freeform: Shape 67">
                                      <a:extLst>
                                        <a:ext uri="{FF2B5EF4-FFF2-40B4-BE49-F238E27FC236}">
                                          <a16:creationId xmlns:a16="http://schemas.microsoft.com/office/drawing/2014/main" id="{9B215A46-569D-4A67-A30B-4EB7B09A0733}"/>
                                        </a:ext>
                                      </a:extLst>
                                    </wps:cNvPr>
                                    <wps:cNvSpPr/>
                                    <wps:spPr>
                                      <a:xfrm>
                                        <a:off x="1864373" y="3889454"/>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68" name="Freeform: Shape 68">
                                      <a:extLst>
                                        <a:ext uri="{FF2B5EF4-FFF2-40B4-BE49-F238E27FC236}">
                                          <a16:creationId xmlns:a16="http://schemas.microsoft.com/office/drawing/2014/main" id="{8AF7F864-D563-4955-A486-34AC8B414206}"/>
                                        </a:ext>
                                      </a:extLst>
                                    </wps:cNvPr>
                                    <wps:cNvSpPr/>
                                    <wps:spPr>
                                      <a:xfrm>
                                        <a:off x="613000" y="3943861"/>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69" name="Freeform: Shape 69">
                                      <a:extLst>
                                        <a:ext uri="{FF2B5EF4-FFF2-40B4-BE49-F238E27FC236}">
                                          <a16:creationId xmlns:a16="http://schemas.microsoft.com/office/drawing/2014/main" id="{5734E3C9-ADF4-406C-9F9D-A70CD038D96E}"/>
                                        </a:ext>
                                      </a:extLst>
                                    </wps:cNvPr>
                                    <wps:cNvSpPr/>
                                    <wps:spPr>
                                      <a:xfrm>
                                        <a:off x="776223" y="3943861"/>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0" name="Freeform: Shape 70">
                                      <a:extLst>
                                        <a:ext uri="{FF2B5EF4-FFF2-40B4-BE49-F238E27FC236}">
                                          <a16:creationId xmlns:a16="http://schemas.microsoft.com/office/drawing/2014/main" id="{DE3A0171-B278-4197-BB42-4FA3878FEE17}"/>
                                        </a:ext>
                                      </a:extLst>
                                    </wps:cNvPr>
                                    <wps:cNvSpPr/>
                                    <wps:spPr>
                                      <a:xfrm>
                                        <a:off x="558592" y="3998268"/>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1" name="Freeform: Shape 71">
                                      <a:extLst>
                                        <a:ext uri="{FF2B5EF4-FFF2-40B4-BE49-F238E27FC236}">
                                          <a16:creationId xmlns:a16="http://schemas.microsoft.com/office/drawing/2014/main" id="{EC46A4B3-A938-421B-92AC-01206529C0E7}"/>
                                        </a:ext>
                                      </a:extLst>
                                    </wps:cNvPr>
                                    <wps:cNvSpPr/>
                                    <wps:spPr>
                                      <a:xfrm>
                                        <a:off x="885038" y="3998268"/>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2" name="Freeform: Shape 72">
                                      <a:extLst>
                                        <a:ext uri="{FF2B5EF4-FFF2-40B4-BE49-F238E27FC236}">
                                          <a16:creationId xmlns:a16="http://schemas.microsoft.com/office/drawing/2014/main" id="{446E8F59-701B-4673-86DE-C729649CA092}"/>
                                        </a:ext>
                                      </a:extLst>
                                    </wps:cNvPr>
                                    <wps:cNvSpPr/>
                                    <wps:spPr>
                                      <a:xfrm>
                                        <a:off x="613000" y="4052675"/>
                                        <a:ext cx="146481" cy="146480"/>
                                      </a:xfrm>
                                      <a:custGeom>
                                        <a:avLst/>
                                        <a:gdLst>
                                          <a:gd name="connsiteX0" fmla="*/ 54408 w 146482"/>
                                          <a:gd name="connsiteY0" fmla="*/ 0 h 146482"/>
                                          <a:gd name="connsiteX1" fmla="*/ 163224 w 146482"/>
                                          <a:gd name="connsiteY1" fmla="*/ 0 h 146482"/>
                                          <a:gd name="connsiteX2" fmla="*/ 163224 w 146482"/>
                                          <a:gd name="connsiteY2" fmla="*/ 108816 h 146482"/>
                                          <a:gd name="connsiteX3" fmla="*/ 108816 w 146482"/>
                                          <a:gd name="connsiteY3" fmla="*/ 108816 h 146482"/>
                                          <a:gd name="connsiteX4" fmla="*/ 108816 w 146482"/>
                                          <a:gd name="connsiteY4" fmla="*/ 163224 h 146482"/>
                                          <a:gd name="connsiteX5" fmla="*/ 54408 w 146482"/>
                                          <a:gd name="connsiteY5" fmla="*/ 163224 h 146482"/>
                                          <a:gd name="connsiteX6" fmla="*/ 54408 w 146482"/>
                                          <a:gd name="connsiteY6" fmla="*/ 108816 h 146482"/>
                                          <a:gd name="connsiteX7" fmla="*/ 0 w 146482"/>
                                          <a:gd name="connsiteY7" fmla="*/ 108816 h 146482"/>
                                          <a:gd name="connsiteX8" fmla="*/ 0 w 146482"/>
                                          <a:gd name="connsiteY8" fmla="*/ 54408 h 146482"/>
                                          <a:gd name="connsiteX9" fmla="*/ 54408 w 146482"/>
                                          <a:gd name="connsiteY9" fmla="*/ 54408 h 146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482" h="146482">
                                            <a:moveTo>
                                              <a:pt x="54408" y="0"/>
                                            </a:moveTo>
                                            <a:lnTo>
                                              <a:pt x="163224" y="0"/>
                                            </a:lnTo>
                                            <a:lnTo>
                                              <a:pt x="163224" y="108816"/>
                                            </a:lnTo>
                                            <a:lnTo>
                                              <a:pt x="108816" y="108816"/>
                                            </a:lnTo>
                                            <a:lnTo>
                                              <a:pt x="108816" y="163224"/>
                                            </a:lnTo>
                                            <a:lnTo>
                                              <a:pt x="54408" y="163224"/>
                                            </a:lnTo>
                                            <a:lnTo>
                                              <a:pt x="54408" y="108816"/>
                                            </a:lnTo>
                                            <a:lnTo>
                                              <a:pt x="0" y="108816"/>
                                            </a:lnTo>
                                            <a:lnTo>
                                              <a:pt x="0" y="54408"/>
                                            </a:lnTo>
                                            <a:lnTo>
                                              <a:pt x="54408" y="54408"/>
                                            </a:lnTo>
                                            <a:close/>
                                          </a:path>
                                        </a:pathLst>
                                      </a:custGeom>
                                      <a:solidFill>
                                        <a:schemeClr val="tx1"/>
                                      </a:solidFill>
                                      <a:ln w="20808" cap="flat">
                                        <a:noFill/>
                                        <a:prstDash val="solid"/>
                                        <a:miter/>
                                      </a:ln>
                                    </wps:spPr>
                                    <wps:bodyPr rtlCol="0" anchor="ctr"/>
                                  </wps:wsp>
                                  <wps:wsp>
                                    <wps:cNvPr id="73" name="Freeform: Shape 73">
                                      <a:extLst>
                                        <a:ext uri="{FF2B5EF4-FFF2-40B4-BE49-F238E27FC236}">
                                          <a16:creationId xmlns:a16="http://schemas.microsoft.com/office/drawing/2014/main" id="{8B276643-061E-4B02-AC83-8457A5C983C3}"/>
                                        </a:ext>
                                      </a:extLst>
                                    </wps:cNvPr>
                                    <wps:cNvSpPr/>
                                    <wps:spPr>
                                      <a:xfrm>
                                        <a:off x="830630" y="4052675"/>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4" name="Freeform: Shape 74">
                                      <a:extLst>
                                        <a:ext uri="{FF2B5EF4-FFF2-40B4-BE49-F238E27FC236}">
                                          <a16:creationId xmlns:a16="http://schemas.microsoft.com/office/drawing/2014/main" id="{E2EFB234-DF3D-423B-A343-462F5471D62E}"/>
                                        </a:ext>
                                      </a:extLst>
                                    </wps:cNvPr>
                                    <wps:cNvSpPr/>
                                    <wps:spPr>
                                      <a:xfrm>
                                        <a:off x="1374705" y="4052675"/>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5" name="Freeform: Shape 75">
                                      <a:extLst>
                                        <a:ext uri="{FF2B5EF4-FFF2-40B4-BE49-F238E27FC236}">
                                          <a16:creationId xmlns:a16="http://schemas.microsoft.com/office/drawing/2014/main" id="{FAE01DE6-0459-49E3-92D7-A3DCCD5A52B9}"/>
                                        </a:ext>
                                      </a:extLst>
                                    </wps:cNvPr>
                                    <wps:cNvSpPr/>
                                    <wps:spPr>
                                      <a:xfrm>
                                        <a:off x="885038" y="4107082"/>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6" name="Freeform: Shape 76">
                                      <a:extLst>
                                        <a:ext uri="{FF2B5EF4-FFF2-40B4-BE49-F238E27FC236}">
                                          <a16:creationId xmlns:a16="http://schemas.microsoft.com/office/drawing/2014/main" id="{792BF957-3BC8-4EFC-A55B-566FA358AEAA}"/>
                                        </a:ext>
                                      </a:extLst>
                                    </wps:cNvPr>
                                    <wps:cNvSpPr/>
                                    <wps:spPr>
                                      <a:xfrm>
                                        <a:off x="558592" y="4161489"/>
                                        <a:ext cx="41852" cy="209258"/>
                                      </a:xfrm>
                                      <a:custGeom>
                                        <a:avLst/>
                                        <a:gdLst>
                                          <a:gd name="connsiteX0" fmla="*/ 0 w 41852"/>
                                          <a:gd name="connsiteY0" fmla="*/ 0 h 209261"/>
                                          <a:gd name="connsiteX1" fmla="*/ 54408 w 41852"/>
                                          <a:gd name="connsiteY1" fmla="*/ 0 h 209261"/>
                                          <a:gd name="connsiteX2" fmla="*/ 54408 w 41852"/>
                                          <a:gd name="connsiteY2" fmla="*/ 217632 h 209261"/>
                                          <a:gd name="connsiteX3" fmla="*/ 0 w 41852"/>
                                          <a:gd name="connsiteY3" fmla="*/ 217632 h 209261"/>
                                        </a:gdLst>
                                        <a:ahLst/>
                                        <a:cxnLst>
                                          <a:cxn ang="0">
                                            <a:pos x="connsiteX0" y="connsiteY0"/>
                                          </a:cxn>
                                          <a:cxn ang="0">
                                            <a:pos x="connsiteX1" y="connsiteY1"/>
                                          </a:cxn>
                                          <a:cxn ang="0">
                                            <a:pos x="connsiteX2" y="connsiteY2"/>
                                          </a:cxn>
                                          <a:cxn ang="0">
                                            <a:pos x="connsiteX3" y="connsiteY3"/>
                                          </a:cxn>
                                        </a:cxnLst>
                                        <a:rect l="l" t="t" r="r" b="b"/>
                                        <a:pathLst>
                                          <a:path w="41852" h="209261">
                                            <a:moveTo>
                                              <a:pt x="0" y="0"/>
                                            </a:moveTo>
                                            <a:lnTo>
                                              <a:pt x="54408" y="0"/>
                                            </a:lnTo>
                                            <a:lnTo>
                                              <a:pt x="54408" y="217632"/>
                                            </a:lnTo>
                                            <a:lnTo>
                                              <a:pt x="0" y="217632"/>
                                            </a:lnTo>
                                            <a:close/>
                                          </a:path>
                                        </a:pathLst>
                                      </a:custGeom>
                                      <a:solidFill>
                                        <a:schemeClr val="tx1"/>
                                      </a:solidFill>
                                      <a:ln w="20808" cap="flat">
                                        <a:noFill/>
                                        <a:prstDash val="solid"/>
                                        <a:miter/>
                                      </a:ln>
                                    </wps:spPr>
                                    <wps:bodyPr rtlCol="0" anchor="ctr"/>
                                  </wps:wsp>
                                  <wps:wsp>
                                    <wps:cNvPr id="77" name="Freeform: Shape 77">
                                      <a:extLst>
                                        <a:ext uri="{FF2B5EF4-FFF2-40B4-BE49-F238E27FC236}">
                                          <a16:creationId xmlns:a16="http://schemas.microsoft.com/office/drawing/2014/main" id="{D0C93226-ED14-42E5-B042-812FD875C505}"/>
                                        </a:ext>
                                      </a:extLst>
                                    </wps:cNvPr>
                                    <wps:cNvSpPr/>
                                    <wps:spPr>
                                      <a:xfrm>
                                        <a:off x="776223" y="4161489"/>
                                        <a:ext cx="41852" cy="41852"/>
                                      </a:xfrm>
                                      <a:custGeom>
                                        <a:avLst/>
                                        <a:gdLst>
                                          <a:gd name="connsiteX0" fmla="*/ 0 w 41852"/>
                                          <a:gd name="connsiteY0" fmla="*/ 0 h 41852"/>
                                          <a:gd name="connsiteX1" fmla="*/ 54408 w 41852"/>
                                          <a:gd name="connsiteY1" fmla="*/ 0 h 41852"/>
                                          <a:gd name="connsiteX2" fmla="*/ 54408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29"/>
                                            </a:lnTo>
                                            <a:lnTo>
                                              <a:pt x="0" y="54429"/>
                                            </a:lnTo>
                                            <a:close/>
                                          </a:path>
                                        </a:pathLst>
                                      </a:custGeom>
                                      <a:solidFill>
                                        <a:schemeClr val="tx1"/>
                                      </a:solidFill>
                                      <a:ln w="20808" cap="flat">
                                        <a:noFill/>
                                        <a:prstDash val="solid"/>
                                        <a:miter/>
                                      </a:ln>
                                    </wps:spPr>
                                    <wps:bodyPr rtlCol="0" anchor="ctr"/>
                                  </wps:wsp>
                                  <wps:wsp>
                                    <wps:cNvPr id="78" name="Freeform: Shape 78">
                                      <a:extLst>
                                        <a:ext uri="{FF2B5EF4-FFF2-40B4-BE49-F238E27FC236}">
                                          <a16:creationId xmlns:a16="http://schemas.microsoft.com/office/drawing/2014/main" id="{25915FE7-8CE1-4643-9665-6D922399A633}"/>
                                        </a:ext>
                                      </a:extLst>
                                    </wps:cNvPr>
                                    <wps:cNvSpPr/>
                                    <wps:spPr>
                                      <a:xfrm>
                                        <a:off x="721815" y="4215896"/>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9" name="Freeform: Shape 79">
                                      <a:extLst>
                                        <a:ext uri="{FF2B5EF4-FFF2-40B4-BE49-F238E27FC236}">
                                          <a16:creationId xmlns:a16="http://schemas.microsoft.com/office/drawing/2014/main" id="{63AC2F52-5A1E-47C4-9D80-DDCFBAAD19E3}"/>
                                        </a:ext>
                                      </a:extLst>
                                    </wps:cNvPr>
                                    <wps:cNvSpPr/>
                                    <wps:spPr>
                                      <a:xfrm>
                                        <a:off x="885038" y="4215896"/>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80" name="Freeform: Shape 80">
                                      <a:extLst>
                                        <a:ext uri="{FF2B5EF4-FFF2-40B4-BE49-F238E27FC236}">
                                          <a16:creationId xmlns:a16="http://schemas.microsoft.com/office/drawing/2014/main" id="{1AF607CF-0333-4926-A1A3-23C1A91E10BD}"/>
                                        </a:ext>
                                      </a:extLst>
                                    </wps:cNvPr>
                                    <wps:cNvSpPr/>
                                    <wps:spPr>
                                      <a:xfrm>
                                        <a:off x="993853" y="4215896"/>
                                        <a:ext cx="104631" cy="209258"/>
                                      </a:xfrm>
                                      <a:custGeom>
                                        <a:avLst/>
                                        <a:gdLst>
                                          <a:gd name="connsiteX0" fmla="*/ 0 w 104630"/>
                                          <a:gd name="connsiteY0" fmla="*/ 0 h 209261"/>
                                          <a:gd name="connsiteX1" fmla="*/ 54408 w 104630"/>
                                          <a:gd name="connsiteY1" fmla="*/ 0 h 209261"/>
                                          <a:gd name="connsiteX2" fmla="*/ 54408 w 104630"/>
                                          <a:gd name="connsiteY2" fmla="*/ 54408 h 209261"/>
                                          <a:gd name="connsiteX3" fmla="*/ 108816 w 104630"/>
                                          <a:gd name="connsiteY3" fmla="*/ 54408 h 209261"/>
                                          <a:gd name="connsiteX4" fmla="*/ 108816 w 104630"/>
                                          <a:gd name="connsiteY4" fmla="*/ 163224 h 209261"/>
                                          <a:gd name="connsiteX5" fmla="*/ 54408 w 104630"/>
                                          <a:gd name="connsiteY5" fmla="*/ 163224 h 209261"/>
                                          <a:gd name="connsiteX6" fmla="*/ 54408 w 104630"/>
                                          <a:gd name="connsiteY6" fmla="*/ 217632 h 209261"/>
                                          <a:gd name="connsiteX7" fmla="*/ 0 w 104630"/>
                                          <a:gd name="connsiteY7" fmla="*/ 217632 h 209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4630" h="209261">
                                            <a:moveTo>
                                              <a:pt x="0" y="0"/>
                                            </a:moveTo>
                                            <a:lnTo>
                                              <a:pt x="54408" y="0"/>
                                            </a:lnTo>
                                            <a:lnTo>
                                              <a:pt x="54408" y="54408"/>
                                            </a:lnTo>
                                            <a:lnTo>
                                              <a:pt x="108816" y="54408"/>
                                            </a:lnTo>
                                            <a:lnTo>
                                              <a:pt x="108816" y="163224"/>
                                            </a:lnTo>
                                            <a:lnTo>
                                              <a:pt x="54408" y="163224"/>
                                            </a:lnTo>
                                            <a:lnTo>
                                              <a:pt x="54408" y="217632"/>
                                            </a:lnTo>
                                            <a:lnTo>
                                              <a:pt x="0" y="217632"/>
                                            </a:lnTo>
                                            <a:close/>
                                          </a:path>
                                        </a:pathLst>
                                      </a:custGeom>
                                      <a:solidFill>
                                        <a:schemeClr val="tx1"/>
                                      </a:solidFill>
                                      <a:ln w="20808" cap="flat">
                                        <a:noFill/>
                                        <a:prstDash val="solid"/>
                                        <a:miter/>
                                      </a:ln>
                                    </wps:spPr>
                                    <wps:bodyPr rtlCol="0" anchor="ctr"/>
                                  </wps:wsp>
                                  <wps:wsp>
                                    <wps:cNvPr id="81" name="Freeform: Shape 81">
                                      <a:extLst>
                                        <a:ext uri="{FF2B5EF4-FFF2-40B4-BE49-F238E27FC236}">
                                          <a16:creationId xmlns:a16="http://schemas.microsoft.com/office/drawing/2014/main" id="{FB20FDCE-F4D0-44A4-B2F2-57997C483226}"/>
                                        </a:ext>
                                      </a:extLst>
                                    </wps:cNvPr>
                                    <wps:cNvSpPr/>
                                    <wps:spPr>
                                      <a:xfrm>
                                        <a:off x="1592335" y="4215896"/>
                                        <a:ext cx="104631" cy="41852"/>
                                      </a:xfrm>
                                      <a:custGeom>
                                        <a:avLst/>
                                        <a:gdLst>
                                          <a:gd name="connsiteX0" fmla="*/ 0 w 104630"/>
                                          <a:gd name="connsiteY0" fmla="*/ 0 h 41852"/>
                                          <a:gd name="connsiteX1" fmla="*/ 108795 w 104630"/>
                                          <a:gd name="connsiteY1" fmla="*/ 0 h 41852"/>
                                          <a:gd name="connsiteX2" fmla="*/ 108795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795" y="0"/>
                                            </a:lnTo>
                                            <a:lnTo>
                                              <a:pt x="108795" y="54408"/>
                                            </a:lnTo>
                                            <a:lnTo>
                                              <a:pt x="0" y="54408"/>
                                            </a:lnTo>
                                            <a:close/>
                                          </a:path>
                                        </a:pathLst>
                                      </a:custGeom>
                                      <a:solidFill>
                                        <a:schemeClr val="tx1"/>
                                      </a:solidFill>
                                      <a:ln w="20808" cap="flat">
                                        <a:noFill/>
                                        <a:prstDash val="solid"/>
                                        <a:miter/>
                                      </a:ln>
                                    </wps:spPr>
                                    <wps:bodyPr rtlCol="0" anchor="ctr"/>
                                  </wps:wsp>
                                  <wps:wsp>
                                    <wps:cNvPr id="82" name="Freeform: Shape 82">
                                      <a:extLst>
                                        <a:ext uri="{FF2B5EF4-FFF2-40B4-BE49-F238E27FC236}">
                                          <a16:creationId xmlns:a16="http://schemas.microsoft.com/office/drawing/2014/main" id="{8BF5354D-D503-4053-8ABD-01599C6E0D1E}"/>
                                        </a:ext>
                                      </a:extLst>
                                    </wps:cNvPr>
                                    <wps:cNvSpPr/>
                                    <wps:spPr>
                                      <a:xfrm>
                                        <a:off x="1809964" y="4215896"/>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83" name="Freeform: Shape 83">
                                      <a:extLst>
                                        <a:ext uri="{FF2B5EF4-FFF2-40B4-BE49-F238E27FC236}">
                                          <a16:creationId xmlns:a16="http://schemas.microsoft.com/office/drawing/2014/main" id="{65AE49A3-A26D-48E2-927F-D6A7D662AF3A}"/>
                                        </a:ext>
                                      </a:extLst>
                                    </wps:cNvPr>
                                    <wps:cNvSpPr/>
                                    <wps:spPr>
                                      <a:xfrm>
                                        <a:off x="776221" y="4270303"/>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84" name="Freeform: Shape 84">
                                      <a:extLst>
                                        <a:ext uri="{FF2B5EF4-FFF2-40B4-BE49-F238E27FC236}">
                                          <a16:creationId xmlns:a16="http://schemas.microsoft.com/office/drawing/2014/main" id="{BB27C485-1C75-403F-AF2F-AFE0A6D0E6BD}"/>
                                        </a:ext>
                                      </a:extLst>
                                    </wps:cNvPr>
                                    <wps:cNvSpPr/>
                                    <wps:spPr>
                                      <a:xfrm>
                                        <a:off x="667406" y="4324711"/>
                                        <a:ext cx="41852" cy="41852"/>
                                      </a:xfrm>
                                      <a:custGeom>
                                        <a:avLst/>
                                        <a:gdLst>
                                          <a:gd name="connsiteX0" fmla="*/ 0 w 41852"/>
                                          <a:gd name="connsiteY0" fmla="*/ 0 h 41852"/>
                                          <a:gd name="connsiteX1" fmla="*/ 54408 w 41852"/>
                                          <a:gd name="connsiteY1" fmla="*/ 0 h 41852"/>
                                          <a:gd name="connsiteX2" fmla="*/ 54408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29"/>
                                            </a:lnTo>
                                            <a:lnTo>
                                              <a:pt x="0" y="54429"/>
                                            </a:lnTo>
                                            <a:close/>
                                          </a:path>
                                        </a:pathLst>
                                      </a:custGeom>
                                      <a:solidFill>
                                        <a:schemeClr val="tx1"/>
                                      </a:solidFill>
                                      <a:ln w="20808" cap="flat">
                                        <a:noFill/>
                                        <a:prstDash val="solid"/>
                                        <a:miter/>
                                      </a:ln>
                                    </wps:spPr>
                                    <wps:bodyPr rtlCol="0" anchor="ctr"/>
                                  </wps:wsp>
                                  <wps:wsp>
                                    <wps:cNvPr id="85" name="Freeform: Shape 85">
                                      <a:extLst>
                                        <a:ext uri="{FF2B5EF4-FFF2-40B4-BE49-F238E27FC236}">
                                          <a16:creationId xmlns:a16="http://schemas.microsoft.com/office/drawing/2014/main" id="{5D060E27-E992-4567-BEFF-13050C78010D}"/>
                                        </a:ext>
                                      </a:extLst>
                                    </wps:cNvPr>
                                    <wps:cNvSpPr/>
                                    <wps:spPr>
                                      <a:xfrm>
                                        <a:off x="830629" y="4324711"/>
                                        <a:ext cx="104631" cy="41852"/>
                                      </a:xfrm>
                                      <a:custGeom>
                                        <a:avLst/>
                                        <a:gdLst>
                                          <a:gd name="connsiteX0" fmla="*/ 0 w 104630"/>
                                          <a:gd name="connsiteY0" fmla="*/ 0 h 41852"/>
                                          <a:gd name="connsiteX1" fmla="*/ 108816 w 104630"/>
                                          <a:gd name="connsiteY1" fmla="*/ 0 h 41852"/>
                                          <a:gd name="connsiteX2" fmla="*/ 108816 w 104630"/>
                                          <a:gd name="connsiteY2" fmla="*/ 54429 h 41852"/>
                                          <a:gd name="connsiteX3" fmla="*/ 0 w 104630"/>
                                          <a:gd name="connsiteY3" fmla="*/ 54429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29"/>
                                            </a:lnTo>
                                            <a:lnTo>
                                              <a:pt x="0" y="54429"/>
                                            </a:lnTo>
                                            <a:close/>
                                          </a:path>
                                        </a:pathLst>
                                      </a:custGeom>
                                      <a:solidFill>
                                        <a:schemeClr val="tx1"/>
                                      </a:solidFill>
                                      <a:ln w="20808" cap="flat">
                                        <a:noFill/>
                                        <a:prstDash val="solid"/>
                                        <a:miter/>
                                      </a:ln>
                                    </wps:spPr>
                                    <wps:bodyPr rtlCol="0" anchor="ctr"/>
                                  </wps:wsp>
                                  <wps:wsp>
                                    <wps:cNvPr id="86" name="Freeform: Shape 86">
                                      <a:extLst>
                                        <a:ext uri="{FF2B5EF4-FFF2-40B4-BE49-F238E27FC236}">
                                          <a16:creationId xmlns:a16="http://schemas.microsoft.com/office/drawing/2014/main" id="{56834BCD-58B3-46BC-B4C8-40CD199B9CC2}"/>
                                        </a:ext>
                                      </a:extLst>
                                    </wps:cNvPr>
                                    <wps:cNvSpPr/>
                                    <wps:spPr>
                                      <a:xfrm>
                                        <a:off x="1102666" y="4379118"/>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87" name="Freeform: Shape 87">
                                      <a:extLst>
                                        <a:ext uri="{FF2B5EF4-FFF2-40B4-BE49-F238E27FC236}">
                                          <a16:creationId xmlns:a16="http://schemas.microsoft.com/office/drawing/2014/main" id="{50BED102-2FF8-4A0F-A9EF-1C3AD45BADCF}"/>
                                        </a:ext>
                                      </a:extLst>
                                    </wps:cNvPr>
                                    <wps:cNvSpPr/>
                                    <wps:spPr>
                                      <a:xfrm>
                                        <a:off x="993830" y="3889453"/>
                                        <a:ext cx="920742" cy="920732"/>
                                      </a:xfrm>
                                      <a:custGeom>
                                        <a:avLst/>
                                        <a:gdLst>
                                          <a:gd name="connsiteX0" fmla="*/ 924956 w 920749"/>
                                          <a:gd name="connsiteY0" fmla="*/ 489671 h 920749"/>
                                          <a:gd name="connsiteX1" fmla="*/ 924956 w 920749"/>
                                          <a:gd name="connsiteY1" fmla="*/ 435263 h 920749"/>
                                          <a:gd name="connsiteX2" fmla="*/ 816140 w 920749"/>
                                          <a:gd name="connsiteY2" fmla="*/ 435263 h 920749"/>
                                          <a:gd name="connsiteX3" fmla="*/ 816140 w 920749"/>
                                          <a:gd name="connsiteY3" fmla="*/ 380855 h 920749"/>
                                          <a:gd name="connsiteX4" fmla="*/ 707324 w 920749"/>
                                          <a:gd name="connsiteY4" fmla="*/ 380855 h 920749"/>
                                          <a:gd name="connsiteX5" fmla="*/ 707324 w 920749"/>
                                          <a:gd name="connsiteY5" fmla="*/ 435263 h 920749"/>
                                          <a:gd name="connsiteX6" fmla="*/ 489692 w 920749"/>
                                          <a:gd name="connsiteY6" fmla="*/ 435263 h 920749"/>
                                          <a:gd name="connsiteX7" fmla="*/ 489692 w 920749"/>
                                          <a:gd name="connsiteY7" fmla="*/ 380855 h 920749"/>
                                          <a:gd name="connsiteX8" fmla="*/ 544100 w 920749"/>
                                          <a:gd name="connsiteY8" fmla="*/ 380855 h 920749"/>
                                          <a:gd name="connsiteX9" fmla="*/ 544100 w 920749"/>
                                          <a:gd name="connsiteY9" fmla="*/ 326448 h 920749"/>
                                          <a:gd name="connsiteX10" fmla="*/ 598508 w 920749"/>
                                          <a:gd name="connsiteY10" fmla="*/ 326448 h 920749"/>
                                          <a:gd name="connsiteX11" fmla="*/ 598508 w 920749"/>
                                          <a:gd name="connsiteY11" fmla="*/ 272040 h 920749"/>
                                          <a:gd name="connsiteX12" fmla="*/ 707324 w 920749"/>
                                          <a:gd name="connsiteY12" fmla="*/ 272040 h 920749"/>
                                          <a:gd name="connsiteX13" fmla="*/ 707324 w 920749"/>
                                          <a:gd name="connsiteY13" fmla="*/ 326448 h 920749"/>
                                          <a:gd name="connsiteX14" fmla="*/ 761732 w 920749"/>
                                          <a:gd name="connsiteY14" fmla="*/ 326448 h 920749"/>
                                          <a:gd name="connsiteX15" fmla="*/ 761732 w 920749"/>
                                          <a:gd name="connsiteY15" fmla="*/ 163224 h 920749"/>
                                          <a:gd name="connsiteX16" fmla="*/ 707324 w 920749"/>
                                          <a:gd name="connsiteY16" fmla="*/ 163224 h 920749"/>
                                          <a:gd name="connsiteX17" fmla="*/ 707324 w 920749"/>
                                          <a:gd name="connsiteY17" fmla="*/ 108816 h 920749"/>
                                          <a:gd name="connsiteX18" fmla="*/ 652916 w 920749"/>
                                          <a:gd name="connsiteY18" fmla="*/ 108816 h 920749"/>
                                          <a:gd name="connsiteX19" fmla="*/ 652916 w 920749"/>
                                          <a:gd name="connsiteY19" fmla="*/ 163224 h 920749"/>
                                          <a:gd name="connsiteX20" fmla="*/ 598508 w 920749"/>
                                          <a:gd name="connsiteY20" fmla="*/ 163224 h 920749"/>
                                          <a:gd name="connsiteX21" fmla="*/ 598508 w 920749"/>
                                          <a:gd name="connsiteY21" fmla="*/ 108816 h 920749"/>
                                          <a:gd name="connsiteX22" fmla="*/ 652916 w 920749"/>
                                          <a:gd name="connsiteY22" fmla="*/ 108816 h 920749"/>
                                          <a:gd name="connsiteX23" fmla="*/ 652916 w 920749"/>
                                          <a:gd name="connsiteY23" fmla="*/ 54408 h 920749"/>
                                          <a:gd name="connsiteX24" fmla="*/ 598508 w 920749"/>
                                          <a:gd name="connsiteY24" fmla="*/ 54408 h 920749"/>
                                          <a:gd name="connsiteX25" fmla="*/ 598508 w 920749"/>
                                          <a:gd name="connsiteY25" fmla="*/ 0 h 920749"/>
                                          <a:gd name="connsiteX26" fmla="*/ 544100 w 920749"/>
                                          <a:gd name="connsiteY26" fmla="*/ 0 h 920749"/>
                                          <a:gd name="connsiteX27" fmla="*/ 544100 w 920749"/>
                                          <a:gd name="connsiteY27" fmla="*/ 163224 h 920749"/>
                                          <a:gd name="connsiteX28" fmla="*/ 489692 w 920749"/>
                                          <a:gd name="connsiteY28" fmla="*/ 163224 h 920749"/>
                                          <a:gd name="connsiteX29" fmla="*/ 489692 w 920749"/>
                                          <a:gd name="connsiteY29" fmla="*/ 326448 h 920749"/>
                                          <a:gd name="connsiteX30" fmla="*/ 380876 w 920749"/>
                                          <a:gd name="connsiteY30" fmla="*/ 326448 h 920749"/>
                                          <a:gd name="connsiteX31" fmla="*/ 380876 w 920749"/>
                                          <a:gd name="connsiteY31" fmla="*/ 217632 h 920749"/>
                                          <a:gd name="connsiteX32" fmla="*/ 326448 w 920749"/>
                                          <a:gd name="connsiteY32" fmla="*/ 217632 h 920749"/>
                                          <a:gd name="connsiteX33" fmla="*/ 326448 w 920749"/>
                                          <a:gd name="connsiteY33" fmla="*/ 326448 h 920749"/>
                                          <a:gd name="connsiteX34" fmla="*/ 272040 w 920749"/>
                                          <a:gd name="connsiteY34" fmla="*/ 326448 h 920749"/>
                                          <a:gd name="connsiteX35" fmla="*/ 272040 w 920749"/>
                                          <a:gd name="connsiteY35" fmla="*/ 163224 h 920749"/>
                                          <a:gd name="connsiteX36" fmla="*/ 217632 w 920749"/>
                                          <a:gd name="connsiteY36" fmla="*/ 163224 h 920749"/>
                                          <a:gd name="connsiteX37" fmla="*/ 217632 w 920749"/>
                                          <a:gd name="connsiteY37" fmla="*/ 272040 h 920749"/>
                                          <a:gd name="connsiteX38" fmla="*/ 163224 w 920749"/>
                                          <a:gd name="connsiteY38" fmla="*/ 272040 h 920749"/>
                                          <a:gd name="connsiteX39" fmla="*/ 163224 w 920749"/>
                                          <a:gd name="connsiteY39" fmla="*/ 163224 h 920749"/>
                                          <a:gd name="connsiteX40" fmla="*/ 0 w 920749"/>
                                          <a:gd name="connsiteY40" fmla="*/ 163224 h 920749"/>
                                          <a:gd name="connsiteX41" fmla="*/ 0 w 920749"/>
                                          <a:gd name="connsiteY41" fmla="*/ 217632 h 920749"/>
                                          <a:gd name="connsiteX42" fmla="*/ 54408 w 920749"/>
                                          <a:gd name="connsiteY42" fmla="*/ 217632 h 920749"/>
                                          <a:gd name="connsiteX43" fmla="*/ 54408 w 920749"/>
                                          <a:gd name="connsiteY43" fmla="*/ 326448 h 920749"/>
                                          <a:gd name="connsiteX44" fmla="*/ 108837 w 920749"/>
                                          <a:gd name="connsiteY44" fmla="*/ 326448 h 920749"/>
                                          <a:gd name="connsiteX45" fmla="*/ 108837 w 920749"/>
                                          <a:gd name="connsiteY45" fmla="*/ 380855 h 920749"/>
                                          <a:gd name="connsiteX46" fmla="*/ 163245 w 920749"/>
                                          <a:gd name="connsiteY46" fmla="*/ 380855 h 920749"/>
                                          <a:gd name="connsiteX47" fmla="*/ 163245 w 920749"/>
                                          <a:gd name="connsiteY47" fmla="*/ 326448 h 920749"/>
                                          <a:gd name="connsiteX48" fmla="*/ 217653 w 920749"/>
                                          <a:gd name="connsiteY48" fmla="*/ 326448 h 920749"/>
                                          <a:gd name="connsiteX49" fmla="*/ 217653 w 920749"/>
                                          <a:gd name="connsiteY49" fmla="*/ 380855 h 920749"/>
                                          <a:gd name="connsiteX50" fmla="*/ 163245 w 920749"/>
                                          <a:gd name="connsiteY50" fmla="*/ 380855 h 920749"/>
                                          <a:gd name="connsiteX51" fmla="*/ 163245 w 920749"/>
                                          <a:gd name="connsiteY51" fmla="*/ 489671 h 920749"/>
                                          <a:gd name="connsiteX52" fmla="*/ 217653 w 920749"/>
                                          <a:gd name="connsiteY52" fmla="*/ 489671 h 920749"/>
                                          <a:gd name="connsiteX53" fmla="*/ 217653 w 920749"/>
                                          <a:gd name="connsiteY53" fmla="*/ 544079 h 920749"/>
                                          <a:gd name="connsiteX54" fmla="*/ 272061 w 920749"/>
                                          <a:gd name="connsiteY54" fmla="*/ 544079 h 920749"/>
                                          <a:gd name="connsiteX55" fmla="*/ 272061 w 920749"/>
                                          <a:gd name="connsiteY55" fmla="*/ 435263 h 920749"/>
                                          <a:gd name="connsiteX56" fmla="*/ 326468 w 920749"/>
                                          <a:gd name="connsiteY56" fmla="*/ 435263 h 920749"/>
                                          <a:gd name="connsiteX57" fmla="*/ 326468 w 920749"/>
                                          <a:gd name="connsiteY57" fmla="*/ 544079 h 920749"/>
                                          <a:gd name="connsiteX58" fmla="*/ 380876 w 920749"/>
                                          <a:gd name="connsiteY58" fmla="*/ 544079 h 920749"/>
                                          <a:gd name="connsiteX59" fmla="*/ 380876 w 920749"/>
                                          <a:gd name="connsiteY59" fmla="*/ 489671 h 920749"/>
                                          <a:gd name="connsiteX60" fmla="*/ 435284 w 920749"/>
                                          <a:gd name="connsiteY60" fmla="*/ 489671 h 920749"/>
                                          <a:gd name="connsiteX61" fmla="*/ 435284 w 920749"/>
                                          <a:gd name="connsiteY61" fmla="*/ 544079 h 920749"/>
                                          <a:gd name="connsiteX62" fmla="*/ 380876 w 920749"/>
                                          <a:gd name="connsiteY62" fmla="*/ 544079 h 920749"/>
                                          <a:gd name="connsiteX63" fmla="*/ 380876 w 920749"/>
                                          <a:gd name="connsiteY63" fmla="*/ 598487 h 920749"/>
                                          <a:gd name="connsiteX64" fmla="*/ 326448 w 920749"/>
                                          <a:gd name="connsiteY64" fmla="*/ 598487 h 920749"/>
                                          <a:gd name="connsiteX65" fmla="*/ 326448 w 920749"/>
                                          <a:gd name="connsiteY65" fmla="*/ 761711 h 920749"/>
                                          <a:gd name="connsiteX66" fmla="*/ 217653 w 920749"/>
                                          <a:gd name="connsiteY66" fmla="*/ 761711 h 920749"/>
                                          <a:gd name="connsiteX67" fmla="*/ 217653 w 920749"/>
                                          <a:gd name="connsiteY67" fmla="*/ 816119 h 920749"/>
                                          <a:gd name="connsiteX68" fmla="*/ 326448 w 920749"/>
                                          <a:gd name="connsiteY68" fmla="*/ 816119 h 920749"/>
                                          <a:gd name="connsiteX69" fmla="*/ 326448 w 920749"/>
                                          <a:gd name="connsiteY69" fmla="*/ 870527 h 920749"/>
                                          <a:gd name="connsiteX70" fmla="*/ 217653 w 920749"/>
                                          <a:gd name="connsiteY70" fmla="*/ 870527 h 920749"/>
                                          <a:gd name="connsiteX71" fmla="*/ 217653 w 920749"/>
                                          <a:gd name="connsiteY71" fmla="*/ 924935 h 920749"/>
                                          <a:gd name="connsiteX72" fmla="*/ 489692 w 920749"/>
                                          <a:gd name="connsiteY72" fmla="*/ 924935 h 920749"/>
                                          <a:gd name="connsiteX73" fmla="*/ 489692 w 920749"/>
                                          <a:gd name="connsiteY73" fmla="*/ 870527 h 920749"/>
                                          <a:gd name="connsiteX74" fmla="*/ 435284 w 920749"/>
                                          <a:gd name="connsiteY74" fmla="*/ 870527 h 920749"/>
                                          <a:gd name="connsiteX75" fmla="*/ 435284 w 920749"/>
                                          <a:gd name="connsiteY75" fmla="*/ 816119 h 920749"/>
                                          <a:gd name="connsiteX76" fmla="*/ 380876 w 920749"/>
                                          <a:gd name="connsiteY76" fmla="*/ 816119 h 920749"/>
                                          <a:gd name="connsiteX77" fmla="*/ 380876 w 920749"/>
                                          <a:gd name="connsiteY77" fmla="*/ 652895 h 920749"/>
                                          <a:gd name="connsiteX78" fmla="*/ 435284 w 920749"/>
                                          <a:gd name="connsiteY78" fmla="*/ 652895 h 920749"/>
                                          <a:gd name="connsiteX79" fmla="*/ 435284 w 920749"/>
                                          <a:gd name="connsiteY79" fmla="*/ 707303 h 920749"/>
                                          <a:gd name="connsiteX80" fmla="*/ 489692 w 920749"/>
                                          <a:gd name="connsiteY80" fmla="*/ 707303 h 920749"/>
                                          <a:gd name="connsiteX81" fmla="*/ 489692 w 920749"/>
                                          <a:gd name="connsiteY81" fmla="*/ 761711 h 920749"/>
                                          <a:gd name="connsiteX82" fmla="*/ 544100 w 920749"/>
                                          <a:gd name="connsiteY82" fmla="*/ 761711 h 920749"/>
                                          <a:gd name="connsiteX83" fmla="*/ 544100 w 920749"/>
                                          <a:gd name="connsiteY83" fmla="*/ 707303 h 920749"/>
                                          <a:gd name="connsiteX84" fmla="*/ 707324 w 920749"/>
                                          <a:gd name="connsiteY84" fmla="*/ 707303 h 920749"/>
                                          <a:gd name="connsiteX85" fmla="*/ 707324 w 920749"/>
                                          <a:gd name="connsiteY85" fmla="*/ 761711 h 920749"/>
                                          <a:gd name="connsiteX86" fmla="*/ 761732 w 920749"/>
                                          <a:gd name="connsiteY86" fmla="*/ 761711 h 920749"/>
                                          <a:gd name="connsiteX87" fmla="*/ 761732 w 920749"/>
                                          <a:gd name="connsiteY87" fmla="*/ 707303 h 920749"/>
                                          <a:gd name="connsiteX88" fmla="*/ 816140 w 920749"/>
                                          <a:gd name="connsiteY88" fmla="*/ 707303 h 920749"/>
                                          <a:gd name="connsiteX89" fmla="*/ 816140 w 920749"/>
                                          <a:gd name="connsiteY89" fmla="*/ 652895 h 920749"/>
                                          <a:gd name="connsiteX90" fmla="*/ 761732 w 920749"/>
                                          <a:gd name="connsiteY90" fmla="*/ 652895 h 920749"/>
                                          <a:gd name="connsiteX91" fmla="*/ 761732 w 920749"/>
                                          <a:gd name="connsiteY91" fmla="*/ 544079 h 920749"/>
                                          <a:gd name="connsiteX92" fmla="*/ 707324 w 920749"/>
                                          <a:gd name="connsiteY92" fmla="*/ 544079 h 920749"/>
                                          <a:gd name="connsiteX93" fmla="*/ 707324 w 920749"/>
                                          <a:gd name="connsiteY93" fmla="*/ 489671 h 920749"/>
                                          <a:gd name="connsiteX94" fmla="*/ 924956 w 920749"/>
                                          <a:gd name="connsiteY94" fmla="*/ 489671 h 920749"/>
                                          <a:gd name="connsiteX95" fmla="*/ 435284 w 920749"/>
                                          <a:gd name="connsiteY95" fmla="*/ 435263 h 920749"/>
                                          <a:gd name="connsiteX96" fmla="*/ 380876 w 920749"/>
                                          <a:gd name="connsiteY96" fmla="*/ 435263 h 920749"/>
                                          <a:gd name="connsiteX97" fmla="*/ 380876 w 920749"/>
                                          <a:gd name="connsiteY97" fmla="*/ 380855 h 920749"/>
                                          <a:gd name="connsiteX98" fmla="*/ 435284 w 920749"/>
                                          <a:gd name="connsiteY98" fmla="*/ 380855 h 920749"/>
                                          <a:gd name="connsiteX99" fmla="*/ 435284 w 920749"/>
                                          <a:gd name="connsiteY99" fmla="*/ 435263 h 920749"/>
                                          <a:gd name="connsiteX100" fmla="*/ 652916 w 920749"/>
                                          <a:gd name="connsiteY100" fmla="*/ 652895 h 920749"/>
                                          <a:gd name="connsiteX101" fmla="*/ 489692 w 920749"/>
                                          <a:gd name="connsiteY101" fmla="*/ 652895 h 920749"/>
                                          <a:gd name="connsiteX102" fmla="*/ 489692 w 920749"/>
                                          <a:gd name="connsiteY102" fmla="*/ 489671 h 920749"/>
                                          <a:gd name="connsiteX103" fmla="*/ 652916 w 920749"/>
                                          <a:gd name="connsiteY103" fmla="*/ 489671 h 920749"/>
                                          <a:gd name="connsiteX104" fmla="*/ 652916 w 920749"/>
                                          <a:gd name="connsiteY104" fmla="*/ 652895 h 9207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Lst>
                                        <a:rect l="l" t="t" r="r" b="b"/>
                                        <a:pathLst>
                                          <a:path w="920749" h="920749">
                                            <a:moveTo>
                                              <a:pt x="924956" y="489671"/>
                                            </a:moveTo>
                                            <a:lnTo>
                                              <a:pt x="924956" y="435263"/>
                                            </a:lnTo>
                                            <a:lnTo>
                                              <a:pt x="816140" y="435263"/>
                                            </a:lnTo>
                                            <a:lnTo>
                                              <a:pt x="816140" y="380855"/>
                                            </a:lnTo>
                                            <a:lnTo>
                                              <a:pt x="707324" y="380855"/>
                                            </a:lnTo>
                                            <a:lnTo>
                                              <a:pt x="707324" y="435263"/>
                                            </a:lnTo>
                                            <a:lnTo>
                                              <a:pt x="489692" y="435263"/>
                                            </a:lnTo>
                                            <a:lnTo>
                                              <a:pt x="489692" y="380855"/>
                                            </a:lnTo>
                                            <a:lnTo>
                                              <a:pt x="544100" y="380855"/>
                                            </a:lnTo>
                                            <a:lnTo>
                                              <a:pt x="544100" y="326448"/>
                                            </a:lnTo>
                                            <a:lnTo>
                                              <a:pt x="598508" y="326448"/>
                                            </a:lnTo>
                                            <a:lnTo>
                                              <a:pt x="598508" y="272040"/>
                                            </a:lnTo>
                                            <a:lnTo>
                                              <a:pt x="707324" y="272040"/>
                                            </a:lnTo>
                                            <a:lnTo>
                                              <a:pt x="707324" y="326448"/>
                                            </a:lnTo>
                                            <a:lnTo>
                                              <a:pt x="761732" y="326448"/>
                                            </a:lnTo>
                                            <a:lnTo>
                                              <a:pt x="761732" y="163224"/>
                                            </a:lnTo>
                                            <a:lnTo>
                                              <a:pt x="707324" y="163224"/>
                                            </a:lnTo>
                                            <a:lnTo>
                                              <a:pt x="707324" y="108816"/>
                                            </a:lnTo>
                                            <a:lnTo>
                                              <a:pt x="652916" y="108816"/>
                                            </a:lnTo>
                                            <a:lnTo>
                                              <a:pt x="652916" y="163224"/>
                                            </a:lnTo>
                                            <a:lnTo>
                                              <a:pt x="598508" y="163224"/>
                                            </a:lnTo>
                                            <a:lnTo>
                                              <a:pt x="598508" y="108816"/>
                                            </a:lnTo>
                                            <a:lnTo>
                                              <a:pt x="652916" y="108816"/>
                                            </a:lnTo>
                                            <a:lnTo>
                                              <a:pt x="652916" y="54408"/>
                                            </a:lnTo>
                                            <a:lnTo>
                                              <a:pt x="598508" y="54408"/>
                                            </a:lnTo>
                                            <a:lnTo>
                                              <a:pt x="598508" y="0"/>
                                            </a:lnTo>
                                            <a:lnTo>
                                              <a:pt x="544100" y="0"/>
                                            </a:lnTo>
                                            <a:lnTo>
                                              <a:pt x="544100" y="163224"/>
                                            </a:lnTo>
                                            <a:lnTo>
                                              <a:pt x="489692" y="163224"/>
                                            </a:lnTo>
                                            <a:lnTo>
                                              <a:pt x="489692" y="326448"/>
                                            </a:lnTo>
                                            <a:lnTo>
                                              <a:pt x="380876" y="326448"/>
                                            </a:lnTo>
                                            <a:lnTo>
                                              <a:pt x="380876" y="217632"/>
                                            </a:lnTo>
                                            <a:lnTo>
                                              <a:pt x="326448" y="217632"/>
                                            </a:lnTo>
                                            <a:lnTo>
                                              <a:pt x="326448" y="326448"/>
                                            </a:lnTo>
                                            <a:lnTo>
                                              <a:pt x="272040" y="326448"/>
                                            </a:lnTo>
                                            <a:lnTo>
                                              <a:pt x="272040" y="163224"/>
                                            </a:lnTo>
                                            <a:lnTo>
                                              <a:pt x="217632" y="163224"/>
                                            </a:lnTo>
                                            <a:lnTo>
                                              <a:pt x="217632" y="272040"/>
                                            </a:lnTo>
                                            <a:lnTo>
                                              <a:pt x="163224" y="272040"/>
                                            </a:lnTo>
                                            <a:lnTo>
                                              <a:pt x="163224" y="163224"/>
                                            </a:lnTo>
                                            <a:lnTo>
                                              <a:pt x="0" y="163224"/>
                                            </a:lnTo>
                                            <a:lnTo>
                                              <a:pt x="0" y="217632"/>
                                            </a:lnTo>
                                            <a:lnTo>
                                              <a:pt x="54408" y="217632"/>
                                            </a:lnTo>
                                            <a:lnTo>
                                              <a:pt x="54408" y="326448"/>
                                            </a:lnTo>
                                            <a:lnTo>
                                              <a:pt x="108837" y="326448"/>
                                            </a:lnTo>
                                            <a:lnTo>
                                              <a:pt x="108837" y="380855"/>
                                            </a:lnTo>
                                            <a:lnTo>
                                              <a:pt x="163245" y="380855"/>
                                            </a:lnTo>
                                            <a:lnTo>
                                              <a:pt x="163245" y="326448"/>
                                            </a:lnTo>
                                            <a:lnTo>
                                              <a:pt x="217653" y="326448"/>
                                            </a:lnTo>
                                            <a:lnTo>
                                              <a:pt x="217653" y="380855"/>
                                            </a:lnTo>
                                            <a:lnTo>
                                              <a:pt x="163245" y="380855"/>
                                            </a:lnTo>
                                            <a:lnTo>
                                              <a:pt x="163245" y="489671"/>
                                            </a:lnTo>
                                            <a:lnTo>
                                              <a:pt x="217653" y="489671"/>
                                            </a:lnTo>
                                            <a:lnTo>
                                              <a:pt x="217653" y="544079"/>
                                            </a:lnTo>
                                            <a:lnTo>
                                              <a:pt x="272061" y="544079"/>
                                            </a:lnTo>
                                            <a:lnTo>
                                              <a:pt x="272061" y="435263"/>
                                            </a:lnTo>
                                            <a:lnTo>
                                              <a:pt x="326468" y="435263"/>
                                            </a:lnTo>
                                            <a:lnTo>
                                              <a:pt x="326468" y="544079"/>
                                            </a:lnTo>
                                            <a:lnTo>
                                              <a:pt x="380876" y="544079"/>
                                            </a:lnTo>
                                            <a:lnTo>
                                              <a:pt x="380876" y="489671"/>
                                            </a:lnTo>
                                            <a:lnTo>
                                              <a:pt x="435284" y="489671"/>
                                            </a:lnTo>
                                            <a:lnTo>
                                              <a:pt x="435284" y="544079"/>
                                            </a:lnTo>
                                            <a:lnTo>
                                              <a:pt x="380876" y="544079"/>
                                            </a:lnTo>
                                            <a:lnTo>
                                              <a:pt x="380876" y="598487"/>
                                            </a:lnTo>
                                            <a:lnTo>
                                              <a:pt x="326448" y="598487"/>
                                            </a:lnTo>
                                            <a:lnTo>
                                              <a:pt x="326448" y="761711"/>
                                            </a:lnTo>
                                            <a:lnTo>
                                              <a:pt x="217653" y="761711"/>
                                            </a:lnTo>
                                            <a:lnTo>
                                              <a:pt x="217653" y="816119"/>
                                            </a:lnTo>
                                            <a:lnTo>
                                              <a:pt x="326448" y="816119"/>
                                            </a:lnTo>
                                            <a:lnTo>
                                              <a:pt x="326448" y="870527"/>
                                            </a:lnTo>
                                            <a:lnTo>
                                              <a:pt x="217653" y="870527"/>
                                            </a:lnTo>
                                            <a:lnTo>
                                              <a:pt x="217653" y="924935"/>
                                            </a:lnTo>
                                            <a:lnTo>
                                              <a:pt x="489692" y="924935"/>
                                            </a:lnTo>
                                            <a:lnTo>
                                              <a:pt x="489692" y="870527"/>
                                            </a:lnTo>
                                            <a:lnTo>
                                              <a:pt x="435284" y="870527"/>
                                            </a:lnTo>
                                            <a:lnTo>
                                              <a:pt x="435284" y="816119"/>
                                            </a:lnTo>
                                            <a:lnTo>
                                              <a:pt x="380876" y="816119"/>
                                            </a:lnTo>
                                            <a:lnTo>
                                              <a:pt x="380876" y="652895"/>
                                            </a:lnTo>
                                            <a:lnTo>
                                              <a:pt x="435284" y="652895"/>
                                            </a:lnTo>
                                            <a:lnTo>
                                              <a:pt x="435284" y="707303"/>
                                            </a:lnTo>
                                            <a:lnTo>
                                              <a:pt x="489692" y="707303"/>
                                            </a:lnTo>
                                            <a:lnTo>
                                              <a:pt x="489692" y="761711"/>
                                            </a:lnTo>
                                            <a:lnTo>
                                              <a:pt x="544100" y="761711"/>
                                            </a:lnTo>
                                            <a:lnTo>
                                              <a:pt x="544100" y="707303"/>
                                            </a:lnTo>
                                            <a:lnTo>
                                              <a:pt x="707324" y="707303"/>
                                            </a:lnTo>
                                            <a:lnTo>
                                              <a:pt x="707324" y="761711"/>
                                            </a:lnTo>
                                            <a:lnTo>
                                              <a:pt x="761732" y="761711"/>
                                            </a:lnTo>
                                            <a:lnTo>
                                              <a:pt x="761732" y="707303"/>
                                            </a:lnTo>
                                            <a:lnTo>
                                              <a:pt x="816140" y="707303"/>
                                            </a:lnTo>
                                            <a:lnTo>
                                              <a:pt x="816140" y="652895"/>
                                            </a:lnTo>
                                            <a:lnTo>
                                              <a:pt x="761732" y="652895"/>
                                            </a:lnTo>
                                            <a:lnTo>
                                              <a:pt x="761732" y="544079"/>
                                            </a:lnTo>
                                            <a:lnTo>
                                              <a:pt x="707324" y="544079"/>
                                            </a:lnTo>
                                            <a:lnTo>
                                              <a:pt x="707324" y="489671"/>
                                            </a:lnTo>
                                            <a:lnTo>
                                              <a:pt x="924956" y="489671"/>
                                            </a:lnTo>
                                            <a:close/>
                                            <a:moveTo>
                                              <a:pt x="435284" y="435263"/>
                                            </a:moveTo>
                                            <a:lnTo>
                                              <a:pt x="380876" y="435263"/>
                                            </a:lnTo>
                                            <a:lnTo>
                                              <a:pt x="380876" y="380855"/>
                                            </a:lnTo>
                                            <a:lnTo>
                                              <a:pt x="435284" y="380855"/>
                                            </a:lnTo>
                                            <a:lnTo>
                                              <a:pt x="435284" y="435263"/>
                                            </a:lnTo>
                                            <a:close/>
                                            <a:moveTo>
                                              <a:pt x="652916" y="652895"/>
                                            </a:moveTo>
                                            <a:lnTo>
                                              <a:pt x="489692" y="652895"/>
                                            </a:lnTo>
                                            <a:lnTo>
                                              <a:pt x="489692" y="489671"/>
                                            </a:lnTo>
                                            <a:lnTo>
                                              <a:pt x="652916" y="489671"/>
                                            </a:lnTo>
                                            <a:lnTo>
                                              <a:pt x="652916" y="652895"/>
                                            </a:lnTo>
                                            <a:close/>
                                          </a:path>
                                        </a:pathLst>
                                      </a:custGeom>
                                      <a:solidFill>
                                        <a:schemeClr val="tx1"/>
                                      </a:solidFill>
                                      <a:ln w="20808" cap="flat">
                                        <a:noFill/>
                                        <a:prstDash val="solid"/>
                                        <a:miter/>
                                      </a:ln>
                                    </wps:spPr>
                                    <wps:bodyPr rtlCol="0" anchor="ctr"/>
                                  </wps:wsp>
                                  <wps:wsp>
                                    <wps:cNvPr id="88" name="Freeform: Shape 88">
                                      <a:extLst>
                                        <a:ext uri="{FF2B5EF4-FFF2-40B4-BE49-F238E27FC236}">
                                          <a16:creationId xmlns:a16="http://schemas.microsoft.com/office/drawing/2014/main" id="{2D93D639-8477-45F6-8E0B-5582AE11491E}"/>
                                        </a:ext>
                                      </a:extLst>
                                    </wps:cNvPr>
                                    <wps:cNvSpPr/>
                                    <wps:spPr>
                                      <a:xfrm>
                                        <a:off x="1157074" y="4433524"/>
                                        <a:ext cx="41852" cy="104630"/>
                                      </a:xfrm>
                                      <a:custGeom>
                                        <a:avLst/>
                                        <a:gdLst>
                                          <a:gd name="connsiteX0" fmla="*/ 0 w 41852"/>
                                          <a:gd name="connsiteY0" fmla="*/ 0 h 104630"/>
                                          <a:gd name="connsiteX1" fmla="*/ 54408 w 41852"/>
                                          <a:gd name="connsiteY1" fmla="*/ 0 h 104630"/>
                                          <a:gd name="connsiteX2" fmla="*/ 54408 w 41852"/>
                                          <a:gd name="connsiteY2" fmla="*/ 108816 h 104630"/>
                                          <a:gd name="connsiteX3" fmla="*/ 0 w 41852"/>
                                          <a:gd name="connsiteY3" fmla="*/ 108816 h 104630"/>
                                        </a:gdLst>
                                        <a:ahLst/>
                                        <a:cxnLst>
                                          <a:cxn ang="0">
                                            <a:pos x="connsiteX0" y="connsiteY0"/>
                                          </a:cxn>
                                          <a:cxn ang="0">
                                            <a:pos x="connsiteX1" y="connsiteY1"/>
                                          </a:cxn>
                                          <a:cxn ang="0">
                                            <a:pos x="connsiteX2" y="connsiteY2"/>
                                          </a:cxn>
                                          <a:cxn ang="0">
                                            <a:pos x="connsiteX3" y="connsiteY3"/>
                                          </a:cxn>
                                        </a:cxnLst>
                                        <a:rect l="l" t="t" r="r" b="b"/>
                                        <a:pathLst>
                                          <a:path w="41852" h="104630">
                                            <a:moveTo>
                                              <a:pt x="0" y="0"/>
                                            </a:moveTo>
                                            <a:lnTo>
                                              <a:pt x="54408" y="0"/>
                                            </a:lnTo>
                                            <a:lnTo>
                                              <a:pt x="54408" y="108816"/>
                                            </a:lnTo>
                                            <a:lnTo>
                                              <a:pt x="0" y="108816"/>
                                            </a:lnTo>
                                            <a:close/>
                                          </a:path>
                                        </a:pathLst>
                                      </a:custGeom>
                                      <a:solidFill>
                                        <a:schemeClr val="tx1"/>
                                      </a:solidFill>
                                      <a:ln w="20808" cap="flat">
                                        <a:noFill/>
                                        <a:prstDash val="solid"/>
                                        <a:miter/>
                                      </a:ln>
                                    </wps:spPr>
                                    <wps:bodyPr rtlCol="0" anchor="ctr"/>
                                  </wps:wsp>
                                  <wps:wsp>
                                    <wps:cNvPr id="89" name="Freeform: Shape 89">
                                      <a:extLst>
                                        <a:ext uri="{FF2B5EF4-FFF2-40B4-BE49-F238E27FC236}">
                                          <a16:creationId xmlns:a16="http://schemas.microsoft.com/office/drawing/2014/main" id="{A594DBFC-2649-47F5-BD13-03940B63BDC7}"/>
                                        </a:ext>
                                      </a:extLst>
                                    </wps:cNvPr>
                                    <wps:cNvSpPr/>
                                    <wps:spPr>
                                      <a:xfrm>
                                        <a:off x="1537928" y="4433524"/>
                                        <a:ext cx="41852" cy="41852"/>
                                      </a:xfrm>
                                      <a:custGeom>
                                        <a:avLst/>
                                        <a:gdLst>
                                          <a:gd name="connsiteX0" fmla="*/ 0 w 41852"/>
                                          <a:gd name="connsiteY0" fmla="*/ 0 h 41852"/>
                                          <a:gd name="connsiteX1" fmla="*/ 54429 w 41852"/>
                                          <a:gd name="connsiteY1" fmla="*/ 0 h 41852"/>
                                          <a:gd name="connsiteX2" fmla="*/ 54429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29" y="0"/>
                                            </a:lnTo>
                                            <a:lnTo>
                                              <a:pt x="54429" y="54429"/>
                                            </a:lnTo>
                                            <a:lnTo>
                                              <a:pt x="0" y="54429"/>
                                            </a:lnTo>
                                            <a:close/>
                                          </a:path>
                                        </a:pathLst>
                                      </a:custGeom>
                                      <a:solidFill>
                                        <a:schemeClr val="tx1"/>
                                      </a:solidFill>
                                      <a:ln w="20808" cap="flat">
                                        <a:noFill/>
                                        <a:prstDash val="solid"/>
                                        <a:miter/>
                                      </a:ln>
                                    </wps:spPr>
                                    <wps:bodyPr rtlCol="0" anchor="ctr"/>
                                  </wps:wsp>
                                  <wps:wsp>
                                    <wps:cNvPr id="90" name="Freeform: Shape 90">
                                      <a:extLst>
                                        <a:ext uri="{FF2B5EF4-FFF2-40B4-BE49-F238E27FC236}">
                                          <a16:creationId xmlns:a16="http://schemas.microsoft.com/office/drawing/2014/main" id="{C3D0D064-E612-4C04-A81A-D5B6942AD9F2}"/>
                                        </a:ext>
                                      </a:extLst>
                                    </wps:cNvPr>
                                    <wps:cNvSpPr/>
                                    <wps:spPr>
                                      <a:xfrm>
                                        <a:off x="1864372" y="4433524"/>
                                        <a:ext cx="41852" cy="104630"/>
                                      </a:xfrm>
                                      <a:custGeom>
                                        <a:avLst/>
                                        <a:gdLst>
                                          <a:gd name="connsiteX0" fmla="*/ 0 w 41852"/>
                                          <a:gd name="connsiteY0" fmla="*/ 0 h 104630"/>
                                          <a:gd name="connsiteX1" fmla="*/ 54408 w 41852"/>
                                          <a:gd name="connsiteY1" fmla="*/ 0 h 104630"/>
                                          <a:gd name="connsiteX2" fmla="*/ 54408 w 41852"/>
                                          <a:gd name="connsiteY2" fmla="*/ 108816 h 104630"/>
                                          <a:gd name="connsiteX3" fmla="*/ 0 w 41852"/>
                                          <a:gd name="connsiteY3" fmla="*/ 108816 h 104630"/>
                                        </a:gdLst>
                                        <a:ahLst/>
                                        <a:cxnLst>
                                          <a:cxn ang="0">
                                            <a:pos x="connsiteX0" y="connsiteY0"/>
                                          </a:cxn>
                                          <a:cxn ang="0">
                                            <a:pos x="connsiteX1" y="connsiteY1"/>
                                          </a:cxn>
                                          <a:cxn ang="0">
                                            <a:pos x="connsiteX2" y="connsiteY2"/>
                                          </a:cxn>
                                          <a:cxn ang="0">
                                            <a:pos x="connsiteX3" y="connsiteY3"/>
                                          </a:cxn>
                                        </a:cxnLst>
                                        <a:rect l="l" t="t" r="r" b="b"/>
                                        <a:pathLst>
                                          <a:path w="41852" h="104630">
                                            <a:moveTo>
                                              <a:pt x="0" y="0"/>
                                            </a:moveTo>
                                            <a:lnTo>
                                              <a:pt x="54408" y="0"/>
                                            </a:lnTo>
                                            <a:lnTo>
                                              <a:pt x="54408" y="108816"/>
                                            </a:lnTo>
                                            <a:lnTo>
                                              <a:pt x="0" y="108816"/>
                                            </a:lnTo>
                                            <a:close/>
                                          </a:path>
                                        </a:pathLst>
                                      </a:custGeom>
                                      <a:solidFill>
                                        <a:schemeClr val="tx1"/>
                                      </a:solidFill>
                                      <a:ln w="20808" cap="flat">
                                        <a:noFill/>
                                        <a:prstDash val="solid"/>
                                        <a:miter/>
                                      </a:ln>
                                    </wps:spPr>
                                    <wps:bodyPr rtlCol="0" anchor="ctr"/>
                                  </wps:wsp>
                                  <wps:wsp>
                                    <wps:cNvPr id="91" name="Freeform: Shape 91">
                                      <a:extLst>
                                        <a:ext uri="{FF2B5EF4-FFF2-40B4-BE49-F238E27FC236}">
                                          <a16:creationId xmlns:a16="http://schemas.microsoft.com/office/drawing/2014/main" id="{B68A677D-992F-47EA-8F8B-A049F1EBCC55}"/>
                                        </a:ext>
                                      </a:extLst>
                                    </wps:cNvPr>
                                    <wps:cNvSpPr/>
                                    <wps:spPr>
                                      <a:xfrm>
                                        <a:off x="558591" y="4433531"/>
                                        <a:ext cx="376667" cy="376663"/>
                                      </a:xfrm>
                                      <a:custGeom>
                                        <a:avLst/>
                                        <a:gdLst>
                                          <a:gd name="connsiteX0" fmla="*/ 0 w 376670"/>
                                          <a:gd name="connsiteY0" fmla="*/ 0 h 376670"/>
                                          <a:gd name="connsiteX1" fmla="*/ 0 w 376670"/>
                                          <a:gd name="connsiteY1" fmla="*/ 380855 h 376670"/>
                                          <a:gd name="connsiteX2" fmla="*/ 380855 w 376670"/>
                                          <a:gd name="connsiteY2" fmla="*/ 380855 h 376670"/>
                                          <a:gd name="connsiteX3" fmla="*/ 380855 w 376670"/>
                                          <a:gd name="connsiteY3" fmla="*/ 0 h 376670"/>
                                          <a:gd name="connsiteX4" fmla="*/ 0 w 376670"/>
                                          <a:gd name="connsiteY4" fmla="*/ 0 h 376670"/>
                                          <a:gd name="connsiteX5" fmla="*/ 326448 w 376670"/>
                                          <a:gd name="connsiteY5" fmla="*/ 326448 h 376670"/>
                                          <a:gd name="connsiteX6" fmla="*/ 54408 w 376670"/>
                                          <a:gd name="connsiteY6" fmla="*/ 326448 h 376670"/>
                                          <a:gd name="connsiteX7" fmla="*/ 54408 w 376670"/>
                                          <a:gd name="connsiteY7" fmla="*/ 54408 h 376670"/>
                                          <a:gd name="connsiteX8" fmla="*/ 326448 w 376670"/>
                                          <a:gd name="connsiteY8" fmla="*/ 54408 h 376670"/>
                                          <a:gd name="connsiteX9" fmla="*/ 326448 w 376670"/>
                                          <a:gd name="connsiteY9" fmla="*/ 326448 h 376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6670" h="376670">
                                            <a:moveTo>
                                              <a:pt x="0" y="0"/>
                                            </a:moveTo>
                                            <a:lnTo>
                                              <a:pt x="0" y="380855"/>
                                            </a:lnTo>
                                            <a:lnTo>
                                              <a:pt x="380855" y="380855"/>
                                            </a:lnTo>
                                            <a:lnTo>
                                              <a:pt x="380855" y="0"/>
                                            </a:lnTo>
                                            <a:lnTo>
                                              <a:pt x="0" y="0"/>
                                            </a:lnTo>
                                            <a:close/>
                                            <a:moveTo>
                                              <a:pt x="326448" y="326448"/>
                                            </a:moveTo>
                                            <a:lnTo>
                                              <a:pt x="54408" y="326448"/>
                                            </a:lnTo>
                                            <a:lnTo>
                                              <a:pt x="54408" y="54408"/>
                                            </a:lnTo>
                                            <a:lnTo>
                                              <a:pt x="326448" y="54408"/>
                                            </a:lnTo>
                                            <a:lnTo>
                                              <a:pt x="326448" y="326448"/>
                                            </a:lnTo>
                                            <a:close/>
                                          </a:path>
                                        </a:pathLst>
                                      </a:custGeom>
                                      <a:solidFill>
                                        <a:schemeClr val="tx1"/>
                                      </a:solidFill>
                                      <a:ln w="20808" cap="flat">
                                        <a:noFill/>
                                        <a:prstDash val="solid"/>
                                        <a:miter/>
                                      </a:ln>
                                    </wps:spPr>
                                    <wps:bodyPr rtlCol="0" anchor="ctr"/>
                                  </wps:wsp>
                                  <wps:wsp>
                                    <wps:cNvPr id="92" name="Freeform: Shape 92">
                                      <a:extLst>
                                        <a:ext uri="{FF2B5EF4-FFF2-40B4-BE49-F238E27FC236}">
                                          <a16:creationId xmlns:a16="http://schemas.microsoft.com/office/drawing/2014/main" id="{9145E31F-AD93-478B-A02D-1859288E3DAC}"/>
                                        </a:ext>
                                      </a:extLst>
                                    </wps:cNvPr>
                                    <wps:cNvSpPr/>
                                    <wps:spPr>
                                      <a:xfrm>
                                        <a:off x="993851" y="4487939"/>
                                        <a:ext cx="146481" cy="209258"/>
                                      </a:xfrm>
                                      <a:custGeom>
                                        <a:avLst/>
                                        <a:gdLst>
                                          <a:gd name="connsiteX0" fmla="*/ 0 w 146482"/>
                                          <a:gd name="connsiteY0" fmla="*/ 0 h 209261"/>
                                          <a:gd name="connsiteX1" fmla="*/ 108816 w 146482"/>
                                          <a:gd name="connsiteY1" fmla="*/ 0 h 209261"/>
                                          <a:gd name="connsiteX2" fmla="*/ 108816 w 146482"/>
                                          <a:gd name="connsiteY2" fmla="*/ 108816 h 209261"/>
                                          <a:gd name="connsiteX3" fmla="*/ 163224 w 146482"/>
                                          <a:gd name="connsiteY3" fmla="*/ 108816 h 209261"/>
                                          <a:gd name="connsiteX4" fmla="*/ 163224 w 146482"/>
                                          <a:gd name="connsiteY4" fmla="*/ 163224 h 209261"/>
                                          <a:gd name="connsiteX5" fmla="*/ 108816 w 146482"/>
                                          <a:gd name="connsiteY5" fmla="*/ 163224 h 209261"/>
                                          <a:gd name="connsiteX6" fmla="*/ 108816 w 146482"/>
                                          <a:gd name="connsiteY6" fmla="*/ 217632 h 209261"/>
                                          <a:gd name="connsiteX7" fmla="*/ 54408 w 146482"/>
                                          <a:gd name="connsiteY7" fmla="*/ 217632 h 209261"/>
                                          <a:gd name="connsiteX8" fmla="*/ 54408 w 146482"/>
                                          <a:gd name="connsiteY8" fmla="*/ 54408 h 209261"/>
                                          <a:gd name="connsiteX9" fmla="*/ 0 w 146482"/>
                                          <a:gd name="connsiteY9" fmla="*/ 54408 h 209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482" h="209261">
                                            <a:moveTo>
                                              <a:pt x="0" y="0"/>
                                            </a:moveTo>
                                            <a:lnTo>
                                              <a:pt x="108816" y="0"/>
                                            </a:lnTo>
                                            <a:lnTo>
                                              <a:pt x="108816" y="108816"/>
                                            </a:lnTo>
                                            <a:lnTo>
                                              <a:pt x="163224" y="108816"/>
                                            </a:lnTo>
                                            <a:lnTo>
                                              <a:pt x="163224" y="163224"/>
                                            </a:lnTo>
                                            <a:lnTo>
                                              <a:pt x="108816" y="163224"/>
                                            </a:lnTo>
                                            <a:lnTo>
                                              <a:pt x="108816" y="217632"/>
                                            </a:lnTo>
                                            <a:lnTo>
                                              <a:pt x="54408" y="217632"/>
                                            </a:lnTo>
                                            <a:lnTo>
                                              <a:pt x="54408" y="54408"/>
                                            </a:lnTo>
                                            <a:lnTo>
                                              <a:pt x="0" y="54408"/>
                                            </a:lnTo>
                                            <a:close/>
                                          </a:path>
                                        </a:pathLst>
                                      </a:custGeom>
                                      <a:solidFill>
                                        <a:schemeClr val="tx1"/>
                                      </a:solidFill>
                                      <a:ln w="20808" cap="flat">
                                        <a:noFill/>
                                        <a:prstDash val="solid"/>
                                        <a:miter/>
                                      </a:ln>
                                    </wps:spPr>
                                    <wps:bodyPr rtlCol="0" anchor="ctr"/>
                                  </wps:wsp>
                                  <wps:wsp>
                                    <wps:cNvPr id="93" name="Freeform: Shape 93">
                                      <a:extLst>
                                        <a:ext uri="{FF2B5EF4-FFF2-40B4-BE49-F238E27FC236}">
                                          <a16:creationId xmlns:a16="http://schemas.microsoft.com/office/drawing/2014/main" id="{4D33CB2A-8429-4374-A684-F7625231786A}"/>
                                        </a:ext>
                                      </a:extLst>
                                    </wps:cNvPr>
                                    <wps:cNvSpPr/>
                                    <wps:spPr>
                                      <a:xfrm>
                                        <a:off x="667406" y="4542353"/>
                                        <a:ext cx="146481" cy="146480"/>
                                      </a:xfrm>
                                      <a:custGeom>
                                        <a:avLst/>
                                        <a:gdLst>
                                          <a:gd name="connsiteX0" fmla="*/ 0 w 146482"/>
                                          <a:gd name="connsiteY0" fmla="*/ 0 h 146482"/>
                                          <a:gd name="connsiteX1" fmla="*/ 163224 w 146482"/>
                                          <a:gd name="connsiteY1" fmla="*/ 0 h 146482"/>
                                          <a:gd name="connsiteX2" fmla="*/ 163224 w 146482"/>
                                          <a:gd name="connsiteY2" fmla="*/ 163224 h 146482"/>
                                          <a:gd name="connsiteX3" fmla="*/ 0 w 146482"/>
                                          <a:gd name="connsiteY3" fmla="*/ 163224 h 146482"/>
                                        </a:gdLst>
                                        <a:ahLst/>
                                        <a:cxnLst>
                                          <a:cxn ang="0">
                                            <a:pos x="connsiteX0" y="connsiteY0"/>
                                          </a:cxn>
                                          <a:cxn ang="0">
                                            <a:pos x="connsiteX1" y="connsiteY1"/>
                                          </a:cxn>
                                          <a:cxn ang="0">
                                            <a:pos x="connsiteX2" y="connsiteY2"/>
                                          </a:cxn>
                                          <a:cxn ang="0">
                                            <a:pos x="connsiteX3" y="connsiteY3"/>
                                          </a:cxn>
                                        </a:cxnLst>
                                        <a:rect l="l" t="t" r="r" b="b"/>
                                        <a:pathLst>
                                          <a:path w="146482" h="146482">
                                            <a:moveTo>
                                              <a:pt x="0" y="0"/>
                                            </a:moveTo>
                                            <a:lnTo>
                                              <a:pt x="163224" y="0"/>
                                            </a:lnTo>
                                            <a:lnTo>
                                              <a:pt x="163224" y="163224"/>
                                            </a:lnTo>
                                            <a:lnTo>
                                              <a:pt x="0" y="163224"/>
                                            </a:lnTo>
                                            <a:close/>
                                          </a:path>
                                        </a:pathLst>
                                      </a:custGeom>
                                      <a:solidFill>
                                        <a:schemeClr val="tx1"/>
                                      </a:solidFill>
                                      <a:ln w="20808" cap="flat">
                                        <a:noFill/>
                                        <a:prstDash val="solid"/>
                                        <a:miter/>
                                      </a:ln>
                                    </wps:spPr>
                                    <wps:bodyPr rtlCol="0" anchor="ctr"/>
                                  </wps:wsp>
                                  <wps:wsp>
                                    <wps:cNvPr id="94" name="Freeform: Shape 94">
                                      <a:extLst>
                                        <a:ext uri="{FF2B5EF4-FFF2-40B4-BE49-F238E27FC236}">
                                          <a16:creationId xmlns:a16="http://schemas.microsoft.com/office/drawing/2014/main" id="{7E3F3D7C-70A0-437D-944A-269E84AF4732}"/>
                                        </a:ext>
                                      </a:extLst>
                                    </wps:cNvPr>
                                    <wps:cNvSpPr/>
                                    <wps:spPr>
                                      <a:xfrm>
                                        <a:off x="1211481" y="4542361"/>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95" name="Freeform: Shape 95">
                                      <a:extLst>
                                        <a:ext uri="{FF2B5EF4-FFF2-40B4-BE49-F238E27FC236}">
                                          <a16:creationId xmlns:a16="http://schemas.microsoft.com/office/drawing/2014/main" id="{8AEFB795-C569-4F48-808F-DF3030FCCCF4}"/>
                                        </a:ext>
                                      </a:extLst>
                                    </wps:cNvPr>
                                    <wps:cNvSpPr/>
                                    <wps:spPr>
                                      <a:xfrm>
                                        <a:off x="1864373" y="4596779"/>
                                        <a:ext cx="41852" cy="209259"/>
                                      </a:xfrm>
                                      <a:custGeom>
                                        <a:avLst/>
                                        <a:gdLst>
                                          <a:gd name="connsiteX0" fmla="*/ 0 w 41852"/>
                                          <a:gd name="connsiteY0" fmla="*/ 0 h 209261"/>
                                          <a:gd name="connsiteX1" fmla="*/ 54408 w 41852"/>
                                          <a:gd name="connsiteY1" fmla="*/ 0 h 209261"/>
                                          <a:gd name="connsiteX2" fmla="*/ 54408 w 41852"/>
                                          <a:gd name="connsiteY2" fmla="*/ 217632 h 209261"/>
                                          <a:gd name="connsiteX3" fmla="*/ 0 w 41852"/>
                                          <a:gd name="connsiteY3" fmla="*/ 217632 h 209261"/>
                                        </a:gdLst>
                                        <a:ahLst/>
                                        <a:cxnLst>
                                          <a:cxn ang="0">
                                            <a:pos x="connsiteX0" y="connsiteY0"/>
                                          </a:cxn>
                                          <a:cxn ang="0">
                                            <a:pos x="connsiteX1" y="connsiteY1"/>
                                          </a:cxn>
                                          <a:cxn ang="0">
                                            <a:pos x="connsiteX2" y="connsiteY2"/>
                                          </a:cxn>
                                          <a:cxn ang="0">
                                            <a:pos x="connsiteX3" y="connsiteY3"/>
                                          </a:cxn>
                                        </a:cxnLst>
                                        <a:rect l="l" t="t" r="r" b="b"/>
                                        <a:pathLst>
                                          <a:path w="41852" h="209261">
                                            <a:moveTo>
                                              <a:pt x="0" y="0"/>
                                            </a:moveTo>
                                            <a:lnTo>
                                              <a:pt x="54408" y="0"/>
                                            </a:lnTo>
                                            <a:lnTo>
                                              <a:pt x="54408" y="217632"/>
                                            </a:lnTo>
                                            <a:lnTo>
                                              <a:pt x="0" y="217632"/>
                                            </a:lnTo>
                                            <a:close/>
                                          </a:path>
                                        </a:pathLst>
                                      </a:custGeom>
                                      <a:solidFill>
                                        <a:schemeClr val="tx1"/>
                                      </a:solidFill>
                                      <a:ln w="20808" cap="flat">
                                        <a:noFill/>
                                        <a:prstDash val="solid"/>
                                        <a:miter/>
                                      </a:ln>
                                    </wps:spPr>
                                    <wps:bodyPr rtlCol="0" anchor="ctr"/>
                                  </wps:wsp>
                                  <wps:wsp>
                                    <wps:cNvPr id="96" name="Freeform: Shape 96">
                                      <a:extLst>
                                        <a:ext uri="{FF2B5EF4-FFF2-40B4-BE49-F238E27FC236}">
                                          <a16:creationId xmlns:a16="http://schemas.microsoft.com/office/drawing/2014/main" id="{523FDC7E-1C60-49B3-8B1E-F7D92BED0E5E}"/>
                                        </a:ext>
                                      </a:extLst>
                                    </wps:cNvPr>
                                    <wps:cNvSpPr/>
                                    <wps:spPr>
                                      <a:xfrm>
                                        <a:off x="1429114" y="4651186"/>
                                        <a:ext cx="41852" cy="41852"/>
                                      </a:xfrm>
                                      <a:custGeom>
                                        <a:avLst/>
                                        <a:gdLst>
                                          <a:gd name="connsiteX0" fmla="*/ 0 w 41852"/>
                                          <a:gd name="connsiteY0" fmla="*/ 0 h 41852"/>
                                          <a:gd name="connsiteX1" fmla="*/ 54429 w 41852"/>
                                          <a:gd name="connsiteY1" fmla="*/ 0 h 41852"/>
                                          <a:gd name="connsiteX2" fmla="*/ 54429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29" y="0"/>
                                            </a:lnTo>
                                            <a:lnTo>
                                              <a:pt x="54429" y="54408"/>
                                            </a:lnTo>
                                            <a:lnTo>
                                              <a:pt x="0" y="54408"/>
                                            </a:lnTo>
                                            <a:close/>
                                          </a:path>
                                        </a:pathLst>
                                      </a:custGeom>
                                      <a:solidFill>
                                        <a:schemeClr val="tx1"/>
                                      </a:solidFill>
                                      <a:ln w="20808" cap="flat">
                                        <a:noFill/>
                                        <a:prstDash val="solid"/>
                                        <a:miter/>
                                      </a:ln>
                                    </wps:spPr>
                                    <wps:bodyPr rtlCol="0" anchor="ctr"/>
                                  </wps:wsp>
                                  <wps:wsp>
                                    <wps:cNvPr id="97" name="Freeform: Shape 97">
                                      <a:extLst>
                                        <a:ext uri="{FF2B5EF4-FFF2-40B4-BE49-F238E27FC236}">
                                          <a16:creationId xmlns:a16="http://schemas.microsoft.com/office/drawing/2014/main" id="{CFB3755F-58B9-4735-96F7-012DD7C7F5BD}"/>
                                        </a:ext>
                                      </a:extLst>
                                    </wps:cNvPr>
                                    <wps:cNvSpPr/>
                                    <wps:spPr>
                                      <a:xfrm>
                                        <a:off x="1537930" y="4651186"/>
                                        <a:ext cx="209260" cy="146481"/>
                                      </a:xfrm>
                                      <a:custGeom>
                                        <a:avLst/>
                                        <a:gdLst>
                                          <a:gd name="connsiteX0" fmla="*/ 0 w 209261"/>
                                          <a:gd name="connsiteY0" fmla="*/ 0 h 146482"/>
                                          <a:gd name="connsiteX1" fmla="*/ 108816 w 209261"/>
                                          <a:gd name="connsiteY1" fmla="*/ 0 h 146482"/>
                                          <a:gd name="connsiteX2" fmla="*/ 108816 w 209261"/>
                                          <a:gd name="connsiteY2" fmla="*/ 54408 h 146482"/>
                                          <a:gd name="connsiteX3" fmla="*/ 217632 w 209261"/>
                                          <a:gd name="connsiteY3" fmla="*/ 54408 h 146482"/>
                                          <a:gd name="connsiteX4" fmla="*/ 217632 w 209261"/>
                                          <a:gd name="connsiteY4" fmla="*/ 163224 h 146482"/>
                                          <a:gd name="connsiteX5" fmla="*/ 163224 w 209261"/>
                                          <a:gd name="connsiteY5" fmla="*/ 163224 h 146482"/>
                                          <a:gd name="connsiteX6" fmla="*/ 163224 w 209261"/>
                                          <a:gd name="connsiteY6" fmla="*/ 108816 h 146482"/>
                                          <a:gd name="connsiteX7" fmla="*/ 54408 w 209261"/>
                                          <a:gd name="connsiteY7" fmla="*/ 108816 h 146482"/>
                                          <a:gd name="connsiteX8" fmla="*/ 54408 w 209261"/>
                                          <a:gd name="connsiteY8" fmla="*/ 163224 h 146482"/>
                                          <a:gd name="connsiteX9" fmla="*/ 0 w 209261"/>
                                          <a:gd name="connsiteY9" fmla="*/ 163224 h 146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9261" h="146482">
                                            <a:moveTo>
                                              <a:pt x="0" y="0"/>
                                            </a:moveTo>
                                            <a:lnTo>
                                              <a:pt x="108816" y="0"/>
                                            </a:lnTo>
                                            <a:lnTo>
                                              <a:pt x="108816" y="54408"/>
                                            </a:lnTo>
                                            <a:lnTo>
                                              <a:pt x="217632" y="54408"/>
                                            </a:lnTo>
                                            <a:lnTo>
                                              <a:pt x="217632" y="163224"/>
                                            </a:lnTo>
                                            <a:lnTo>
                                              <a:pt x="163224" y="163224"/>
                                            </a:lnTo>
                                            <a:lnTo>
                                              <a:pt x="163224" y="108816"/>
                                            </a:lnTo>
                                            <a:lnTo>
                                              <a:pt x="54408" y="108816"/>
                                            </a:lnTo>
                                            <a:lnTo>
                                              <a:pt x="54408" y="163224"/>
                                            </a:lnTo>
                                            <a:lnTo>
                                              <a:pt x="0" y="163224"/>
                                            </a:lnTo>
                                            <a:close/>
                                          </a:path>
                                        </a:pathLst>
                                      </a:custGeom>
                                      <a:solidFill>
                                        <a:schemeClr val="tx1"/>
                                      </a:solidFill>
                                      <a:ln w="20808" cap="flat">
                                        <a:noFill/>
                                        <a:prstDash val="solid"/>
                                        <a:miter/>
                                      </a:ln>
                                    </wps:spPr>
                                    <wps:bodyPr rtlCol="0" anchor="ctr"/>
                                  </wps:wsp>
                                  <wps:wsp>
                                    <wps:cNvPr id="98" name="Freeform: Shape 98">
                                      <a:extLst>
                                        <a:ext uri="{FF2B5EF4-FFF2-40B4-BE49-F238E27FC236}">
                                          <a16:creationId xmlns:a16="http://schemas.microsoft.com/office/drawing/2014/main" id="{6302A2D1-AEE1-4D81-B345-99EA419A888B}"/>
                                        </a:ext>
                                      </a:extLst>
                                    </wps:cNvPr>
                                    <wps:cNvSpPr/>
                                    <wps:spPr>
                                      <a:xfrm>
                                        <a:off x="1755557" y="4651185"/>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99" name="Freeform: Shape 99">
                                      <a:extLst>
                                        <a:ext uri="{FF2B5EF4-FFF2-40B4-BE49-F238E27FC236}">
                                          <a16:creationId xmlns:a16="http://schemas.microsoft.com/office/drawing/2014/main" id="{3C207A9F-4850-43C5-9B37-FA9D804AAB3A}"/>
                                        </a:ext>
                                      </a:extLst>
                                    </wps:cNvPr>
                                    <wps:cNvSpPr/>
                                    <wps:spPr>
                                      <a:xfrm>
                                        <a:off x="1157071" y="4705605"/>
                                        <a:ext cx="41852" cy="41852"/>
                                      </a:xfrm>
                                      <a:custGeom>
                                        <a:avLst/>
                                        <a:gdLst>
                                          <a:gd name="connsiteX0" fmla="*/ 0 w 41852"/>
                                          <a:gd name="connsiteY0" fmla="*/ 0 h 41852"/>
                                          <a:gd name="connsiteX1" fmla="*/ 54408 w 41852"/>
                                          <a:gd name="connsiteY1" fmla="*/ 0 h 41852"/>
                                          <a:gd name="connsiteX2" fmla="*/ 54408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29"/>
                                            </a:lnTo>
                                            <a:lnTo>
                                              <a:pt x="0" y="54429"/>
                                            </a:lnTo>
                                            <a:close/>
                                          </a:path>
                                        </a:pathLst>
                                      </a:custGeom>
                                      <a:solidFill>
                                        <a:schemeClr val="tx1"/>
                                      </a:solidFill>
                                      <a:ln w="20808" cap="flat">
                                        <a:noFill/>
                                        <a:prstDash val="solid"/>
                                        <a:miter/>
                                      </a:ln>
                                    </wps:spPr>
                                    <wps:bodyPr rtlCol="0" anchor="ctr"/>
                                  </wps:wsp>
                                  <wps:wsp>
                                    <wps:cNvPr id="100" name="Freeform: Shape 100">
                                      <a:extLst>
                                        <a:ext uri="{FF2B5EF4-FFF2-40B4-BE49-F238E27FC236}">
                                          <a16:creationId xmlns:a16="http://schemas.microsoft.com/office/drawing/2014/main" id="{1618DD9A-6858-448A-96B3-338A09CAA981}"/>
                                        </a:ext>
                                      </a:extLst>
                                    </wps:cNvPr>
                                    <wps:cNvSpPr/>
                                    <wps:spPr>
                                      <a:xfrm>
                                        <a:off x="1048277" y="4760053"/>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g:wgp>
                              </a:graphicData>
                            </a:graphic>
                          </wp:inline>
                        </w:drawing>
                      </mc:Choice>
                      <mc:Fallback>
                        <w:pict>
                          <v:group w14:anchorId="4A265F7E" id="Group 2" o:spid="_x0000_s1026" alt="Mockup QR Code" style="width:83.5pt;height:83.5pt;mso-position-horizontal-relative:char;mso-position-vertical-relative:line" coordorigin="5585,34541" coordsize="13560,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">
                            <v:shape id="Freeform: Shape 55" o:spid="_x0000_s1027" style="position:absolute;left:9938;top:34541;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" path="m,l108816,r,54408l,54408,,xe" fillcolor="black [3213]" stroked="f" strokeweight=".578mm">
                              <v:stroke joinstyle="miter"/>
                              <v:path arrowok="t" o:connecttype="custom" o:connectlocs="0,0;108817,0;108817,54408;0,54408" o:connectangles="0,0,0,0"/>
                            </v:shape>
                            <v:shape id="Freeform: Shape 56" o:spid="_x0000_s1028" style="position:absolute;left:12114;top:34541;width:1465;height:1047;visibility:visible;mso-wrap-style:square;v-text-anchor:middle" coordsize="146482,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" path="m,l54408,r,54408l163224,54408r,54408l,108816,,xe" fillcolor="black [3213]" stroked="f" strokeweight=".578mm">
                              <v:stroke joinstyle="miter"/>
                              <v:path arrowok="t" o:connecttype="custom" o:connectlocs="0,0;54408,0;54408,54408;163223,54408;163223,108816;0,108816" o:connectangles="0,0,0,0,0,0"/>
                            </v:shape>
                            <v:shape id="Freeform: Shape 57" o:spid="_x0000_s1029" style="position:absolute;left:9938;top:34541;width:4813;height:5860;visibility:visible;mso-wrap-style:square;v-text-anchor:middle" coordsize="481300,58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" path="m435263,r54408,l489671,598487r-54408,l435263,489671r-54408,l380855,544079r-54428,l326427,489671r-54387,l272040,435263r-54408,l217632,272040r-54408,l163224,163224,,163224,,108816r108816,l108816,54408r54408,l163224,108816r54408,l217632,163224r163223,l380855,217632r-108815,l272040,380855r54387,l326427,326448r54428,l380855,435263r54408,l435263,272040r-54408,l380855,217632r54408,l435263,xe" fillcolor="black [3213]" stroked="f" strokeweight=".578mm">
                              <v:stroke joinstyle="miter"/>
                              <v:path arrowok="t" o:connecttype="custom" o:connectlocs="435261,0;489669,0;489669,598476;435261,598476;435261,489662;380853,489662;380853,544069;326426,544069;326426,489662;272039,489662;272039,435255;217631,435255;217631,272035;163223,272035;163223,163221;0,163221;0,108814;108816,108814;108816,54407;163223,54407;163223,108814;217631,108814;217631,163221;380853,163221;380853,217628;272039,217628;272039,380848;326426,380848;326426,326442;380853,326442;380853,435255;435261,435255;435261,272035;380853,272035;380853,217628;435261,217628" o:connectangles="0,0,0,0,0,0,0,0,0,0,0,0,0,0,0,0,0,0,0,0,0,0,0,0,0,0,0,0,0,0,0,0,0,0,0,0"/>
                            </v:shape>
                            <v:shape id="Freeform: Shape 58" o:spid="_x0000_s1030" style="position:absolute;left:5585;top:34541;width:3767;height:3767;visibility:visible;mso-wrap-style:square;v-text-anchor:middle" coordsize="376670,3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" path="m,l,380855r380855,l380855,,,xm326448,326448r-272040,l54408,54408r272040,l326448,326448xe" fillcolor="black [3213]" stroked="f" strokeweight=".578mm">
                              <v:stroke joinstyle="miter"/>
                              <v:path arrowok="t" o:connecttype="custom" o:connectlocs="0,0;0,380848;380852,380848;380852,0;0,0;326445,326442;54408,326442;54408,54407;326445,54407;326445,326442" o:connectangles="0,0,0,0,0,0,0,0,0,0"/>
                            </v:shape>
                            <v:shape id="Freeform: Shape 59" o:spid="_x0000_s1031" style="position:absolute;left:15379;top:34541;width:3766;height:3767;visibility:visible;mso-wrap-style:square;v-text-anchor:middle" coordsize="376670,3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" path="m,l,380855r380855,l380855,,,xm326448,326448r-272040,l54408,54408r272040,l326448,326448xe" fillcolor="black [3213]" stroked="f" strokeweight=".578mm">
                              <v:stroke joinstyle="miter"/>
                              <v:path arrowok="t" o:connecttype="custom" o:connectlocs="0,0;0,380848;380852,380848;380852,0;0,0;326445,326442;54408,326442;54408,54407;326445,54407;326445,326442" o:connectangles="0,0,0,0,0,0,0,0,0,0"/>
                            </v:shape>
                            <v:shape id="Freeform: Shape 60" o:spid="_x0000_s1032" style="position:absolute;left:6674;top:35630;width:1464;height:1464;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" path="m,l163224,r,163224l,163224,,xe" fillcolor="black [3213]" stroked="f" strokeweight=".578mm">
                              <v:stroke joinstyle="miter"/>
                              <v:path arrowok="t" o:connecttype="custom" o:connectlocs="0,0;163223,0;163223,163222;0,163222" o:connectangles="0,0,0,0"/>
                            </v:shape>
                            <v:shape id="Freeform: Shape 61" o:spid="_x0000_s1033" style="position:absolute;left:16467;top:35630;width:1465;height:1464;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" path="m,l163224,r,163224l,163224,,xe" fillcolor="black [3213]" stroked="f" strokeweight=".578mm">
                              <v:stroke joinstyle="miter"/>
                              <v:path arrowok="t" o:connecttype="custom" o:connectlocs="0,0;163223,0;163223,163222;0,163222" o:connectangles="0,0,0,0"/>
                            </v:shape>
                            <v:shape id="Freeform: Shape 62" o:spid="_x0000_s1034" style="position:absolute;left:9938;top:36718;width:1046;height:1046;visibility:visible;mso-wrap-style:square;v-text-anchor:middle" coordsize="104630,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" path="m,l108816,r,108816l54408,108816r,-54408l,54408,,xe" fillcolor="black [3213]" stroked="f" strokeweight=".578mm">
                              <v:stroke joinstyle="miter"/>
                              <v:path arrowok="t" o:connecttype="custom" o:connectlocs="0,0;108817,0;108817,108816;54409,108816;54409,54408;0,54408" o:connectangles="0,0,0,0,0,0"/>
                            </v:shape>
                            <v:shape id="Freeform: Shape 63" o:spid="_x0000_s1035" style="position:absolute;left:9938;top:37806;width:2720;height:2720;visibility:visible;mso-wrap-style:square;v-text-anchor:middle" coordsize="272039,27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" path="m,l54408,r,54408l108816,54408,108816,r54408,l163224,108816r54408,l217632,163224r54408,l272040,217632r-54408,l217632,272040r-54408,l163224,163224r-54408,l108816,108816,,108816,,xe" fillcolor="black [3213]" stroked="f" strokeweight=".578mm">
                              <v:stroke joinstyle="miter"/>
                              <v:path arrowok="t" o:connecttype="custom" o:connectlocs="0,0;54408,0;54408,54407;108816,54407;108816,0;163223,0;163223,108814;217631,108814;217631,163222;272039,163222;272039,217629;217631,217629;217631,272036;163223,272036;163223,163222;108816,163222;108816,108814;0,108814" o:connectangles="0,0,0,0,0,0,0,0,0,0,0,0,0,0,0,0,0,0"/>
                            </v:shape>
                            <v:shape id="Freeform: Shape 64" o:spid="_x0000_s1036" style="position:absolute;left:8306;top:38894;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" path="m,l108816,r,54408l,54408,,xe" fillcolor="black [3213]" stroked="f" strokeweight=".578mm">
                              <v:stroke joinstyle="miter"/>
                              <v:path arrowok="t" o:connecttype="custom" o:connectlocs="0,0;108817,0;108817,54408;0,54408" o:connectangles="0,0,0,0"/>
                            </v:shape>
                            <v:shape id="Freeform: Shape 65" o:spid="_x0000_s1037" style="position:absolute;left:16467;top:38894;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66" o:spid="_x0000_s1038" style="position:absolute;left:17555;top:38894;width:1465;height:2720;visibility:visible;mso-wrap-style:square;v-text-anchor:middle" coordsize="146482,27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" path="m,l54408,r,108816l163224,108816r,163224l54408,272040r,-108816l,163224,,xe" fillcolor="black [3213]" stroked="f" strokeweight=".578mm">
                              <v:stroke joinstyle="miter"/>
                              <v:path arrowok="t" o:connecttype="custom" o:connectlocs="0,0;54408,0;54408,108814;163223,108814;163223,272036;54408,272036;54408,163222;0,163222" o:connectangles="0,0,0,0,0,0,0,0"/>
                            </v:shape>
                            <v:shape id="Freeform: Shape 67" o:spid="_x0000_s1039" style="position:absolute;left:18643;top:38894;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68" o:spid="_x0000_s1040" style="position:absolute;left:6130;top:39438;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" path="m,l108816,r,54408l,54408,,xe" fillcolor="black [3213]" stroked="f" strokeweight=".578mm">
                              <v:stroke joinstyle="miter"/>
                              <v:path arrowok="t" o:connecttype="custom" o:connectlocs="0,0;108817,0;108817,54408;0,54408" o:connectangles="0,0,0,0"/>
                            </v:shape>
                            <v:shape id="Freeform: Shape 69" o:spid="_x0000_s1041" style="position:absolute;left:7762;top:39438;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0" o:spid="_x0000_s1042" style="position:absolute;left:5585;top:39982;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" path="m,l54408,r,54408l,54408,,xe" fillcolor="black [3213]" stroked="f" strokeweight=".578mm">
                              <v:stroke joinstyle="miter"/>
                              <v:path arrowok="t" o:connecttype="custom" o:connectlocs="0,0;54408,0;54408,54408;0,54408" o:connectangles="0,0,0,0"/>
                            </v:shape>
                            <v:shape id="Freeform: Shape 71" o:spid="_x0000_s1043" style="position:absolute;left:8850;top:39982;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2" o:spid="_x0000_s1044" style="position:absolute;left:6130;top:40526;width:1464;height:1465;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" path="m54408,l163224,r,108816l108816,108816r,54408l54408,163224r,-54408l,108816,,54408r54408,l54408,xe" fillcolor="black [3213]" stroked="f" strokeweight=".578mm">
                              <v:stroke joinstyle="miter"/>
                              <v:path arrowok="t" o:connecttype="custom" o:connectlocs="54408,0;163223,0;163223,108815;108815,108815;108815,163222;54408,163222;54408,108815;0,108815;0,54407;54408,54407" o:connectangles="0,0,0,0,0,0,0,0,0,0"/>
                            </v:shape>
                            <v:shape id="Freeform: Shape 73" o:spid="_x0000_s1045" style="position:absolute;left:8306;top:40526;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4" o:spid="_x0000_s1046" style="position:absolute;left:13747;top:40526;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5" o:spid="_x0000_s1047" style="position:absolute;left:8850;top:41070;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6" o:spid="_x0000_s1048" style="position:absolute;left:5585;top:41614;width:419;height:2093;visibility:visible;mso-wrap-style:square;v-text-anchor:middle" coordsize="41852,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" path="m,l54408,r,217632l,217632,,xe" fillcolor="black [3213]" stroked="f" strokeweight=".578mm">
                              <v:stroke joinstyle="miter"/>
                              <v:path arrowok="t" o:connecttype="custom" o:connectlocs="0,0;54408,0;54408,217629;0,217629" o:connectangles="0,0,0,0"/>
                            </v:shape>
                            <v:shape id="Freeform: Shape 77" o:spid="_x0000_s1049" style="position:absolute;left:7762;top:41614;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" path="m,l54408,r,54429l,54429,,xe" fillcolor="black [3213]" stroked="f" strokeweight=".578mm">
                              <v:stroke joinstyle="miter"/>
                              <v:path arrowok="t" o:connecttype="custom" o:connectlocs="0,0;54408,0;54408,54429;0,54429" o:connectangles="0,0,0,0"/>
                            </v:shape>
                            <v:shape id="Freeform: Shape 78" o:spid="_x0000_s1050" style="position:absolute;left:7218;top:42158;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" path="m,l54408,r,54408l,54408,,xe" fillcolor="black [3213]" stroked="f" strokeweight=".578mm">
                              <v:stroke joinstyle="miter"/>
                              <v:path arrowok="t" o:connecttype="custom" o:connectlocs="0,0;54408,0;54408,54408;0,54408" o:connectangles="0,0,0,0"/>
                            </v:shape>
                            <v:shape id="Freeform: Shape 79" o:spid="_x0000_s1051" style="position:absolute;left:8850;top:42158;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80" o:spid="_x0000_s1052" style="position:absolute;left:9938;top:42158;width:1046;height:2093;visibility:visible;mso-wrap-style:square;v-text-anchor:middle" coordsize="104630,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" path="m,l54408,r,54408l108816,54408r,108816l54408,163224r,54408l,217632,,xe" fillcolor="black [3213]" stroked="f" strokeweight=".578mm">
                              <v:stroke joinstyle="miter"/>
                              <v:path arrowok="t" o:connecttype="custom" o:connectlocs="0,0;54409,0;54409,54407;108817,54407;108817,163222;54409,163222;54409,217629;0,217629" o:connectangles="0,0,0,0,0,0,0,0"/>
                            </v:shape>
                            <v:shape id="Freeform: Shape 81" o:spid="_x0000_s1053" style="position:absolute;left:15923;top:42158;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" path="m,l108795,r,54408l,54408,,xe" fillcolor="black [3213]" stroked="f" strokeweight=".578mm">
                              <v:stroke joinstyle="miter"/>
                              <v:path arrowok="t" o:connecttype="custom" o:connectlocs="0,0;108796,0;108796,54408;0,54408" o:connectangles="0,0,0,0"/>
                            </v:shape>
                            <v:shape id="Freeform: Shape 82" o:spid="_x0000_s1054" style="position:absolute;left:18099;top:42158;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" path="m,l108816,r,54408l,54408,,xe" fillcolor="black [3213]" stroked="f" strokeweight=".578mm">
                              <v:stroke joinstyle="miter"/>
                              <v:path arrowok="t" o:connecttype="custom" o:connectlocs="0,0;108817,0;108817,54408;0,54408" o:connectangles="0,0,0,0"/>
                            </v:shape>
                            <v:shape id="Freeform: Shape 83" o:spid="_x0000_s1055" style="position:absolute;left:7762;top:42703;width:418;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84" o:spid="_x0000_s1056" style="position:absolute;left:6674;top:43247;width:418;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" path="m,l54408,r,54429l,54429,,xe" fillcolor="black [3213]" stroked="f" strokeweight=".578mm">
                              <v:stroke joinstyle="miter"/>
                              <v:path arrowok="t" o:connecttype="custom" o:connectlocs="0,0;54408,0;54408,54429;0,54429" o:connectangles="0,0,0,0"/>
                            </v:shape>
                            <v:shape id="Freeform: Shape 85" o:spid="_x0000_s1057" style="position:absolute;left:8306;top:43247;width:1046;height:418;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" path="m,l108816,r,54429l,54429,,xe" fillcolor="black [3213]" stroked="f" strokeweight=".578mm">
                              <v:stroke joinstyle="miter"/>
                              <v:path arrowok="t" o:connecttype="custom" o:connectlocs="0,0;108817,0;108817,54429;0,54429" o:connectangles="0,0,0,0"/>
                            </v:shape>
                            <v:shape id="Freeform: Shape 86" o:spid="_x0000_s1058" style="position:absolute;left:11026;top:43791;width:419;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87" o:spid="_x0000_s1059" style="position:absolute;left:9938;top:38894;width:9207;height:9207;visibility:visible;mso-wrap-style:square;v-text-anchor:middle" coordsize="920749,92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" path="m924956,489671r,-54408l816140,435263r,-54408l707324,380855r,54408l489692,435263r,-54408l544100,380855r,-54407l598508,326448r,-54408l707324,272040r,54408l761732,326448r,-163224l707324,163224r,-54408l652916,108816r,54408l598508,163224r,-54408l652916,108816r,-54408l598508,54408,598508,,544100,r,163224l489692,163224r,163224l380876,326448r,-108816l326448,217632r,108816l272040,326448r,-163224l217632,163224r,108816l163224,272040r,-108816l,163224r,54408l54408,217632r,108816l108837,326448r,54407l163245,380855r,-54407l217653,326448r,54407l163245,380855r,108816l217653,489671r,54408l272061,544079r,-108816l326468,435263r,108816l380876,544079r,-54408l435284,489671r,54408l380876,544079r,54408l326448,598487r,163224l217653,761711r,54408l326448,816119r,54408l217653,870527r,54408l489692,924935r,-54408l435284,870527r,-54408l380876,816119r,-163224l435284,652895r,54408l489692,707303r,54408l544100,761711r,-54408l707324,707303r,54408l761732,761711r,-54408l816140,707303r,-54408l761732,652895r,-108816l707324,544079r,-54408l924956,489671xm435284,435263r-54408,l380876,380855r54408,l435284,435263xm652916,652895r-163224,l489692,489671r163224,l652916,652895xe" fillcolor="black [3213]" stroked="f" strokeweight=".578mm">
                              <v:stroke joinstyle="miter"/>
                              <v:path arrowok="t" o:connecttype="custom" o:connectlocs="924949,489662;924949,435255;816134,435255;816134,380848;707319,380848;707319,435255;489688,435255;489688,380848;544096,380848;544096,326442;598503,326442;598503,272035;707319,272035;707319,326442;761726,326442;761726,163221;707319,163221;707319,108814;652911,108814;652911,163221;598503,163221;598503,108814;652911,108814;652911,54407;598503,54407;598503,0;544096,0;544096,163221;489688,163221;489688,326442;380873,326442;380873,217628;326446,217628;326446,326442;272038,326442;272038,163221;217630,163221;217630,272035;163223,272035;163223,163221;0,163221;0,217628;54408,217628;54408,326442;108836,326442;108836,380848;163244,380848;163244,326442;217651,326442;217651,380848;163244,380848;163244,489662;217651,489662;217651,544069;272059,544069;272059,435255;326466,435255;326466,544069;380873,544069;380873,489662;435281,489662;435281,544069;380873,544069;380873,598476;326446,598476;326446,761697;217651,761697;217651,816104;326446,816104;326446,870511;217651,870511;217651,924918;489688,924918;489688,870511;435281,870511;435281,816104;380873,816104;380873,652883;435281,652883;435281,707290;489688,707290;489688,761697;544096,761697;544096,707290;707319,707290;707319,761697;761726,761697;761726,707290;816134,707290;816134,652883;761726,652883;761726,544069;707319,544069;707319,489662;924949,489662;435281,435255;380873,435255;380873,380848;435281,380848;435281,435255;652911,652883;489688,652883;489688,489662;652911,489662;652911,652883" o:connectangles="0,0,0,0,0,0,0,0,0,0,0,0,0,0,0,0,0,0,0,0,0,0,0,0,0,0,0,0,0,0,0,0,0,0,0,0,0,0,0,0,0,0,0,0,0,0,0,0,0,0,0,0,0,0,0,0,0,0,0,0,0,0,0,0,0,0,0,0,0,0,0,0,0,0,0,0,0,0,0,0,0,0,0,0,0,0,0,0,0,0,0,0,0,0,0,0,0,0,0,0,0,0,0,0,0"/>
                            </v:shape>
                            <v:shape id="Freeform: Shape 88" o:spid="_x0000_s1060" style="position:absolute;left:11570;top:44335;width:419;height:1046;visibility:visible;mso-wrap-style:square;v-text-anchor:middle" coordsize="41852,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" path="m,l54408,r,108816l,108816,,xe" fillcolor="black [3213]" stroked="f" strokeweight=".578mm">
                              <v:stroke joinstyle="miter"/>
                              <v:path arrowok="t" o:connecttype="custom" o:connectlocs="0,0;54408,0;54408,108816;0,108816" o:connectangles="0,0,0,0"/>
                            </v:shape>
                            <v:shape id="Freeform: Shape 89" o:spid="_x0000_s1061" style="position:absolute;left:15379;top:44335;width:418;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" path="m,l54429,r,54429l,54429,,xe" fillcolor="black [3213]" stroked="f" strokeweight=".578mm">
                              <v:stroke joinstyle="miter"/>
                              <v:path arrowok="t" o:connecttype="custom" o:connectlocs="0,0;54429,0;54429,54429;0,54429" o:connectangles="0,0,0,0"/>
                            </v:shape>
                            <v:shape id="Freeform: Shape 90" o:spid="_x0000_s1062" style="position:absolute;left:18643;top:44335;width:419;height:1046;visibility:visible;mso-wrap-style:square;v-text-anchor:middle" coordsize="41852,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" path="m,l54408,r,108816l,108816,,xe" fillcolor="black [3213]" stroked="f" strokeweight=".578mm">
                              <v:stroke joinstyle="miter"/>
                              <v:path arrowok="t" o:connecttype="custom" o:connectlocs="0,0;54408,0;54408,108816;0,108816" o:connectangles="0,0,0,0"/>
                            </v:shape>
                            <v:shape id="Freeform: Shape 91" o:spid="_x0000_s1063" style="position:absolute;left:5585;top:44335;width:3767;height:3766;visibility:visible;mso-wrap-style:square;v-text-anchor:middle" coordsize="376670,3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" path="m,l,380855r380855,l380855,,,xm326448,326448r-272040,l54408,54408r272040,l326448,326448xe" fillcolor="black [3213]" stroked="f" strokeweight=".578mm">
                              <v:stroke joinstyle="miter"/>
                              <v:path arrowok="t" o:connecttype="custom" o:connectlocs="0,0;0,380848;380852,380848;380852,0;0,0;326445,326442;54408,326442;54408,54407;326445,54407;326445,326442" o:connectangles="0,0,0,0,0,0,0,0,0,0"/>
                            </v:shape>
                            <v:shape id="Freeform: Shape 92" o:spid="_x0000_s1064" style="position:absolute;left:9938;top:44879;width:1465;height:2092;visibility:visible;mso-wrap-style:square;v-text-anchor:middle" coordsize="146482,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" path="m,l108816,r,108816l163224,108816r,54408l108816,163224r,54408l54408,217632r,-163224l,54408,,xe" fillcolor="black [3213]" stroked="f" strokeweight=".578mm">
                              <v:stroke joinstyle="miter"/>
                              <v:path arrowok="t" o:connecttype="custom" o:connectlocs="0,0;108815,0;108815,108814;163223,108814;163223,163222;108815,163222;108815,217629;54408,217629;54408,54407;0,54407" o:connectangles="0,0,0,0,0,0,0,0,0,0"/>
                            </v:shape>
                            <v:shape id="Freeform: Shape 93" o:spid="_x0000_s1065" style="position:absolute;left:6674;top:45423;width:1464;height:1465;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" path="m,l163224,r,163224l,163224,,xe" fillcolor="black [3213]" stroked="f" strokeweight=".578mm">
                              <v:stroke joinstyle="miter"/>
                              <v:path arrowok="t" o:connecttype="custom" o:connectlocs="0,0;163223,0;163223,163222;0,163222" o:connectangles="0,0,0,0"/>
                            </v:shape>
                            <v:shape id="Freeform: Shape 94" o:spid="_x0000_s1066" style="position:absolute;left:12114;top:45423;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95" o:spid="_x0000_s1067" style="position:absolute;left:18643;top:45967;width:419;height:2093;visibility:visible;mso-wrap-style:square;v-text-anchor:middle" coordsize="41852,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" path="m,l54408,r,217632l,217632,,xe" fillcolor="black [3213]" stroked="f" strokeweight=".578mm">
                              <v:stroke joinstyle="miter"/>
                              <v:path arrowok="t" o:connecttype="custom" o:connectlocs="0,0;54408,0;54408,217630;0,217630" o:connectangles="0,0,0,0"/>
                            </v:shape>
                            <v:shape id="Freeform: Shape 96" o:spid="_x0000_s1068" style="position:absolute;left:14291;top:46511;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" path="m,l54429,r,54408l,54408,,xe" fillcolor="black [3213]" stroked="f" strokeweight=".578mm">
                              <v:stroke joinstyle="miter"/>
                              <v:path arrowok="t" o:connecttype="custom" o:connectlocs="0,0;54429,0;54429,54408;0,54408" o:connectangles="0,0,0,0"/>
                            </v:shape>
                            <v:shape id="Freeform: Shape 97" o:spid="_x0000_s1069" style="position:absolute;left:15379;top:46511;width:2092;height:1465;visibility:visible;mso-wrap-style:square;v-text-anchor:middle" coordsize="209261,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" path="m,l108816,r,54408l217632,54408r,108816l163224,163224r,-54408l54408,108816r,54408l,163224,,xe" fillcolor="black [3213]" stroked="f" strokeweight=".578mm">
                              <v:stroke joinstyle="miter"/>
                              <v:path arrowok="t" o:connecttype="custom" o:connectlocs="0,0;108815,0;108815,54408;217631,54408;217631,163223;163223,163223;163223,108815;54408,108815;54408,163223;0,163223" o:connectangles="0,0,0,0,0,0,0,0,0,0"/>
                            </v:shape>
                            <v:shape id="Freeform: Shape 98" o:spid="_x0000_s1070" style="position:absolute;left:17555;top:46511;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" path="m,l54408,r,54408l,54408,,xe" fillcolor="black [3213]" stroked="f" strokeweight=".578mm">
                              <v:stroke joinstyle="miter"/>
                              <v:path arrowok="t" o:connecttype="custom" o:connectlocs="0,0;54408,0;54408,54408;0,54408" o:connectangles="0,0,0,0"/>
                            </v:shape>
                            <v:shape id="Freeform: Shape 99" o:spid="_x0000_s1071" style="position:absolute;left:11570;top:47056;width:419;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" path="m,l54408,r,54429l,54429,,xe" fillcolor="black [3213]" stroked="f" strokeweight=".578mm">
                              <v:stroke joinstyle="miter"/>
                              <v:path arrowok="t" o:connecttype="custom" o:connectlocs="0,0;54408,0;54408,54429;0,54429" o:connectangles="0,0,0,0"/>
                            </v:shape>
                            <v:shape id="Freeform: Shape 100" o:spid="_x0000_s1072" style="position:absolute;left:10482;top:47600;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" path="m,l54408,r,54408l,54408,,xe" fillcolor="black [3213]" stroked="f" strokeweight=".578mm">
                              <v:stroke joinstyle="miter"/>
                              <v:path arrowok="t" o:connecttype="custom" o:connectlocs="0,0;54408,0;54408,54408;0,54408" o:connectangles="0,0,0,0"/>
                            </v:shape>
                            <w10:anchorlock/>
                          </v:group>
                        </w:pict>
                      </mc:Fallback>
                    </mc:AlternateContent>
                  </w:r>
                </w:p>
                <w:p w14:paraId="345F5F78" w14:textId="77777777" w:rsidR="00314D5E" w:rsidRPr="001B6D4F" w:rsidRDefault="00000000" w:rsidP="00314D5E">
                  <w:pPr>
                    <w:pStyle w:val="Note"/>
                    <w:rPr>
                      <w:color w:val="FFFFFF" w:themeColor="background1"/>
                    </w:rPr>
                  </w:pPr>
                  <w:sdt>
                    <w:sdtPr>
                      <w:rPr>
                        <w:color w:val="FFFFFF" w:themeColor="background1"/>
                      </w:rPr>
                      <w:id w:val="-1859495141"/>
                      <w:placeholder>
                        <w:docPart w:val="5806CE85BA4A49A58CCBA0D46AA8F8F7"/>
                      </w:placeholder>
                      <w:temporary/>
                      <w:showingPlcHdr/>
                      <w15:appearance w15:val="hidden"/>
                    </w:sdtPr>
                    <w:sdtContent>
                      <w:r w:rsidR="00314D5E" w:rsidRPr="001B6D4F">
                        <w:rPr>
                          <w:color w:val="FFFFFF" w:themeColor="background1"/>
                        </w:rPr>
                        <w:t>My Website</w:t>
                      </w:r>
                    </w:sdtContent>
                  </w:sdt>
                </w:p>
              </w:tc>
              <w:tc>
                <w:tcPr>
                  <w:tcW w:w="2765" w:type="dxa"/>
                  <w:tcBorders>
                    <w:right w:val="single" w:sz="4" w:space="0" w:color="F2F2F2" w:themeColor="background1" w:themeShade="F2"/>
                  </w:tcBorders>
                  <w:tcMar>
                    <w:left w:w="115" w:type="dxa"/>
                    <w:right w:w="115" w:type="dxa"/>
                  </w:tcMar>
                </w:tcPr>
                <w:sdt>
                  <w:sdtPr>
                    <w:rPr>
                      <w:color w:val="FFFFFF" w:themeColor="background1"/>
                    </w:rPr>
                    <w:id w:val="-367997851"/>
                    <w:placeholder>
                      <w:docPart w:val="9ECE09DF29AA42A185E4B0897A36DFBB"/>
                    </w:placeholder>
                    <w:temporary/>
                    <w:showingPlcHdr/>
                    <w15:appearance w15:val="hidden"/>
                  </w:sdtPr>
                  <w:sdtContent>
                    <w:p w14:paraId="49DE5968" w14:textId="77777777" w:rsidR="00314D5E" w:rsidRPr="001B6D4F" w:rsidRDefault="00314D5E" w:rsidP="00314D5E">
                      <w:pPr>
                        <w:pStyle w:val="Heading1"/>
                        <w:rPr>
                          <w:color w:val="FFFFFF" w:themeColor="background1"/>
                        </w:rPr>
                      </w:pPr>
                      <w:r w:rsidRPr="001B6D4F">
                        <w:rPr>
                          <w:color w:val="FFFFFF" w:themeColor="background1"/>
                        </w:rPr>
                        <w:t>ABOUT ME</w:t>
                      </w:r>
                    </w:p>
                  </w:sdtContent>
                </w:sdt>
                <w:p w14:paraId="7218CA50" w14:textId="11DCD57F" w:rsidR="00314D5E" w:rsidRPr="001B6D4F" w:rsidRDefault="00314D5E" w:rsidP="00314D5E">
                  <w:pPr>
                    <w:pStyle w:val="Bio"/>
                    <w:rPr>
                      <w:color w:val="FFFFFF" w:themeColor="background1"/>
                    </w:rPr>
                  </w:pPr>
                </w:p>
              </w:tc>
              <w:tc>
                <w:tcPr>
                  <w:tcW w:w="2081" w:type="dxa"/>
                  <w:gridSpan w:val="2"/>
                  <w:vMerge w:val="restart"/>
                  <w:tcBorders>
                    <w:left w:val="single" w:sz="4" w:space="0" w:color="F2F2F2" w:themeColor="background1" w:themeShade="F2"/>
                  </w:tcBorders>
                  <w:tcMar>
                    <w:left w:w="115" w:type="dxa"/>
                    <w:right w:w="115" w:type="dxa"/>
                  </w:tcMar>
                </w:tcPr>
                <w:p w14:paraId="787DE7C3" w14:textId="77777777" w:rsidR="009645AF" w:rsidRPr="001B6D4F" w:rsidRDefault="00000000" w:rsidP="009645AF">
                  <w:pPr>
                    <w:pStyle w:val="Heading1"/>
                    <w:rPr>
                      <w:color w:val="FFFFFF" w:themeColor="background1"/>
                    </w:rPr>
                  </w:pPr>
                  <w:sdt>
                    <w:sdtPr>
                      <w:rPr>
                        <w:color w:val="FFFFFF" w:themeColor="background1"/>
                      </w:rPr>
                      <w:id w:val="1615636251"/>
                      <w:placeholder>
                        <w:docPart w:val="2C50667642EF4D95B738B231B7CB951C"/>
                      </w:placeholder>
                      <w:temporary/>
                      <w:showingPlcHdr/>
                      <w15:appearance w15:val="hidden"/>
                    </w:sdtPr>
                    <w:sdtContent>
                      <w:r w:rsidR="009645AF" w:rsidRPr="001B6D4F">
                        <w:rPr>
                          <w:color w:val="FFFFFF" w:themeColor="background1"/>
                        </w:rPr>
                        <w:t>EDUCATION</w:t>
                      </w:r>
                    </w:sdtContent>
                  </w:sdt>
                </w:p>
                <w:p w14:paraId="11311D14" w14:textId="77777777" w:rsidR="009645AF" w:rsidRDefault="009645AF" w:rsidP="009645AF">
                  <w:pPr>
                    <w:pStyle w:val="ListParagraph"/>
                    <w:tabs>
                      <w:tab w:val="num" w:pos="720"/>
                    </w:tabs>
                    <w:spacing w:line="240" w:lineRule="auto"/>
                    <w:ind w:hanging="360"/>
                    <w:rPr>
                      <w:color w:val="FFFFFF" w:themeColor="background1"/>
                    </w:rPr>
                  </w:pPr>
                  <w:r>
                    <w:rPr>
                      <w:color w:val="FFFFFF" w:themeColor="background1"/>
                    </w:rPr>
                    <w:t>2022-2026</w:t>
                  </w:r>
                </w:p>
                <w:p w14:paraId="243537D9" w14:textId="77777777" w:rsidR="009645AF" w:rsidRDefault="009645AF" w:rsidP="009645AF">
                  <w:pPr>
                    <w:pStyle w:val="ListParagraph"/>
                    <w:tabs>
                      <w:tab w:val="num" w:pos="720"/>
                    </w:tabs>
                    <w:spacing w:line="240" w:lineRule="auto"/>
                    <w:ind w:hanging="360"/>
                    <w:rPr>
                      <w:b/>
                      <w:bCs/>
                      <w:color w:val="FFFFFF" w:themeColor="background1"/>
                    </w:rPr>
                  </w:pPr>
                  <w:r w:rsidRPr="001B6D4F">
                    <w:rPr>
                      <w:b/>
                      <w:bCs/>
                      <w:color w:val="FFFFFF" w:themeColor="background1"/>
                    </w:rPr>
                    <w:t>UPEI</w:t>
                  </w:r>
                </w:p>
                <w:p w14:paraId="6205263F" w14:textId="28AC406C" w:rsidR="00314D5E" w:rsidRPr="001B6D4F" w:rsidRDefault="009645AF" w:rsidP="009645AF">
                  <w:pPr>
                    <w:pStyle w:val="ListParagraph"/>
                    <w:tabs>
                      <w:tab w:val="num" w:pos="720"/>
                    </w:tabs>
                    <w:spacing w:line="240" w:lineRule="auto"/>
                    <w:ind w:hanging="360"/>
                    <w:rPr>
                      <w:color w:val="FFFFFF" w:themeColor="background1"/>
                    </w:rPr>
                  </w:pPr>
                  <w:r>
                    <w:rPr>
                      <w:color w:val="FFFFFF" w:themeColor="background1"/>
                    </w:rPr>
                    <w:t>Bachelors In Computer Science</w:t>
                  </w:r>
                </w:p>
              </w:tc>
            </w:tr>
            <w:tr w:rsidR="001B6D4F" w:rsidRPr="001B6D4F" w14:paraId="66D1F4FC" w14:textId="77777777" w:rsidTr="009645AF">
              <w:trPr>
                <w:trHeight w:val="1548"/>
              </w:trPr>
              <w:tc>
                <w:tcPr>
                  <w:tcW w:w="4820" w:type="dxa"/>
                  <w:gridSpan w:val="2"/>
                  <w:tcBorders>
                    <w:right w:val="single" w:sz="4" w:space="0" w:color="F2F2F2" w:themeColor="background1" w:themeShade="F2"/>
                  </w:tcBorders>
                  <w:tcMar>
                    <w:left w:w="115" w:type="dxa"/>
                    <w:right w:w="115" w:type="dxa"/>
                  </w:tcMar>
                </w:tcPr>
                <w:p w14:paraId="63894D5D" w14:textId="77AE9EE2" w:rsidR="00314D5E" w:rsidRPr="001B6D4F" w:rsidRDefault="001B6D4F" w:rsidP="00314D5E">
                  <w:pPr>
                    <w:rPr>
                      <w:color w:val="FFFFFF" w:themeColor="background1"/>
                    </w:rPr>
                  </w:pPr>
                  <w:r w:rsidRPr="001B6D4F">
                    <w:rPr>
                      <w:color w:val="FFFFFF" w:themeColor="background1"/>
                    </w:rPr>
                    <w:t xml:space="preserve">My name is </w:t>
                  </w:r>
                  <w:r>
                    <w:rPr>
                      <w:color w:val="FFFFFF" w:themeColor="background1"/>
                    </w:rPr>
                    <w:t>Adekanola Opololaoluwa</w:t>
                  </w:r>
                  <w:r w:rsidRPr="001B6D4F">
                    <w:rPr>
                      <w:color w:val="FFFFFF" w:themeColor="background1"/>
                    </w:rPr>
                    <w:t xml:space="preserve">. I am currently a </w:t>
                  </w:r>
                  <w:r>
                    <w:rPr>
                      <w:color w:val="FFFFFF" w:themeColor="background1"/>
                    </w:rPr>
                    <w:t>2nd-year</w:t>
                  </w:r>
                  <w:r w:rsidRPr="001B6D4F">
                    <w:rPr>
                      <w:color w:val="FFFFFF" w:themeColor="background1"/>
                    </w:rPr>
                    <w:t xml:space="preserve"> Computer science student at the University of Prince Edward Island. My passion for technology stems from my desire to learn and explore new things. I'm constantly trying out new things and meeting new people in order to find new challenges and </w:t>
                  </w:r>
                  <w:proofErr w:type="gramStart"/>
                  <w:r w:rsidRPr="001B6D4F">
                    <w:rPr>
                      <w:color w:val="FFFFFF" w:themeColor="background1"/>
                    </w:rPr>
                    <w:t>chances..</w:t>
                  </w:r>
                  <w:proofErr w:type="gramEnd"/>
                  <w:r w:rsidRPr="001B6D4F">
                    <w:rPr>
                      <w:color w:val="FFFFFF" w:themeColor="background1"/>
                    </w:rPr>
                    <w:t xml:space="preserve"> In my free time, I </w:t>
                  </w:r>
                  <w:r>
                    <w:rPr>
                      <w:color w:val="FFFFFF" w:themeColor="background1"/>
                    </w:rPr>
                    <w:t>actively participate in sports and read books.</w:t>
                  </w:r>
                  <w:r w:rsidRPr="001B6D4F">
                    <w:rPr>
                      <w:color w:val="FFFFFF" w:themeColor="background1"/>
                    </w:rPr>
                    <w:t xml:space="preserve"> </w:t>
                  </w:r>
                </w:p>
              </w:tc>
              <w:tc>
                <w:tcPr>
                  <w:tcW w:w="2081" w:type="dxa"/>
                  <w:gridSpan w:val="2"/>
                  <w:vMerge/>
                  <w:tcBorders>
                    <w:left w:val="single" w:sz="4" w:space="0" w:color="F2F2F2" w:themeColor="background1" w:themeShade="F2"/>
                  </w:tcBorders>
                  <w:tcMar>
                    <w:left w:w="115" w:type="dxa"/>
                    <w:right w:w="115" w:type="dxa"/>
                  </w:tcMar>
                </w:tcPr>
                <w:p w14:paraId="2569CC5E" w14:textId="77777777" w:rsidR="00314D5E" w:rsidRPr="001B6D4F" w:rsidRDefault="00314D5E" w:rsidP="00314D5E">
                  <w:pPr>
                    <w:rPr>
                      <w:color w:val="FFFFFF" w:themeColor="background1"/>
                    </w:rPr>
                  </w:pPr>
                </w:p>
              </w:tc>
            </w:tr>
            <w:tr w:rsidR="001B6D4F" w:rsidRPr="001B6D4F" w14:paraId="67F6FF35" w14:textId="77777777" w:rsidTr="009645AF">
              <w:trPr>
                <w:trHeight w:val="2837"/>
              </w:trPr>
              <w:tc>
                <w:tcPr>
                  <w:tcW w:w="4820" w:type="dxa"/>
                  <w:gridSpan w:val="2"/>
                  <w:vMerge w:val="restart"/>
                  <w:tcBorders>
                    <w:right w:val="single" w:sz="4" w:space="0" w:color="F2F2F2" w:themeColor="background1" w:themeShade="F2"/>
                  </w:tcBorders>
                </w:tcPr>
                <w:p w14:paraId="1CA25489" w14:textId="4D23FBC1" w:rsidR="00314D5E" w:rsidRPr="009645AF" w:rsidRDefault="00314D5E" w:rsidP="009645AF">
                  <w:pPr>
                    <w:pStyle w:val="ListParagraph"/>
                    <w:tabs>
                      <w:tab w:val="num" w:pos="720"/>
                    </w:tabs>
                    <w:spacing w:line="240" w:lineRule="auto"/>
                    <w:ind w:hanging="360"/>
                    <w:rPr>
                      <w:color w:val="FFFFFF" w:themeColor="background1"/>
                    </w:rPr>
                  </w:pPr>
                </w:p>
              </w:tc>
              <w:tc>
                <w:tcPr>
                  <w:tcW w:w="1481" w:type="dxa"/>
                  <w:tcBorders>
                    <w:left w:val="single" w:sz="4" w:space="0" w:color="F2F2F2" w:themeColor="background1" w:themeShade="F2"/>
                  </w:tcBorders>
                </w:tcPr>
                <w:p w14:paraId="60CF9FB8" w14:textId="453F593D" w:rsidR="00314D5E" w:rsidRPr="001B6D4F" w:rsidRDefault="00314D5E" w:rsidP="00314D5E">
                  <w:pPr>
                    <w:rPr>
                      <w:color w:val="FFFFFF" w:themeColor="background1"/>
                    </w:rPr>
                  </w:pPr>
                </w:p>
              </w:tc>
              <w:tc>
                <w:tcPr>
                  <w:tcW w:w="600" w:type="dxa"/>
                </w:tcPr>
                <w:p w14:paraId="182F41AB" w14:textId="77777777" w:rsidR="00314D5E" w:rsidRPr="001B6D4F" w:rsidRDefault="00314D5E" w:rsidP="00314D5E">
                  <w:pPr>
                    <w:rPr>
                      <w:color w:val="FFFFFF" w:themeColor="background1"/>
                    </w:rPr>
                  </w:pPr>
                </w:p>
              </w:tc>
            </w:tr>
            <w:tr w:rsidR="001B6D4F" w:rsidRPr="001B6D4F" w14:paraId="7C8C0567" w14:textId="77777777" w:rsidTr="009645AF">
              <w:trPr>
                <w:trHeight w:val="414"/>
              </w:trPr>
              <w:tc>
                <w:tcPr>
                  <w:tcW w:w="4820" w:type="dxa"/>
                  <w:gridSpan w:val="2"/>
                  <w:vMerge/>
                  <w:tcBorders>
                    <w:right w:val="single" w:sz="4" w:space="0" w:color="F2F2F2" w:themeColor="background1" w:themeShade="F2"/>
                  </w:tcBorders>
                </w:tcPr>
                <w:p w14:paraId="09A9760A" w14:textId="77777777" w:rsidR="00314D5E" w:rsidRPr="001B6D4F" w:rsidRDefault="00314D5E" w:rsidP="00314D5E">
                  <w:pPr>
                    <w:pStyle w:val="Heading1"/>
                    <w:rPr>
                      <w:color w:val="FFFFFF" w:themeColor="background1"/>
                    </w:rPr>
                  </w:pPr>
                </w:p>
              </w:tc>
              <w:tc>
                <w:tcPr>
                  <w:tcW w:w="1481" w:type="dxa"/>
                  <w:vMerge w:val="restart"/>
                  <w:tcBorders>
                    <w:left w:val="single" w:sz="4" w:space="0" w:color="F2F2F2" w:themeColor="background1" w:themeShade="F2"/>
                  </w:tcBorders>
                  <w:tcMar>
                    <w:top w:w="216" w:type="dxa"/>
                    <w:left w:w="216" w:type="dxa"/>
                    <w:right w:w="216" w:type="dxa"/>
                  </w:tcMar>
                </w:tcPr>
                <w:p w14:paraId="47338E21" w14:textId="50D50838" w:rsidR="00314D5E" w:rsidRPr="001B6D4F" w:rsidRDefault="00314D5E" w:rsidP="00314D5E">
                  <w:pPr>
                    <w:pStyle w:val="NormalAlt"/>
                  </w:pPr>
                </w:p>
              </w:tc>
              <w:tc>
                <w:tcPr>
                  <w:tcW w:w="600" w:type="dxa"/>
                  <w:vAlign w:val="center"/>
                </w:tcPr>
                <w:p w14:paraId="1FE05790" w14:textId="77777777" w:rsidR="00314D5E" w:rsidRPr="001B6D4F" w:rsidRDefault="00314D5E" w:rsidP="00314D5E">
                  <w:pPr>
                    <w:pStyle w:val="NoSpacing"/>
                    <w:rPr>
                      <w:color w:val="FFFFFF" w:themeColor="background1"/>
                    </w:rPr>
                  </w:pPr>
                  <w:r w:rsidRPr="001B6D4F">
                    <w:rPr>
                      <w:noProof/>
                      <w:color w:val="FFFFFF" w:themeColor="background1"/>
                    </w:rPr>
                    <w:drawing>
                      <wp:inline distT="0" distB="0" distL="0" distR="0" wp14:anchorId="664D3739" wp14:editId="3B4C6817">
                        <wp:extent cx="158400" cy="158400"/>
                        <wp:effectExtent l="0" t="0" r="0" b="0"/>
                        <wp:docPr id="38" name="Graphic 79" descr="Planet">
                          <a:extLst xmlns:a="http://schemas.openxmlformats.org/drawingml/2006/main">
                            <a:ext uri="{FF2B5EF4-FFF2-40B4-BE49-F238E27FC236}">
                              <a16:creationId xmlns:a16="http://schemas.microsoft.com/office/drawing/2014/main" id="{1CE98FFD-AB62-4CB5-8563-8AD2363E4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79" descr="Planet">
                                  <a:extLst>
                                    <a:ext uri="{FF2B5EF4-FFF2-40B4-BE49-F238E27FC236}">
                                      <a16:creationId xmlns:a16="http://schemas.microsoft.com/office/drawing/2014/main" id="{1CE98FFD-AB62-4CB5-8563-8AD2363E472D}"/>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8400" cy="158400"/>
                                </a:xfrm>
                                <a:prstGeom prst="rect">
                                  <a:avLst/>
                                </a:prstGeom>
                              </pic:spPr>
                            </pic:pic>
                          </a:graphicData>
                        </a:graphic>
                      </wp:inline>
                    </w:drawing>
                  </w:r>
                </w:p>
              </w:tc>
            </w:tr>
          </w:tbl>
          <w:p w14:paraId="73010B6B" w14:textId="4DBD2263" w:rsidR="00D07947" w:rsidRPr="001B6D4F" w:rsidRDefault="00D07947" w:rsidP="00C53349">
            <w:pPr>
              <w:rPr>
                <w:color w:val="FFFFFF" w:themeColor="background1"/>
              </w:rPr>
            </w:pPr>
          </w:p>
        </w:tc>
        <w:tc>
          <w:tcPr>
            <w:tcW w:w="479" w:type="dxa"/>
            <w:tcBorders>
              <w:top w:val="single" w:sz="8" w:space="0" w:color="5F658C" w:themeColor="accent1"/>
            </w:tcBorders>
          </w:tcPr>
          <w:p w14:paraId="0A1FF69E" w14:textId="77777777" w:rsidR="00D07947" w:rsidRPr="0047187D" w:rsidRDefault="00D07947" w:rsidP="00C53349">
            <w:pPr>
              <w:rPr>
                <w:szCs w:val="20"/>
              </w:rPr>
            </w:pPr>
          </w:p>
        </w:tc>
        <w:tc>
          <w:tcPr>
            <w:tcW w:w="1980" w:type="dxa"/>
            <w:tcBorders>
              <w:top w:val="single" w:sz="8" w:space="0" w:color="5F658C" w:themeColor="accent1"/>
            </w:tcBorders>
          </w:tcPr>
          <w:p w14:paraId="0744D0DC" w14:textId="77777777" w:rsidR="00D07947" w:rsidRPr="00BF4F27" w:rsidRDefault="00D07947" w:rsidP="00C53349"/>
        </w:tc>
      </w:tr>
    </w:tbl>
    <w:p w14:paraId="76DD1081" w14:textId="77777777" w:rsidR="00FD5399" w:rsidRPr="00314D5E" w:rsidRDefault="00FD5399" w:rsidP="00E0339F">
      <w:pPr>
        <w:rPr>
          <w:sz w:val="28"/>
          <w:szCs w:val="28"/>
        </w:rPr>
      </w:pPr>
    </w:p>
    <w:sectPr w:rsidR="00FD5399" w:rsidRPr="00314D5E" w:rsidSect="001E6C6A">
      <w:pgSz w:w="12240" w:h="15840"/>
      <w:pgMar w:top="810" w:right="1440" w:bottom="72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C0C3E" w14:textId="77777777" w:rsidR="001E6C6A" w:rsidRDefault="001E6C6A">
      <w:pPr>
        <w:spacing w:line="240" w:lineRule="auto"/>
      </w:pPr>
      <w:r>
        <w:separator/>
      </w:r>
    </w:p>
  </w:endnote>
  <w:endnote w:type="continuationSeparator" w:id="0">
    <w:p w14:paraId="0C775E8B" w14:textId="77777777" w:rsidR="001E6C6A" w:rsidRDefault="001E6C6A">
      <w:pPr>
        <w:spacing w:line="240" w:lineRule="auto"/>
      </w:pPr>
      <w:r>
        <w:continuationSeparator/>
      </w:r>
    </w:p>
  </w:endnote>
  <w:endnote w:type="continuationNotice" w:id="1">
    <w:p w14:paraId="7C71FC29" w14:textId="77777777" w:rsidR="001E6C6A" w:rsidRDefault="001E6C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Avenir Next W1G">
    <w:altName w:val="Calibri"/>
    <w:panose1 w:val="00000000000000000000"/>
    <w:charset w:val="00"/>
    <w:family w:val="swiss"/>
    <w:notTrueType/>
    <w:pitch w:val="variable"/>
    <w:sig w:usb0="A00002E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8F30" w14:textId="77777777" w:rsidR="001E6C6A" w:rsidRDefault="001E6C6A">
      <w:pPr>
        <w:spacing w:line="240" w:lineRule="auto"/>
      </w:pPr>
      <w:r>
        <w:separator/>
      </w:r>
    </w:p>
  </w:footnote>
  <w:footnote w:type="continuationSeparator" w:id="0">
    <w:p w14:paraId="4DCBB542" w14:textId="77777777" w:rsidR="001E6C6A" w:rsidRDefault="001E6C6A">
      <w:pPr>
        <w:spacing w:line="240" w:lineRule="auto"/>
      </w:pPr>
      <w:r>
        <w:continuationSeparator/>
      </w:r>
    </w:p>
  </w:footnote>
  <w:footnote w:type="continuationNotice" w:id="1">
    <w:p w14:paraId="5617B4B8" w14:textId="77777777" w:rsidR="001E6C6A" w:rsidRDefault="001E6C6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7EAE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9A4F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DBA91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60A10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062CB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8BF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6E2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1463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C848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9ADA6C"/>
    <w:lvl w:ilvl="0">
      <w:start w:val="1"/>
      <w:numFmt w:val="bullet"/>
      <w:pStyle w:val="ListBullet"/>
      <w:lvlText w:val=""/>
      <w:lvlJc w:val="left"/>
      <w:pPr>
        <w:tabs>
          <w:tab w:val="num" w:pos="360"/>
        </w:tabs>
        <w:ind w:left="360" w:hanging="360"/>
      </w:pPr>
      <w:rPr>
        <w:rFonts w:ascii="Symbol" w:hAnsi="Symbol" w:hint="default"/>
      </w:rPr>
    </w:lvl>
  </w:abstractNum>
  <w:num w:numId="1" w16cid:durableId="186451355">
    <w:abstractNumId w:val="9"/>
  </w:num>
  <w:num w:numId="2" w16cid:durableId="1567259138">
    <w:abstractNumId w:val="7"/>
  </w:num>
  <w:num w:numId="3" w16cid:durableId="13919365">
    <w:abstractNumId w:val="6"/>
  </w:num>
  <w:num w:numId="4" w16cid:durableId="904607431">
    <w:abstractNumId w:val="5"/>
  </w:num>
  <w:num w:numId="5" w16cid:durableId="1469930257">
    <w:abstractNumId w:val="4"/>
  </w:num>
  <w:num w:numId="6" w16cid:durableId="1870947626">
    <w:abstractNumId w:val="8"/>
  </w:num>
  <w:num w:numId="7" w16cid:durableId="1657150600">
    <w:abstractNumId w:val="3"/>
  </w:num>
  <w:num w:numId="8" w16cid:durableId="80609811">
    <w:abstractNumId w:val="2"/>
  </w:num>
  <w:num w:numId="9" w16cid:durableId="217205033">
    <w:abstractNumId w:val="1"/>
  </w:num>
  <w:num w:numId="10" w16cid:durableId="21036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D9"/>
    <w:rsid w:val="0003207A"/>
    <w:rsid w:val="0004168E"/>
    <w:rsid w:val="00045103"/>
    <w:rsid w:val="00067FB7"/>
    <w:rsid w:val="00083DA9"/>
    <w:rsid w:val="000B1E00"/>
    <w:rsid w:val="000C1AEB"/>
    <w:rsid w:val="000D1BB8"/>
    <w:rsid w:val="00102956"/>
    <w:rsid w:val="00102C1C"/>
    <w:rsid w:val="001072FD"/>
    <w:rsid w:val="0014729C"/>
    <w:rsid w:val="001647FD"/>
    <w:rsid w:val="00196CC9"/>
    <w:rsid w:val="001B6D4F"/>
    <w:rsid w:val="001E413B"/>
    <w:rsid w:val="001E6C6A"/>
    <w:rsid w:val="00270B45"/>
    <w:rsid w:val="002734B0"/>
    <w:rsid w:val="002915BF"/>
    <w:rsid w:val="002C15DD"/>
    <w:rsid w:val="00302B9A"/>
    <w:rsid w:val="00314D5E"/>
    <w:rsid w:val="003D5448"/>
    <w:rsid w:val="00441E2E"/>
    <w:rsid w:val="00442B02"/>
    <w:rsid w:val="004575F6"/>
    <w:rsid w:val="0047187D"/>
    <w:rsid w:val="004731A6"/>
    <w:rsid w:val="0048484D"/>
    <w:rsid w:val="0050790C"/>
    <w:rsid w:val="0053586E"/>
    <w:rsid w:val="005A25A9"/>
    <w:rsid w:val="00620296"/>
    <w:rsid w:val="006255CD"/>
    <w:rsid w:val="00625BD9"/>
    <w:rsid w:val="00641783"/>
    <w:rsid w:val="006D6DD1"/>
    <w:rsid w:val="006E158B"/>
    <w:rsid w:val="006F6291"/>
    <w:rsid w:val="00733628"/>
    <w:rsid w:val="00771503"/>
    <w:rsid w:val="00793325"/>
    <w:rsid w:val="007A1A56"/>
    <w:rsid w:val="007B15E1"/>
    <w:rsid w:val="008176D0"/>
    <w:rsid w:val="0083097B"/>
    <w:rsid w:val="00834C87"/>
    <w:rsid w:val="00853982"/>
    <w:rsid w:val="008A2685"/>
    <w:rsid w:val="008C2719"/>
    <w:rsid w:val="008D228F"/>
    <w:rsid w:val="008E4808"/>
    <w:rsid w:val="008E71FC"/>
    <w:rsid w:val="00936E98"/>
    <w:rsid w:val="009569B0"/>
    <w:rsid w:val="009645AF"/>
    <w:rsid w:val="00971026"/>
    <w:rsid w:val="009B46E6"/>
    <w:rsid w:val="009F5D76"/>
    <w:rsid w:val="00AC5C55"/>
    <w:rsid w:val="00B20016"/>
    <w:rsid w:val="00B731E9"/>
    <w:rsid w:val="00BB0046"/>
    <w:rsid w:val="00BF4F27"/>
    <w:rsid w:val="00C32F9C"/>
    <w:rsid w:val="00C53349"/>
    <w:rsid w:val="00C70003"/>
    <w:rsid w:val="00C70689"/>
    <w:rsid w:val="00C72D74"/>
    <w:rsid w:val="00CC7C0D"/>
    <w:rsid w:val="00CF51FF"/>
    <w:rsid w:val="00D06BF3"/>
    <w:rsid w:val="00D07947"/>
    <w:rsid w:val="00D24C20"/>
    <w:rsid w:val="00DA2564"/>
    <w:rsid w:val="00DB6ED1"/>
    <w:rsid w:val="00E0339F"/>
    <w:rsid w:val="00E6177D"/>
    <w:rsid w:val="00EC1EFE"/>
    <w:rsid w:val="00F03604"/>
    <w:rsid w:val="00F31FA1"/>
    <w:rsid w:val="00FD3190"/>
    <w:rsid w:val="00FD5399"/>
    <w:rsid w:val="00FF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69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qFormat="1"/>
    <w:lsdException w:name="Signature" w:semiHidden="1" w:uiPriority="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qFormat="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C53349"/>
    <w:pPr>
      <w:spacing w:after="0" w:line="360" w:lineRule="auto"/>
    </w:pPr>
    <w:rPr>
      <w:color w:val="404040" w:themeColor="text1" w:themeTint="BF"/>
      <w:spacing w:val="4"/>
      <w:sz w:val="20"/>
    </w:rPr>
  </w:style>
  <w:style w:type="paragraph" w:styleId="Heading1">
    <w:name w:val="heading 1"/>
    <w:basedOn w:val="Normal"/>
    <w:next w:val="Normal"/>
    <w:link w:val="Heading1Char"/>
    <w:uiPriority w:val="9"/>
    <w:qFormat/>
    <w:rsid w:val="00D07947"/>
    <w:pPr>
      <w:keepNext/>
      <w:keepLines/>
      <w:spacing w:after="240"/>
      <w:contextualSpacing/>
      <w:outlineLvl w:val="0"/>
    </w:pPr>
    <w:rPr>
      <w:rFonts w:eastAsiaTheme="majorEastAsia" w:cstheme="majorBidi"/>
      <w:b/>
      <w:color w:val="5F658C" w:themeColor="accent1"/>
      <w:szCs w:val="32"/>
    </w:rPr>
  </w:style>
  <w:style w:type="paragraph" w:styleId="Heading2">
    <w:name w:val="heading 2"/>
    <w:basedOn w:val="Normal"/>
    <w:next w:val="Normal"/>
    <w:link w:val="Heading2Char"/>
    <w:uiPriority w:val="2"/>
    <w:qFormat/>
    <w:rsid w:val="00D07947"/>
    <w:pPr>
      <w:keepNext/>
      <w:keepLines/>
      <w:contextualSpacing/>
      <w:outlineLvl w:val="1"/>
    </w:pPr>
    <w:rPr>
      <w:rFonts w:eastAsiaTheme="majorEastAsia" w:cstheme="majorBidi"/>
      <w:b/>
      <w:color w:val="5F658C" w:themeColor="accent1"/>
      <w:szCs w:val="26"/>
    </w:rPr>
  </w:style>
  <w:style w:type="paragraph" w:styleId="Heading3">
    <w:name w:val="heading 3"/>
    <w:basedOn w:val="Normal"/>
    <w:next w:val="Normal"/>
    <w:link w:val="Heading3Char"/>
    <w:uiPriority w:val="9"/>
    <w:semiHidden/>
    <w:qFormat/>
    <w:rsid w:val="001647FD"/>
    <w:pPr>
      <w:keepNext/>
      <w:keepLines/>
      <w:spacing w:before="40"/>
      <w:contextualSpacing/>
      <w:outlineLvl w:val="2"/>
    </w:pPr>
    <w:rPr>
      <w:rFonts w:asciiTheme="majorHAnsi" w:eastAsiaTheme="majorEastAsia" w:hAnsiTheme="majorHAnsi" w:cstheme="majorBidi"/>
      <w:color w:val="2F3245" w:themeColor="accent1" w:themeShade="7F"/>
      <w:sz w:val="24"/>
      <w:szCs w:val="24"/>
    </w:rPr>
  </w:style>
  <w:style w:type="paragraph" w:styleId="Heading4">
    <w:name w:val="heading 4"/>
    <w:basedOn w:val="Normal"/>
    <w:next w:val="Normal"/>
    <w:link w:val="Heading4Char"/>
    <w:uiPriority w:val="9"/>
    <w:semiHidden/>
    <w:qFormat/>
    <w:rsid w:val="001647FD"/>
    <w:pPr>
      <w:keepNext/>
      <w:keepLines/>
      <w:spacing w:before="40"/>
      <w:contextualSpacing/>
      <w:outlineLvl w:val="3"/>
    </w:pPr>
    <w:rPr>
      <w:rFonts w:asciiTheme="majorHAnsi" w:eastAsiaTheme="majorEastAsia" w:hAnsiTheme="majorHAnsi" w:cstheme="majorBidi"/>
      <w:i/>
      <w:iCs/>
      <w:color w:val="474B68" w:themeColor="accent1" w:themeShade="BF"/>
    </w:rPr>
  </w:style>
  <w:style w:type="paragraph" w:styleId="Heading5">
    <w:name w:val="heading 5"/>
    <w:basedOn w:val="Normal"/>
    <w:next w:val="Normal"/>
    <w:link w:val="Heading5Char"/>
    <w:uiPriority w:val="9"/>
    <w:semiHidden/>
    <w:qFormat/>
    <w:rsid w:val="001647FD"/>
    <w:pPr>
      <w:keepNext/>
      <w:keepLines/>
      <w:spacing w:before="40"/>
      <w:contextualSpacing/>
      <w:outlineLvl w:val="4"/>
    </w:pPr>
    <w:rPr>
      <w:rFonts w:asciiTheme="majorHAnsi" w:eastAsiaTheme="majorEastAsia" w:hAnsiTheme="majorHAnsi" w:cstheme="majorBidi"/>
      <w:color w:val="474B68" w:themeColor="accent1" w:themeShade="BF"/>
    </w:rPr>
  </w:style>
  <w:style w:type="paragraph" w:styleId="Heading6">
    <w:name w:val="heading 6"/>
    <w:basedOn w:val="Normal"/>
    <w:next w:val="Normal"/>
    <w:link w:val="Heading6Char"/>
    <w:uiPriority w:val="9"/>
    <w:semiHidden/>
    <w:qFormat/>
    <w:rsid w:val="001647FD"/>
    <w:pPr>
      <w:keepNext/>
      <w:keepLines/>
      <w:spacing w:before="40"/>
      <w:contextualSpacing/>
      <w:outlineLvl w:val="5"/>
    </w:pPr>
    <w:rPr>
      <w:rFonts w:asciiTheme="majorHAnsi" w:eastAsiaTheme="majorEastAsia" w:hAnsiTheme="majorHAnsi" w:cstheme="majorBidi"/>
      <w:color w:val="2F3245" w:themeColor="accent1" w:themeShade="7F"/>
    </w:rPr>
  </w:style>
  <w:style w:type="paragraph" w:styleId="Heading7">
    <w:name w:val="heading 7"/>
    <w:basedOn w:val="Normal"/>
    <w:next w:val="Normal"/>
    <w:link w:val="Heading7Char"/>
    <w:uiPriority w:val="9"/>
    <w:semiHidden/>
    <w:qFormat/>
    <w:rsid w:val="001647FD"/>
    <w:pPr>
      <w:keepNext/>
      <w:keepLines/>
      <w:spacing w:before="40"/>
      <w:contextualSpacing/>
      <w:outlineLvl w:val="6"/>
    </w:pPr>
    <w:rPr>
      <w:rFonts w:asciiTheme="majorHAnsi" w:eastAsiaTheme="majorEastAsia" w:hAnsiTheme="majorHAnsi" w:cstheme="majorBidi"/>
      <w:i/>
      <w:iCs/>
      <w:color w:val="2F3245" w:themeColor="accent1" w:themeShade="7F"/>
    </w:rPr>
  </w:style>
  <w:style w:type="paragraph" w:styleId="Heading8">
    <w:name w:val="heading 8"/>
    <w:basedOn w:val="Normal"/>
    <w:next w:val="Normal"/>
    <w:link w:val="Heading8Char"/>
    <w:uiPriority w:val="9"/>
    <w:semiHidden/>
    <w:qFormat/>
    <w:rsid w:val="001647FD"/>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1647FD"/>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rsid w:val="0079332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53349"/>
    <w:rPr>
      <w:rFonts w:ascii="Segoe UI" w:hAnsi="Segoe UI" w:cs="Segoe UI"/>
      <w:color w:val="404040" w:themeColor="text1" w:themeTint="BF"/>
      <w:spacing w:val="4"/>
      <w:sz w:val="20"/>
      <w:szCs w:val="18"/>
    </w:rPr>
  </w:style>
  <w:style w:type="paragraph" w:styleId="Bibliography">
    <w:name w:val="Bibliography"/>
    <w:basedOn w:val="Normal"/>
    <w:next w:val="Normal"/>
    <w:uiPriority w:val="37"/>
    <w:semiHidden/>
    <w:rsid w:val="00793325"/>
  </w:style>
  <w:style w:type="paragraph" w:styleId="BlockText">
    <w:name w:val="Block Text"/>
    <w:basedOn w:val="Normal"/>
    <w:uiPriority w:val="99"/>
    <w:semiHidden/>
    <w:rsid w:val="00441E2E"/>
    <w:pPr>
      <w:pBdr>
        <w:top w:val="single" w:sz="2" w:space="10" w:color="474B68" w:themeColor="accent1" w:themeShade="BF" w:shadow="1"/>
        <w:left w:val="single" w:sz="2" w:space="10" w:color="474B68" w:themeColor="accent1" w:themeShade="BF" w:shadow="1"/>
        <w:bottom w:val="single" w:sz="2" w:space="10" w:color="474B68" w:themeColor="accent1" w:themeShade="BF" w:shadow="1"/>
        <w:right w:val="single" w:sz="2" w:space="10" w:color="474B68" w:themeColor="accent1" w:themeShade="BF" w:shadow="1"/>
      </w:pBdr>
      <w:ind w:left="1152" w:right="1152"/>
    </w:pPr>
    <w:rPr>
      <w:rFonts w:eastAsiaTheme="minorEastAsia"/>
      <w:i/>
      <w:iCs/>
      <w:color w:val="474B68" w:themeColor="accent1" w:themeShade="BF"/>
    </w:rPr>
  </w:style>
  <w:style w:type="paragraph" w:styleId="BodyText">
    <w:name w:val="Body Text"/>
    <w:basedOn w:val="Normal"/>
    <w:link w:val="BodyTextChar"/>
    <w:uiPriority w:val="99"/>
    <w:semiHidden/>
    <w:rsid w:val="00793325"/>
    <w:pPr>
      <w:spacing w:after="120"/>
    </w:pPr>
  </w:style>
  <w:style w:type="character" w:customStyle="1" w:styleId="BodyTextChar">
    <w:name w:val="Body Text Char"/>
    <w:basedOn w:val="DefaultParagraphFont"/>
    <w:link w:val="BodyText"/>
    <w:uiPriority w:val="99"/>
    <w:semiHidden/>
    <w:rsid w:val="00C53349"/>
    <w:rPr>
      <w:color w:val="404040" w:themeColor="text1" w:themeTint="BF"/>
      <w:spacing w:val="4"/>
      <w:sz w:val="20"/>
    </w:rPr>
  </w:style>
  <w:style w:type="paragraph" w:styleId="BodyText2">
    <w:name w:val="Body Text 2"/>
    <w:basedOn w:val="Normal"/>
    <w:link w:val="BodyText2Char"/>
    <w:uiPriority w:val="99"/>
    <w:semiHidden/>
    <w:rsid w:val="00793325"/>
    <w:pPr>
      <w:spacing w:after="120" w:line="480" w:lineRule="auto"/>
    </w:pPr>
  </w:style>
  <w:style w:type="character" w:customStyle="1" w:styleId="BodyText2Char">
    <w:name w:val="Body Text 2 Char"/>
    <w:basedOn w:val="DefaultParagraphFont"/>
    <w:link w:val="BodyText2"/>
    <w:uiPriority w:val="99"/>
    <w:semiHidden/>
    <w:rsid w:val="00C53349"/>
    <w:rPr>
      <w:color w:val="404040" w:themeColor="text1" w:themeTint="BF"/>
      <w:spacing w:val="4"/>
      <w:sz w:val="20"/>
    </w:rPr>
  </w:style>
  <w:style w:type="paragraph" w:styleId="BodyText3">
    <w:name w:val="Body Text 3"/>
    <w:basedOn w:val="Normal"/>
    <w:link w:val="BodyText3Char"/>
    <w:uiPriority w:val="99"/>
    <w:semiHidden/>
    <w:rsid w:val="00793325"/>
    <w:pPr>
      <w:spacing w:after="120"/>
    </w:pPr>
    <w:rPr>
      <w:szCs w:val="16"/>
    </w:rPr>
  </w:style>
  <w:style w:type="character" w:customStyle="1" w:styleId="BodyText3Char">
    <w:name w:val="Body Text 3 Char"/>
    <w:basedOn w:val="DefaultParagraphFont"/>
    <w:link w:val="BodyText3"/>
    <w:uiPriority w:val="99"/>
    <w:semiHidden/>
    <w:rsid w:val="00C53349"/>
    <w:rPr>
      <w:color w:val="404040" w:themeColor="text1" w:themeTint="BF"/>
      <w:spacing w:val="4"/>
      <w:sz w:val="20"/>
      <w:szCs w:val="16"/>
    </w:rPr>
  </w:style>
  <w:style w:type="paragraph" w:styleId="BodyTextFirstIndent">
    <w:name w:val="Body Text First Indent"/>
    <w:basedOn w:val="BodyText"/>
    <w:link w:val="BodyTextFirstIndentChar"/>
    <w:uiPriority w:val="99"/>
    <w:semiHidden/>
    <w:rsid w:val="00793325"/>
    <w:pPr>
      <w:spacing w:after="240"/>
      <w:ind w:firstLine="360"/>
    </w:pPr>
  </w:style>
  <w:style w:type="character" w:customStyle="1" w:styleId="BodyTextFirstIndentChar">
    <w:name w:val="Body Text First Indent Char"/>
    <w:basedOn w:val="BodyTextChar"/>
    <w:link w:val="BodyTextFirstIndent"/>
    <w:uiPriority w:val="99"/>
    <w:semiHidden/>
    <w:rsid w:val="00C53349"/>
    <w:rPr>
      <w:color w:val="404040" w:themeColor="text1" w:themeTint="BF"/>
      <w:spacing w:val="4"/>
      <w:sz w:val="20"/>
    </w:rPr>
  </w:style>
  <w:style w:type="paragraph" w:styleId="BodyTextIndent">
    <w:name w:val="Body Text Indent"/>
    <w:basedOn w:val="Normal"/>
    <w:link w:val="BodyTextIndentChar"/>
    <w:uiPriority w:val="99"/>
    <w:semiHidden/>
    <w:rsid w:val="00793325"/>
    <w:pPr>
      <w:spacing w:after="120"/>
      <w:ind w:left="360"/>
    </w:pPr>
  </w:style>
  <w:style w:type="character" w:customStyle="1" w:styleId="BodyTextIndentChar">
    <w:name w:val="Body Text Indent Char"/>
    <w:basedOn w:val="DefaultParagraphFont"/>
    <w:link w:val="BodyTextIndent"/>
    <w:uiPriority w:val="99"/>
    <w:semiHidden/>
    <w:rsid w:val="00C53349"/>
    <w:rPr>
      <w:color w:val="404040" w:themeColor="text1" w:themeTint="BF"/>
      <w:spacing w:val="4"/>
      <w:sz w:val="20"/>
    </w:rPr>
  </w:style>
  <w:style w:type="paragraph" w:styleId="BodyTextFirstIndent2">
    <w:name w:val="Body Text First Indent 2"/>
    <w:basedOn w:val="BodyTextIndent"/>
    <w:link w:val="BodyTextFirstIndent2Char"/>
    <w:uiPriority w:val="99"/>
    <w:semiHidden/>
    <w:rsid w:val="00793325"/>
    <w:pPr>
      <w:spacing w:after="240"/>
      <w:ind w:firstLine="360"/>
    </w:pPr>
  </w:style>
  <w:style w:type="character" w:customStyle="1" w:styleId="BodyTextFirstIndent2Char">
    <w:name w:val="Body Text First Indent 2 Char"/>
    <w:basedOn w:val="BodyTextIndentChar"/>
    <w:link w:val="BodyTextFirstIndent2"/>
    <w:uiPriority w:val="99"/>
    <w:semiHidden/>
    <w:rsid w:val="00C53349"/>
    <w:rPr>
      <w:color w:val="404040" w:themeColor="text1" w:themeTint="BF"/>
      <w:spacing w:val="4"/>
      <w:sz w:val="20"/>
    </w:rPr>
  </w:style>
  <w:style w:type="paragraph" w:styleId="BodyTextIndent2">
    <w:name w:val="Body Text Indent 2"/>
    <w:basedOn w:val="Normal"/>
    <w:link w:val="BodyTextIndent2Char"/>
    <w:uiPriority w:val="99"/>
    <w:semiHidden/>
    <w:rsid w:val="00793325"/>
    <w:pPr>
      <w:spacing w:after="120" w:line="480" w:lineRule="auto"/>
      <w:ind w:left="360"/>
    </w:pPr>
  </w:style>
  <w:style w:type="character" w:customStyle="1" w:styleId="BodyTextIndent2Char">
    <w:name w:val="Body Text Indent 2 Char"/>
    <w:basedOn w:val="DefaultParagraphFont"/>
    <w:link w:val="BodyTextIndent2"/>
    <w:uiPriority w:val="99"/>
    <w:semiHidden/>
    <w:rsid w:val="00C53349"/>
    <w:rPr>
      <w:color w:val="404040" w:themeColor="text1" w:themeTint="BF"/>
      <w:spacing w:val="4"/>
      <w:sz w:val="20"/>
    </w:rPr>
  </w:style>
  <w:style w:type="paragraph" w:styleId="BodyTextIndent3">
    <w:name w:val="Body Text Indent 3"/>
    <w:basedOn w:val="Normal"/>
    <w:link w:val="BodyTextIndent3Char"/>
    <w:uiPriority w:val="99"/>
    <w:semiHidden/>
    <w:rsid w:val="00793325"/>
    <w:pPr>
      <w:spacing w:after="120"/>
      <w:ind w:left="360"/>
    </w:pPr>
    <w:rPr>
      <w:szCs w:val="16"/>
    </w:rPr>
  </w:style>
  <w:style w:type="character" w:customStyle="1" w:styleId="BodyTextIndent3Char">
    <w:name w:val="Body Text Indent 3 Char"/>
    <w:basedOn w:val="DefaultParagraphFont"/>
    <w:link w:val="BodyTextIndent3"/>
    <w:uiPriority w:val="99"/>
    <w:semiHidden/>
    <w:rsid w:val="00C53349"/>
    <w:rPr>
      <w:color w:val="404040" w:themeColor="text1" w:themeTint="BF"/>
      <w:spacing w:val="4"/>
      <w:sz w:val="20"/>
      <w:szCs w:val="16"/>
    </w:rPr>
  </w:style>
  <w:style w:type="character" w:styleId="BookTitle">
    <w:name w:val="Book Title"/>
    <w:basedOn w:val="DefaultParagraphFont"/>
    <w:uiPriority w:val="33"/>
    <w:semiHidden/>
    <w:qFormat/>
    <w:rsid w:val="00441E2E"/>
    <w:rPr>
      <w:b/>
      <w:bCs/>
      <w:i/>
      <w:iCs/>
      <w:spacing w:val="0"/>
    </w:rPr>
  </w:style>
  <w:style w:type="paragraph" w:styleId="Caption">
    <w:name w:val="caption"/>
    <w:basedOn w:val="Normal"/>
    <w:next w:val="Normal"/>
    <w:uiPriority w:val="35"/>
    <w:semiHidden/>
    <w:qFormat/>
    <w:rsid w:val="00793325"/>
    <w:pPr>
      <w:spacing w:after="200" w:line="240" w:lineRule="auto"/>
    </w:pPr>
    <w:rPr>
      <w:i/>
      <w:iCs/>
      <w:color w:val="444D26" w:themeColor="text2"/>
      <w:szCs w:val="18"/>
    </w:rPr>
  </w:style>
  <w:style w:type="table" w:styleId="ColorfulGrid">
    <w:name w:val="Colorful Grid"/>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DFE8" w:themeFill="accent1" w:themeFillTint="33"/>
    </w:tcPr>
    <w:tblStylePr w:type="firstRow">
      <w:rPr>
        <w:b/>
        <w:bCs/>
      </w:rPr>
      <w:tblPr/>
      <w:tcPr>
        <w:shd w:val="clear" w:color="auto" w:fill="BDC0D2" w:themeFill="accent1" w:themeFillTint="66"/>
      </w:tcPr>
    </w:tblStylePr>
    <w:tblStylePr w:type="lastRow">
      <w:rPr>
        <w:b/>
        <w:bCs/>
        <w:color w:val="000000" w:themeColor="text1"/>
      </w:rPr>
      <w:tblPr/>
      <w:tcPr>
        <w:shd w:val="clear" w:color="auto" w:fill="BDC0D2" w:themeFill="accent1" w:themeFillTint="66"/>
      </w:tcPr>
    </w:tblStylePr>
    <w:tblStylePr w:type="firstCol">
      <w:rPr>
        <w:color w:val="FFFFFF" w:themeColor="background1"/>
      </w:rPr>
      <w:tblPr/>
      <w:tcPr>
        <w:shd w:val="clear" w:color="auto" w:fill="474B68" w:themeFill="accent1" w:themeFillShade="BF"/>
      </w:tcPr>
    </w:tblStylePr>
    <w:tblStylePr w:type="lastCol">
      <w:rPr>
        <w:color w:val="FFFFFF" w:themeColor="background1"/>
      </w:rPr>
      <w:tblPr/>
      <w:tcPr>
        <w:shd w:val="clear" w:color="auto" w:fill="474B68" w:themeFill="accent1" w:themeFillShade="BF"/>
      </w:tcPr>
    </w:tblStylePr>
    <w:tblStylePr w:type="band1Vert">
      <w:tblPr/>
      <w:tcPr>
        <w:shd w:val="clear" w:color="auto" w:fill="ADB0C7" w:themeFill="accent1" w:themeFillTint="7F"/>
      </w:tcPr>
    </w:tblStylePr>
    <w:tblStylePr w:type="band1Horz">
      <w:tblPr/>
      <w:tcPr>
        <w:shd w:val="clear" w:color="auto" w:fill="ADB0C7" w:themeFill="accent1" w:themeFillTint="7F"/>
      </w:tcPr>
    </w:tblStylePr>
  </w:style>
  <w:style w:type="table" w:styleId="ColorfulGrid-Accent2">
    <w:name w:val="Colorful Grid Accent 2"/>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EEF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8E3" w:themeFill="accent1" w:themeFillTint="3F"/>
      </w:tcPr>
    </w:tblStylePr>
    <w:tblStylePr w:type="band1Horz">
      <w:tblPr/>
      <w:tcPr>
        <w:shd w:val="clear" w:color="auto" w:fill="DEDFE8" w:themeFill="accent1" w:themeFillTint="33"/>
      </w:tcPr>
    </w:tblStylePr>
  </w:style>
  <w:style w:type="table" w:styleId="ColorfulList-Accent2">
    <w:name w:val="Colorful List Accent 2"/>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3A447" w:themeColor="accent2"/>
        <w:left w:val="single" w:sz="4" w:space="0" w:color="5F658C" w:themeColor="accent1"/>
        <w:bottom w:val="single" w:sz="4" w:space="0" w:color="5F658C" w:themeColor="accent1"/>
        <w:right w:val="single" w:sz="4" w:space="0" w:color="5F658C" w:themeColor="accent1"/>
        <w:insideH w:val="single" w:sz="4" w:space="0" w:color="FFFFFF" w:themeColor="background1"/>
        <w:insideV w:val="single" w:sz="4" w:space="0" w:color="FFFFFF" w:themeColor="background1"/>
      </w:tblBorders>
    </w:tblPr>
    <w:tcPr>
      <w:shd w:val="clear" w:color="auto" w:fill="EEEF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C53" w:themeFill="accent1" w:themeFillShade="99"/>
      </w:tcPr>
    </w:tblStylePr>
    <w:tblStylePr w:type="firstCol">
      <w:rPr>
        <w:color w:val="FFFFFF" w:themeColor="background1"/>
      </w:rPr>
      <w:tblPr/>
      <w:tcPr>
        <w:tcBorders>
          <w:top w:val="nil"/>
          <w:left w:val="nil"/>
          <w:bottom w:val="nil"/>
          <w:right w:val="nil"/>
          <w:insideH w:val="single" w:sz="4" w:space="0" w:color="393C53" w:themeColor="accent1" w:themeShade="99"/>
          <w:insideV w:val="nil"/>
        </w:tcBorders>
        <w:shd w:val="clear" w:color="auto" w:fill="393C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3C53" w:themeFill="accent1" w:themeFillShade="99"/>
      </w:tcPr>
    </w:tblStylePr>
    <w:tblStylePr w:type="band1Vert">
      <w:tblPr/>
      <w:tcPr>
        <w:shd w:val="clear" w:color="auto" w:fill="BDC0D2" w:themeFill="accent1" w:themeFillTint="66"/>
      </w:tcPr>
    </w:tblStylePr>
    <w:tblStylePr w:type="band1Horz">
      <w:tblPr/>
      <w:tcPr>
        <w:shd w:val="clear" w:color="auto" w:fill="ADB0C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793325"/>
    <w:rPr>
      <w:sz w:val="22"/>
      <w:szCs w:val="16"/>
    </w:rPr>
  </w:style>
  <w:style w:type="paragraph" w:styleId="CommentText">
    <w:name w:val="annotation text"/>
    <w:basedOn w:val="Normal"/>
    <w:link w:val="CommentTextChar"/>
    <w:uiPriority w:val="99"/>
    <w:semiHidden/>
    <w:rsid w:val="00793325"/>
    <w:pPr>
      <w:spacing w:line="240" w:lineRule="auto"/>
    </w:pPr>
    <w:rPr>
      <w:szCs w:val="20"/>
    </w:rPr>
  </w:style>
  <w:style w:type="character" w:customStyle="1" w:styleId="CommentTextChar">
    <w:name w:val="Comment Text Char"/>
    <w:basedOn w:val="DefaultParagraphFont"/>
    <w:link w:val="CommentText"/>
    <w:uiPriority w:val="99"/>
    <w:semiHidden/>
    <w:rsid w:val="00C53349"/>
    <w:rPr>
      <w:color w:val="404040" w:themeColor="text1" w:themeTint="BF"/>
      <w:spacing w:val="4"/>
      <w:sz w:val="20"/>
      <w:szCs w:val="20"/>
    </w:rPr>
  </w:style>
  <w:style w:type="paragraph" w:styleId="CommentSubject">
    <w:name w:val="annotation subject"/>
    <w:basedOn w:val="CommentText"/>
    <w:next w:val="CommentText"/>
    <w:link w:val="CommentSubjectChar"/>
    <w:uiPriority w:val="99"/>
    <w:semiHidden/>
    <w:rsid w:val="00793325"/>
    <w:rPr>
      <w:b/>
      <w:bCs/>
    </w:rPr>
  </w:style>
  <w:style w:type="character" w:customStyle="1" w:styleId="CommentSubjectChar">
    <w:name w:val="Comment Subject Char"/>
    <w:basedOn w:val="CommentTextChar"/>
    <w:link w:val="CommentSubject"/>
    <w:uiPriority w:val="99"/>
    <w:semiHidden/>
    <w:rsid w:val="00C53349"/>
    <w:rPr>
      <w:b/>
      <w:bCs/>
      <w:color w:val="404040" w:themeColor="text1" w:themeTint="BF"/>
      <w:spacing w:val="4"/>
      <w:sz w:val="20"/>
      <w:szCs w:val="20"/>
    </w:rPr>
  </w:style>
  <w:style w:type="table" w:styleId="DarkList">
    <w:name w:val="Dark List"/>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5F65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2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4B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4B68" w:themeFill="accent1" w:themeFillShade="BF"/>
      </w:tcPr>
    </w:tblStylePr>
    <w:tblStylePr w:type="band1Vert">
      <w:tblPr/>
      <w:tcPr>
        <w:tcBorders>
          <w:top w:val="nil"/>
          <w:left w:val="nil"/>
          <w:bottom w:val="nil"/>
          <w:right w:val="nil"/>
          <w:insideH w:val="nil"/>
          <w:insideV w:val="nil"/>
        </w:tcBorders>
        <w:shd w:val="clear" w:color="auto" w:fill="474B68" w:themeFill="accent1" w:themeFillShade="BF"/>
      </w:tcPr>
    </w:tblStylePr>
    <w:tblStylePr w:type="band1Horz">
      <w:tblPr/>
      <w:tcPr>
        <w:tcBorders>
          <w:top w:val="nil"/>
          <w:left w:val="nil"/>
          <w:bottom w:val="nil"/>
          <w:right w:val="nil"/>
          <w:insideH w:val="nil"/>
          <w:insideV w:val="nil"/>
        </w:tcBorders>
        <w:shd w:val="clear" w:color="auto" w:fill="474B68" w:themeFill="accent1" w:themeFillShade="BF"/>
      </w:tcPr>
    </w:tblStylePr>
  </w:style>
  <w:style w:type="table" w:styleId="DarkList-Accent2">
    <w:name w:val="Dark List Accent 2"/>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ocumentMap">
    <w:name w:val="Document Map"/>
    <w:basedOn w:val="Normal"/>
    <w:link w:val="DocumentMapChar"/>
    <w:uiPriority w:val="99"/>
    <w:semiHidden/>
    <w:rsid w:val="00793325"/>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53349"/>
    <w:rPr>
      <w:rFonts w:ascii="Segoe UI" w:hAnsi="Segoe UI" w:cs="Segoe UI"/>
      <w:color w:val="404040" w:themeColor="text1" w:themeTint="BF"/>
      <w:spacing w:val="4"/>
      <w:sz w:val="20"/>
      <w:szCs w:val="16"/>
    </w:rPr>
  </w:style>
  <w:style w:type="paragraph" w:styleId="E-mailSignature">
    <w:name w:val="E-mail Signature"/>
    <w:basedOn w:val="Normal"/>
    <w:link w:val="E-mailSignatureChar"/>
    <w:uiPriority w:val="99"/>
    <w:semiHidden/>
    <w:rsid w:val="00793325"/>
    <w:pPr>
      <w:spacing w:line="240" w:lineRule="auto"/>
    </w:pPr>
  </w:style>
  <w:style w:type="character" w:customStyle="1" w:styleId="E-mailSignatureChar">
    <w:name w:val="E-mail Signature Char"/>
    <w:basedOn w:val="DefaultParagraphFont"/>
    <w:link w:val="E-mailSignature"/>
    <w:uiPriority w:val="99"/>
    <w:semiHidden/>
    <w:rsid w:val="00C53349"/>
    <w:rPr>
      <w:color w:val="404040" w:themeColor="text1" w:themeTint="BF"/>
      <w:spacing w:val="4"/>
      <w:sz w:val="20"/>
    </w:rPr>
  </w:style>
  <w:style w:type="character" w:styleId="Emphasis">
    <w:name w:val="Emphasis"/>
    <w:basedOn w:val="DefaultParagraphFont"/>
    <w:uiPriority w:val="20"/>
    <w:qFormat/>
    <w:rsid w:val="00793325"/>
    <w:rPr>
      <w:i/>
      <w:iCs/>
    </w:rPr>
  </w:style>
  <w:style w:type="character" w:styleId="EndnoteReference">
    <w:name w:val="endnote reference"/>
    <w:basedOn w:val="DefaultParagraphFont"/>
    <w:uiPriority w:val="99"/>
    <w:semiHidden/>
    <w:rsid w:val="00793325"/>
    <w:rPr>
      <w:vertAlign w:val="superscript"/>
    </w:rPr>
  </w:style>
  <w:style w:type="paragraph" w:styleId="EndnoteText">
    <w:name w:val="endnote text"/>
    <w:basedOn w:val="Normal"/>
    <w:link w:val="EndnoteTextChar"/>
    <w:uiPriority w:val="99"/>
    <w:semiHidden/>
    <w:rsid w:val="00793325"/>
    <w:pPr>
      <w:spacing w:line="240" w:lineRule="auto"/>
    </w:pPr>
    <w:rPr>
      <w:szCs w:val="20"/>
    </w:rPr>
  </w:style>
  <w:style w:type="character" w:customStyle="1" w:styleId="EndnoteTextChar">
    <w:name w:val="Endnote Text Char"/>
    <w:basedOn w:val="DefaultParagraphFont"/>
    <w:link w:val="EndnoteText"/>
    <w:uiPriority w:val="99"/>
    <w:semiHidden/>
    <w:rsid w:val="00C53349"/>
    <w:rPr>
      <w:color w:val="404040" w:themeColor="text1" w:themeTint="BF"/>
      <w:spacing w:val="4"/>
      <w:sz w:val="20"/>
      <w:szCs w:val="20"/>
    </w:rPr>
  </w:style>
  <w:style w:type="paragraph" w:styleId="EnvelopeAddress">
    <w:name w:val="envelope address"/>
    <w:basedOn w:val="Normal"/>
    <w:uiPriority w:val="99"/>
    <w:semiHidden/>
    <w:rsid w:val="0079332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793325"/>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793325"/>
    <w:rPr>
      <w:color w:val="7F6F6F" w:themeColor="followedHyperlink"/>
      <w:u w:val="single"/>
    </w:rPr>
  </w:style>
  <w:style w:type="character" w:styleId="FootnoteReference">
    <w:name w:val="footnote reference"/>
    <w:basedOn w:val="DefaultParagraphFont"/>
    <w:uiPriority w:val="99"/>
    <w:semiHidden/>
    <w:rsid w:val="00793325"/>
    <w:rPr>
      <w:vertAlign w:val="superscript"/>
    </w:rPr>
  </w:style>
  <w:style w:type="paragraph" w:styleId="FootnoteText">
    <w:name w:val="footnote text"/>
    <w:basedOn w:val="Normal"/>
    <w:link w:val="FootnoteTextChar"/>
    <w:uiPriority w:val="99"/>
    <w:semiHidden/>
    <w:rsid w:val="00793325"/>
    <w:pPr>
      <w:spacing w:line="240" w:lineRule="auto"/>
    </w:pPr>
    <w:rPr>
      <w:szCs w:val="20"/>
    </w:rPr>
  </w:style>
  <w:style w:type="character" w:customStyle="1" w:styleId="FootnoteTextChar">
    <w:name w:val="Footnote Text Char"/>
    <w:basedOn w:val="DefaultParagraphFont"/>
    <w:link w:val="FootnoteText"/>
    <w:uiPriority w:val="99"/>
    <w:semiHidden/>
    <w:rsid w:val="00C53349"/>
    <w:rPr>
      <w:color w:val="404040" w:themeColor="text1" w:themeTint="BF"/>
      <w:spacing w:val="4"/>
      <w:sz w:val="20"/>
      <w:szCs w:val="20"/>
    </w:rPr>
  </w:style>
  <w:style w:type="table" w:styleId="GridTable1Light">
    <w:name w:val="Grid Table 1 Light"/>
    <w:basedOn w:val="TableNormal"/>
    <w:uiPriority w:val="46"/>
    <w:rsid w:val="00793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3325"/>
    <w:pPr>
      <w:spacing w:after="0" w:line="240" w:lineRule="auto"/>
    </w:pPr>
    <w:tblPr>
      <w:tblStyleRowBandSize w:val="1"/>
      <w:tblStyleColBandSize w:val="1"/>
      <w:tblBorders>
        <w:top w:val="single" w:sz="4" w:space="0" w:color="BDC0D2" w:themeColor="accent1" w:themeTint="66"/>
        <w:left w:val="single" w:sz="4" w:space="0" w:color="BDC0D2" w:themeColor="accent1" w:themeTint="66"/>
        <w:bottom w:val="single" w:sz="4" w:space="0" w:color="BDC0D2" w:themeColor="accent1" w:themeTint="66"/>
        <w:right w:val="single" w:sz="4" w:space="0" w:color="BDC0D2" w:themeColor="accent1" w:themeTint="66"/>
        <w:insideH w:val="single" w:sz="4" w:space="0" w:color="BDC0D2" w:themeColor="accent1" w:themeTint="66"/>
        <w:insideV w:val="single" w:sz="4" w:space="0" w:color="BDC0D2" w:themeColor="accent1" w:themeTint="66"/>
      </w:tblBorders>
    </w:tblPr>
    <w:tblStylePr w:type="firstRow">
      <w:rPr>
        <w:b/>
        <w:bCs/>
      </w:rPr>
      <w:tblPr/>
      <w:tcPr>
        <w:tcBorders>
          <w:bottom w:val="single" w:sz="12" w:space="0" w:color="9CA0BC" w:themeColor="accent1" w:themeTint="99"/>
        </w:tcBorders>
      </w:tcPr>
    </w:tblStylePr>
    <w:tblStylePr w:type="lastRow">
      <w:rPr>
        <w:b/>
        <w:bCs/>
      </w:rPr>
      <w:tblPr/>
      <w:tcPr>
        <w:tcBorders>
          <w:top w:val="double" w:sz="2" w:space="0" w:color="9CA0B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3325"/>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3325"/>
    <w:pPr>
      <w:spacing w:after="0" w:line="240" w:lineRule="auto"/>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3325"/>
    <w:pPr>
      <w:spacing w:after="0" w:line="240" w:lineRule="auto"/>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3325"/>
    <w:pPr>
      <w:spacing w:after="0" w:line="240" w:lineRule="auto"/>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93325"/>
    <w:pPr>
      <w:spacing w:after="0" w:line="240" w:lineRule="auto"/>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933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3325"/>
    <w:pPr>
      <w:spacing w:after="0" w:line="240" w:lineRule="auto"/>
    </w:pPr>
    <w:tblPr>
      <w:tblStyleRowBandSize w:val="1"/>
      <w:tblStyleColBandSize w:val="1"/>
      <w:tblBorders>
        <w:top w:val="single" w:sz="2" w:space="0" w:color="9CA0BC" w:themeColor="accent1" w:themeTint="99"/>
        <w:bottom w:val="single" w:sz="2" w:space="0" w:color="9CA0BC" w:themeColor="accent1" w:themeTint="99"/>
        <w:insideH w:val="single" w:sz="2" w:space="0" w:color="9CA0BC" w:themeColor="accent1" w:themeTint="99"/>
        <w:insideV w:val="single" w:sz="2" w:space="0" w:color="9CA0BC" w:themeColor="accent1" w:themeTint="99"/>
      </w:tblBorders>
    </w:tblPr>
    <w:tblStylePr w:type="firstRow">
      <w:rPr>
        <w:b/>
        <w:bCs/>
      </w:rPr>
      <w:tblPr/>
      <w:tcPr>
        <w:tcBorders>
          <w:top w:val="nil"/>
          <w:bottom w:val="single" w:sz="12" w:space="0" w:color="9CA0BC" w:themeColor="accent1" w:themeTint="99"/>
          <w:insideH w:val="nil"/>
          <w:insideV w:val="nil"/>
        </w:tcBorders>
        <w:shd w:val="clear" w:color="auto" w:fill="FFFFFF" w:themeFill="background1"/>
      </w:tcPr>
    </w:tblStylePr>
    <w:tblStylePr w:type="lastRow">
      <w:rPr>
        <w:b/>
        <w:bCs/>
      </w:rPr>
      <w:tblPr/>
      <w:tcPr>
        <w:tcBorders>
          <w:top w:val="double" w:sz="2" w:space="0" w:color="9CA0B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GridTable2-Accent2">
    <w:name w:val="Grid Table 2 Accent 2"/>
    <w:basedOn w:val="TableNormal"/>
    <w:uiPriority w:val="47"/>
    <w:rsid w:val="00793325"/>
    <w:pPr>
      <w:spacing w:after="0" w:line="240" w:lineRule="auto"/>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793325"/>
    <w:pPr>
      <w:spacing w:after="0" w:line="240" w:lineRule="auto"/>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793325"/>
    <w:pPr>
      <w:spacing w:after="0" w:line="240" w:lineRule="auto"/>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793325"/>
    <w:pPr>
      <w:spacing w:after="0" w:line="240" w:lineRule="auto"/>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793325"/>
    <w:pPr>
      <w:spacing w:after="0" w:line="240" w:lineRule="auto"/>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93325"/>
    <w:pPr>
      <w:spacing w:after="0" w:line="240" w:lineRule="auto"/>
    </w:pPr>
    <w:tblPr>
      <w:tblStyleRowBandSize w:val="1"/>
      <w:tblStyleColBandSize w:val="1"/>
      <w:tblBorders>
        <w:top w:val="single" w:sz="4" w:space="0" w:color="9CA0BC" w:themeColor="accent1" w:themeTint="99"/>
        <w:left w:val="single" w:sz="4" w:space="0" w:color="9CA0BC" w:themeColor="accent1" w:themeTint="99"/>
        <w:bottom w:val="single" w:sz="4" w:space="0" w:color="9CA0BC" w:themeColor="accent1" w:themeTint="99"/>
        <w:right w:val="single" w:sz="4" w:space="0" w:color="9CA0BC" w:themeColor="accent1" w:themeTint="99"/>
        <w:insideH w:val="single" w:sz="4" w:space="0" w:color="9CA0BC" w:themeColor="accent1" w:themeTint="99"/>
        <w:insideV w:val="single" w:sz="4" w:space="0" w:color="9CA0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DFE8" w:themeFill="accent1" w:themeFillTint="33"/>
      </w:tcPr>
    </w:tblStylePr>
    <w:tblStylePr w:type="band1Horz">
      <w:tblPr/>
      <w:tcPr>
        <w:shd w:val="clear" w:color="auto" w:fill="DEDFE8" w:themeFill="accent1" w:themeFillTint="33"/>
      </w:tcPr>
    </w:tblStylePr>
    <w:tblStylePr w:type="neCell">
      <w:tblPr/>
      <w:tcPr>
        <w:tcBorders>
          <w:bottom w:val="single" w:sz="4" w:space="0" w:color="9CA0BC" w:themeColor="accent1" w:themeTint="99"/>
        </w:tcBorders>
      </w:tcPr>
    </w:tblStylePr>
    <w:tblStylePr w:type="nwCell">
      <w:tblPr/>
      <w:tcPr>
        <w:tcBorders>
          <w:bottom w:val="single" w:sz="4" w:space="0" w:color="9CA0BC" w:themeColor="accent1" w:themeTint="99"/>
        </w:tcBorders>
      </w:tcPr>
    </w:tblStylePr>
    <w:tblStylePr w:type="seCell">
      <w:tblPr/>
      <w:tcPr>
        <w:tcBorders>
          <w:top w:val="single" w:sz="4" w:space="0" w:color="9CA0BC" w:themeColor="accent1" w:themeTint="99"/>
        </w:tcBorders>
      </w:tcPr>
    </w:tblStylePr>
    <w:tblStylePr w:type="swCell">
      <w:tblPr/>
      <w:tcPr>
        <w:tcBorders>
          <w:top w:val="single" w:sz="4" w:space="0" w:color="9CA0BC" w:themeColor="accent1" w:themeTint="99"/>
        </w:tcBorders>
      </w:tcPr>
    </w:tblStylePr>
  </w:style>
  <w:style w:type="table" w:styleId="GridTable3-Accent2">
    <w:name w:val="Grid Table 3 Accent 2"/>
    <w:basedOn w:val="TableNormal"/>
    <w:uiPriority w:val="48"/>
    <w:rsid w:val="00793325"/>
    <w:pPr>
      <w:spacing w:after="0" w:line="240" w:lineRule="auto"/>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793325"/>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793325"/>
    <w:pPr>
      <w:spacing w:after="0" w:line="240" w:lineRule="auto"/>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793325"/>
    <w:pPr>
      <w:spacing w:after="0" w:line="240" w:lineRule="auto"/>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793325"/>
    <w:pPr>
      <w:spacing w:after="0" w:line="240" w:lineRule="auto"/>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3325"/>
    <w:pPr>
      <w:spacing w:after="0" w:line="240" w:lineRule="auto"/>
    </w:pPr>
    <w:tblPr>
      <w:tblStyleRowBandSize w:val="1"/>
      <w:tblStyleColBandSize w:val="1"/>
      <w:tblBorders>
        <w:top w:val="single" w:sz="4" w:space="0" w:color="9CA0BC" w:themeColor="accent1" w:themeTint="99"/>
        <w:left w:val="single" w:sz="4" w:space="0" w:color="9CA0BC" w:themeColor="accent1" w:themeTint="99"/>
        <w:bottom w:val="single" w:sz="4" w:space="0" w:color="9CA0BC" w:themeColor="accent1" w:themeTint="99"/>
        <w:right w:val="single" w:sz="4" w:space="0" w:color="9CA0BC" w:themeColor="accent1" w:themeTint="99"/>
        <w:insideH w:val="single" w:sz="4" w:space="0" w:color="9CA0BC" w:themeColor="accent1" w:themeTint="99"/>
        <w:insideV w:val="single" w:sz="4" w:space="0" w:color="9CA0BC" w:themeColor="accent1" w:themeTint="99"/>
      </w:tblBorders>
    </w:tblPr>
    <w:tblStylePr w:type="firstRow">
      <w:rPr>
        <w:b/>
        <w:bCs/>
        <w:color w:val="FFFFFF" w:themeColor="background1"/>
      </w:rPr>
      <w:tblPr/>
      <w:tcPr>
        <w:tcBorders>
          <w:top w:val="single" w:sz="4" w:space="0" w:color="5F658C" w:themeColor="accent1"/>
          <w:left w:val="single" w:sz="4" w:space="0" w:color="5F658C" w:themeColor="accent1"/>
          <w:bottom w:val="single" w:sz="4" w:space="0" w:color="5F658C" w:themeColor="accent1"/>
          <w:right w:val="single" w:sz="4" w:space="0" w:color="5F658C" w:themeColor="accent1"/>
          <w:insideH w:val="nil"/>
          <w:insideV w:val="nil"/>
        </w:tcBorders>
        <w:shd w:val="clear" w:color="auto" w:fill="5F658C" w:themeFill="accent1"/>
      </w:tcPr>
    </w:tblStylePr>
    <w:tblStylePr w:type="lastRow">
      <w:rPr>
        <w:b/>
        <w:bCs/>
      </w:rPr>
      <w:tblPr/>
      <w:tcPr>
        <w:tcBorders>
          <w:top w:val="double" w:sz="4" w:space="0" w:color="5F658C" w:themeColor="accent1"/>
        </w:tcBorders>
      </w:tc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GridTable4-Accent2">
    <w:name w:val="Grid Table 4 Accent 2"/>
    <w:basedOn w:val="TableNormal"/>
    <w:uiPriority w:val="49"/>
    <w:rsid w:val="00793325"/>
    <w:pPr>
      <w:spacing w:after="0" w:line="240" w:lineRule="auto"/>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793325"/>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793325"/>
    <w:pPr>
      <w:spacing w:after="0" w:line="240" w:lineRule="auto"/>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793325"/>
    <w:pPr>
      <w:spacing w:after="0" w:line="240" w:lineRule="auto"/>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793325"/>
    <w:pPr>
      <w:spacing w:after="0" w:line="240" w:lineRule="auto"/>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DFE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65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65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65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658C" w:themeFill="accent1"/>
      </w:tcPr>
    </w:tblStylePr>
    <w:tblStylePr w:type="band1Vert">
      <w:tblPr/>
      <w:tcPr>
        <w:shd w:val="clear" w:color="auto" w:fill="BDC0D2" w:themeFill="accent1" w:themeFillTint="66"/>
      </w:tcPr>
    </w:tblStylePr>
    <w:tblStylePr w:type="band1Horz">
      <w:tblPr/>
      <w:tcPr>
        <w:shd w:val="clear" w:color="auto" w:fill="BDC0D2" w:themeFill="accent1" w:themeFillTint="66"/>
      </w:tcPr>
    </w:tblStylePr>
  </w:style>
  <w:style w:type="table" w:styleId="GridTable5Dark-Accent2">
    <w:name w:val="Grid Table 5 Dark Accent 2"/>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3325"/>
    <w:pPr>
      <w:spacing w:after="0" w:line="240" w:lineRule="auto"/>
    </w:pPr>
    <w:rPr>
      <w:color w:val="474B68" w:themeColor="accent1" w:themeShade="BF"/>
    </w:rPr>
    <w:tblPr>
      <w:tblStyleRowBandSize w:val="1"/>
      <w:tblStyleColBandSize w:val="1"/>
      <w:tblBorders>
        <w:top w:val="single" w:sz="4" w:space="0" w:color="9CA0BC" w:themeColor="accent1" w:themeTint="99"/>
        <w:left w:val="single" w:sz="4" w:space="0" w:color="9CA0BC" w:themeColor="accent1" w:themeTint="99"/>
        <w:bottom w:val="single" w:sz="4" w:space="0" w:color="9CA0BC" w:themeColor="accent1" w:themeTint="99"/>
        <w:right w:val="single" w:sz="4" w:space="0" w:color="9CA0BC" w:themeColor="accent1" w:themeTint="99"/>
        <w:insideH w:val="single" w:sz="4" w:space="0" w:color="9CA0BC" w:themeColor="accent1" w:themeTint="99"/>
        <w:insideV w:val="single" w:sz="4" w:space="0" w:color="9CA0BC" w:themeColor="accent1" w:themeTint="99"/>
      </w:tblBorders>
    </w:tblPr>
    <w:tblStylePr w:type="firstRow">
      <w:rPr>
        <w:b/>
        <w:bCs/>
      </w:rPr>
      <w:tblPr/>
      <w:tcPr>
        <w:tcBorders>
          <w:bottom w:val="single" w:sz="12" w:space="0" w:color="9CA0BC" w:themeColor="accent1" w:themeTint="99"/>
        </w:tcBorders>
      </w:tcPr>
    </w:tblStylePr>
    <w:tblStylePr w:type="lastRow">
      <w:rPr>
        <w:b/>
        <w:bCs/>
      </w:rPr>
      <w:tblPr/>
      <w:tcPr>
        <w:tcBorders>
          <w:top w:val="double" w:sz="4" w:space="0" w:color="9CA0BC" w:themeColor="accent1" w:themeTint="99"/>
        </w:tcBorders>
      </w:tc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GridTable6Colorful-Accent2">
    <w:name w:val="Grid Table 6 Colorful Accent 2"/>
    <w:basedOn w:val="TableNormal"/>
    <w:uiPriority w:val="51"/>
    <w:rsid w:val="00793325"/>
    <w:pPr>
      <w:spacing w:after="0" w:line="240" w:lineRule="auto"/>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793325"/>
    <w:pPr>
      <w:spacing w:after="0" w:line="240" w:lineRule="auto"/>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793325"/>
    <w:pPr>
      <w:spacing w:after="0" w:line="240" w:lineRule="auto"/>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793325"/>
    <w:pPr>
      <w:spacing w:after="0" w:line="240" w:lineRule="auto"/>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793325"/>
    <w:pPr>
      <w:spacing w:after="0" w:line="240" w:lineRule="auto"/>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93325"/>
    <w:pPr>
      <w:spacing w:after="0" w:line="240" w:lineRule="auto"/>
    </w:pPr>
    <w:rPr>
      <w:color w:val="474B68" w:themeColor="accent1" w:themeShade="BF"/>
    </w:rPr>
    <w:tblPr>
      <w:tblStyleRowBandSize w:val="1"/>
      <w:tblStyleColBandSize w:val="1"/>
      <w:tblBorders>
        <w:top w:val="single" w:sz="4" w:space="0" w:color="9CA0BC" w:themeColor="accent1" w:themeTint="99"/>
        <w:left w:val="single" w:sz="4" w:space="0" w:color="9CA0BC" w:themeColor="accent1" w:themeTint="99"/>
        <w:bottom w:val="single" w:sz="4" w:space="0" w:color="9CA0BC" w:themeColor="accent1" w:themeTint="99"/>
        <w:right w:val="single" w:sz="4" w:space="0" w:color="9CA0BC" w:themeColor="accent1" w:themeTint="99"/>
        <w:insideH w:val="single" w:sz="4" w:space="0" w:color="9CA0BC" w:themeColor="accent1" w:themeTint="99"/>
        <w:insideV w:val="single" w:sz="4" w:space="0" w:color="9CA0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DFE8" w:themeFill="accent1" w:themeFillTint="33"/>
      </w:tcPr>
    </w:tblStylePr>
    <w:tblStylePr w:type="band1Horz">
      <w:tblPr/>
      <w:tcPr>
        <w:shd w:val="clear" w:color="auto" w:fill="DEDFE8" w:themeFill="accent1" w:themeFillTint="33"/>
      </w:tcPr>
    </w:tblStylePr>
    <w:tblStylePr w:type="neCell">
      <w:tblPr/>
      <w:tcPr>
        <w:tcBorders>
          <w:bottom w:val="single" w:sz="4" w:space="0" w:color="9CA0BC" w:themeColor="accent1" w:themeTint="99"/>
        </w:tcBorders>
      </w:tcPr>
    </w:tblStylePr>
    <w:tblStylePr w:type="nwCell">
      <w:tblPr/>
      <w:tcPr>
        <w:tcBorders>
          <w:bottom w:val="single" w:sz="4" w:space="0" w:color="9CA0BC" w:themeColor="accent1" w:themeTint="99"/>
        </w:tcBorders>
      </w:tcPr>
    </w:tblStylePr>
    <w:tblStylePr w:type="seCell">
      <w:tblPr/>
      <w:tcPr>
        <w:tcBorders>
          <w:top w:val="single" w:sz="4" w:space="0" w:color="9CA0BC" w:themeColor="accent1" w:themeTint="99"/>
        </w:tcBorders>
      </w:tcPr>
    </w:tblStylePr>
    <w:tblStylePr w:type="swCell">
      <w:tblPr/>
      <w:tcPr>
        <w:tcBorders>
          <w:top w:val="single" w:sz="4" w:space="0" w:color="9CA0BC" w:themeColor="accent1" w:themeTint="99"/>
        </w:tcBorders>
      </w:tcPr>
    </w:tblStylePr>
  </w:style>
  <w:style w:type="table" w:styleId="GridTable7Colorful-Accent2">
    <w:name w:val="Grid Table 7 Colorful Accent 2"/>
    <w:basedOn w:val="TableNormal"/>
    <w:uiPriority w:val="52"/>
    <w:rsid w:val="00793325"/>
    <w:pPr>
      <w:spacing w:after="0" w:line="240" w:lineRule="auto"/>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793325"/>
    <w:pPr>
      <w:spacing w:after="0" w:line="240" w:lineRule="auto"/>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793325"/>
    <w:pPr>
      <w:spacing w:after="0" w:line="240" w:lineRule="auto"/>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793325"/>
    <w:pPr>
      <w:spacing w:after="0" w:line="240" w:lineRule="auto"/>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793325"/>
    <w:pPr>
      <w:spacing w:after="0" w:line="240" w:lineRule="auto"/>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1Char">
    <w:name w:val="Heading 1 Char"/>
    <w:basedOn w:val="DefaultParagraphFont"/>
    <w:link w:val="Heading1"/>
    <w:uiPriority w:val="9"/>
    <w:rsid w:val="00C53349"/>
    <w:rPr>
      <w:rFonts w:eastAsiaTheme="majorEastAsia" w:cstheme="majorBidi"/>
      <w:b/>
      <w:color w:val="5F658C" w:themeColor="accent1"/>
      <w:spacing w:val="4"/>
      <w:sz w:val="20"/>
      <w:szCs w:val="32"/>
    </w:rPr>
  </w:style>
  <w:style w:type="character" w:customStyle="1" w:styleId="Heading2Char">
    <w:name w:val="Heading 2 Char"/>
    <w:basedOn w:val="DefaultParagraphFont"/>
    <w:link w:val="Heading2"/>
    <w:uiPriority w:val="9"/>
    <w:rsid w:val="00C53349"/>
    <w:rPr>
      <w:rFonts w:eastAsiaTheme="majorEastAsia" w:cstheme="majorBidi"/>
      <w:b/>
      <w:color w:val="5F658C" w:themeColor="accent1"/>
      <w:spacing w:val="4"/>
      <w:sz w:val="20"/>
      <w:szCs w:val="26"/>
    </w:rPr>
  </w:style>
  <w:style w:type="character" w:customStyle="1" w:styleId="Heading3Char">
    <w:name w:val="Heading 3 Char"/>
    <w:basedOn w:val="DefaultParagraphFont"/>
    <w:link w:val="Heading3"/>
    <w:uiPriority w:val="9"/>
    <w:semiHidden/>
    <w:rsid w:val="00C53349"/>
    <w:rPr>
      <w:rFonts w:asciiTheme="majorHAnsi" w:eastAsiaTheme="majorEastAsia" w:hAnsiTheme="majorHAnsi" w:cstheme="majorBidi"/>
      <w:color w:val="2F3245" w:themeColor="accent1" w:themeShade="7F"/>
      <w:spacing w:val="4"/>
      <w:sz w:val="24"/>
      <w:szCs w:val="24"/>
    </w:rPr>
  </w:style>
  <w:style w:type="character" w:customStyle="1" w:styleId="Heading4Char">
    <w:name w:val="Heading 4 Char"/>
    <w:basedOn w:val="DefaultParagraphFont"/>
    <w:link w:val="Heading4"/>
    <w:uiPriority w:val="9"/>
    <w:semiHidden/>
    <w:rsid w:val="00C53349"/>
    <w:rPr>
      <w:rFonts w:asciiTheme="majorHAnsi" w:eastAsiaTheme="majorEastAsia" w:hAnsiTheme="majorHAnsi" w:cstheme="majorBidi"/>
      <w:i/>
      <w:iCs/>
      <w:color w:val="474B68" w:themeColor="accent1" w:themeShade="BF"/>
      <w:spacing w:val="4"/>
      <w:sz w:val="20"/>
    </w:rPr>
  </w:style>
  <w:style w:type="character" w:customStyle="1" w:styleId="Heading5Char">
    <w:name w:val="Heading 5 Char"/>
    <w:basedOn w:val="DefaultParagraphFont"/>
    <w:link w:val="Heading5"/>
    <w:uiPriority w:val="9"/>
    <w:semiHidden/>
    <w:rsid w:val="00C53349"/>
    <w:rPr>
      <w:rFonts w:asciiTheme="majorHAnsi" w:eastAsiaTheme="majorEastAsia" w:hAnsiTheme="majorHAnsi" w:cstheme="majorBidi"/>
      <w:color w:val="474B68" w:themeColor="accent1" w:themeShade="BF"/>
      <w:spacing w:val="4"/>
      <w:sz w:val="20"/>
    </w:rPr>
  </w:style>
  <w:style w:type="character" w:customStyle="1" w:styleId="Heading6Char">
    <w:name w:val="Heading 6 Char"/>
    <w:basedOn w:val="DefaultParagraphFont"/>
    <w:link w:val="Heading6"/>
    <w:uiPriority w:val="9"/>
    <w:semiHidden/>
    <w:rsid w:val="00C53349"/>
    <w:rPr>
      <w:rFonts w:asciiTheme="majorHAnsi" w:eastAsiaTheme="majorEastAsia" w:hAnsiTheme="majorHAnsi" w:cstheme="majorBidi"/>
      <w:color w:val="2F3245" w:themeColor="accent1" w:themeShade="7F"/>
      <w:spacing w:val="4"/>
      <w:sz w:val="20"/>
    </w:rPr>
  </w:style>
  <w:style w:type="character" w:customStyle="1" w:styleId="Heading7Char">
    <w:name w:val="Heading 7 Char"/>
    <w:basedOn w:val="DefaultParagraphFont"/>
    <w:link w:val="Heading7"/>
    <w:uiPriority w:val="9"/>
    <w:semiHidden/>
    <w:rsid w:val="00C53349"/>
    <w:rPr>
      <w:rFonts w:asciiTheme="majorHAnsi" w:eastAsiaTheme="majorEastAsia" w:hAnsiTheme="majorHAnsi" w:cstheme="majorBidi"/>
      <w:i/>
      <w:iCs/>
      <w:color w:val="2F3245" w:themeColor="accent1" w:themeShade="7F"/>
      <w:spacing w:val="4"/>
      <w:sz w:val="20"/>
    </w:rPr>
  </w:style>
  <w:style w:type="character" w:customStyle="1" w:styleId="Heading8Char">
    <w:name w:val="Heading 8 Char"/>
    <w:basedOn w:val="DefaultParagraphFont"/>
    <w:link w:val="Heading8"/>
    <w:uiPriority w:val="9"/>
    <w:semiHidden/>
    <w:rsid w:val="00C53349"/>
    <w:rPr>
      <w:rFonts w:asciiTheme="majorHAnsi" w:eastAsiaTheme="majorEastAsia" w:hAnsiTheme="majorHAnsi" w:cstheme="majorBidi"/>
      <w:color w:val="272727" w:themeColor="text1" w:themeTint="D8"/>
      <w:spacing w:val="4"/>
      <w:sz w:val="20"/>
      <w:szCs w:val="21"/>
    </w:rPr>
  </w:style>
  <w:style w:type="character" w:customStyle="1" w:styleId="Heading9Char">
    <w:name w:val="Heading 9 Char"/>
    <w:basedOn w:val="DefaultParagraphFont"/>
    <w:link w:val="Heading9"/>
    <w:uiPriority w:val="9"/>
    <w:semiHidden/>
    <w:rsid w:val="00C53349"/>
    <w:rPr>
      <w:rFonts w:asciiTheme="majorHAnsi" w:eastAsiaTheme="majorEastAsia" w:hAnsiTheme="majorHAnsi" w:cstheme="majorBidi"/>
      <w:i/>
      <w:iCs/>
      <w:color w:val="272727" w:themeColor="text1" w:themeTint="D8"/>
      <w:spacing w:val="4"/>
      <w:sz w:val="20"/>
      <w:szCs w:val="21"/>
    </w:rPr>
  </w:style>
  <w:style w:type="character" w:styleId="HTMLAcronym">
    <w:name w:val="HTML Acronym"/>
    <w:basedOn w:val="DefaultParagraphFont"/>
    <w:uiPriority w:val="99"/>
    <w:semiHidden/>
    <w:rsid w:val="00793325"/>
  </w:style>
  <w:style w:type="paragraph" w:styleId="HTMLAddress">
    <w:name w:val="HTML Address"/>
    <w:basedOn w:val="Normal"/>
    <w:link w:val="HTMLAddressChar"/>
    <w:uiPriority w:val="99"/>
    <w:semiHidden/>
    <w:rsid w:val="00793325"/>
    <w:pPr>
      <w:spacing w:line="240" w:lineRule="auto"/>
    </w:pPr>
    <w:rPr>
      <w:i/>
      <w:iCs/>
    </w:rPr>
  </w:style>
  <w:style w:type="character" w:customStyle="1" w:styleId="HTMLAddressChar">
    <w:name w:val="HTML Address Char"/>
    <w:basedOn w:val="DefaultParagraphFont"/>
    <w:link w:val="HTMLAddress"/>
    <w:uiPriority w:val="99"/>
    <w:semiHidden/>
    <w:rsid w:val="00C53349"/>
    <w:rPr>
      <w:i/>
      <w:iCs/>
      <w:color w:val="404040" w:themeColor="text1" w:themeTint="BF"/>
      <w:spacing w:val="4"/>
      <w:sz w:val="20"/>
    </w:rPr>
  </w:style>
  <w:style w:type="character" w:styleId="HTMLCite">
    <w:name w:val="HTML Cite"/>
    <w:basedOn w:val="DefaultParagraphFont"/>
    <w:uiPriority w:val="99"/>
    <w:semiHidden/>
    <w:rsid w:val="00793325"/>
    <w:rPr>
      <w:i/>
      <w:iCs/>
    </w:rPr>
  </w:style>
  <w:style w:type="character" w:styleId="HTMLCode">
    <w:name w:val="HTML Code"/>
    <w:basedOn w:val="DefaultParagraphFont"/>
    <w:uiPriority w:val="99"/>
    <w:semiHidden/>
    <w:rsid w:val="00793325"/>
    <w:rPr>
      <w:rFonts w:ascii="Consolas" w:hAnsi="Consolas"/>
      <w:sz w:val="22"/>
      <w:szCs w:val="20"/>
    </w:rPr>
  </w:style>
  <w:style w:type="character" w:styleId="HTMLDefinition">
    <w:name w:val="HTML Definition"/>
    <w:basedOn w:val="DefaultParagraphFont"/>
    <w:uiPriority w:val="99"/>
    <w:semiHidden/>
    <w:rsid w:val="00793325"/>
    <w:rPr>
      <w:i/>
      <w:iCs/>
    </w:rPr>
  </w:style>
  <w:style w:type="character" w:styleId="HTMLKeyboard">
    <w:name w:val="HTML Keyboard"/>
    <w:basedOn w:val="DefaultParagraphFont"/>
    <w:uiPriority w:val="99"/>
    <w:semiHidden/>
    <w:rsid w:val="00793325"/>
    <w:rPr>
      <w:rFonts w:ascii="Consolas" w:hAnsi="Consolas"/>
      <w:sz w:val="22"/>
      <w:szCs w:val="20"/>
    </w:rPr>
  </w:style>
  <w:style w:type="paragraph" w:styleId="HTMLPreformatted">
    <w:name w:val="HTML Preformatted"/>
    <w:basedOn w:val="Normal"/>
    <w:link w:val="HTMLPreformattedChar"/>
    <w:uiPriority w:val="99"/>
    <w:semiHidden/>
    <w:rsid w:val="00793325"/>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53349"/>
    <w:rPr>
      <w:rFonts w:ascii="Consolas" w:hAnsi="Consolas"/>
      <w:color w:val="404040" w:themeColor="text1" w:themeTint="BF"/>
      <w:spacing w:val="4"/>
      <w:sz w:val="20"/>
      <w:szCs w:val="20"/>
    </w:rPr>
  </w:style>
  <w:style w:type="character" w:styleId="HTMLSample">
    <w:name w:val="HTML Sample"/>
    <w:basedOn w:val="DefaultParagraphFont"/>
    <w:uiPriority w:val="99"/>
    <w:semiHidden/>
    <w:rsid w:val="00793325"/>
    <w:rPr>
      <w:rFonts w:ascii="Consolas" w:hAnsi="Consolas"/>
      <w:sz w:val="24"/>
      <w:szCs w:val="24"/>
    </w:rPr>
  </w:style>
  <w:style w:type="character" w:styleId="HTMLTypewriter">
    <w:name w:val="HTML Typewriter"/>
    <w:basedOn w:val="DefaultParagraphFont"/>
    <w:uiPriority w:val="99"/>
    <w:semiHidden/>
    <w:rsid w:val="00793325"/>
    <w:rPr>
      <w:rFonts w:ascii="Consolas" w:hAnsi="Consolas"/>
      <w:sz w:val="22"/>
      <w:szCs w:val="20"/>
    </w:rPr>
  </w:style>
  <w:style w:type="character" w:styleId="HTMLVariable">
    <w:name w:val="HTML Variable"/>
    <w:basedOn w:val="DefaultParagraphFont"/>
    <w:uiPriority w:val="99"/>
    <w:semiHidden/>
    <w:rsid w:val="00793325"/>
    <w:rPr>
      <w:i/>
      <w:iCs/>
    </w:rPr>
  </w:style>
  <w:style w:type="character" w:styleId="Hyperlink">
    <w:name w:val="Hyperlink"/>
    <w:basedOn w:val="DefaultParagraphFont"/>
    <w:uiPriority w:val="99"/>
    <w:semiHidden/>
    <w:rsid w:val="00793325"/>
    <w:rPr>
      <w:color w:val="8E58B6" w:themeColor="hyperlink"/>
      <w:u w:val="single"/>
    </w:rPr>
  </w:style>
  <w:style w:type="paragraph" w:styleId="Index1">
    <w:name w:val="index 1"/>
    <w:basedOn w:val="Normal"/>
    <w:next w:val="Normal"/>
    <w:autoRedefine/>
    <w:uiPriority w:val="99"/>
    <w:semiHidden/>
    <w:rsid w:val="00793325"/>
    <w:pPr>
      <w:spacing w:line="240" w:lineRule="auto"/>
      <w:ind w:left="220" w:hanging="220"/>
    </w:pPr>
  </w:style>
  <w:style w:type="paragraph" w:styleId="Index2">
    <w:name w:val="index 2"/>
    <w:basedOn w:val="Normal"/>
    <w:next w:val="Normal"/>
    <w:autoRedefine/>
    <w:uiPriority w:val="99"/>
    <w:semiHidden/>
    <w:rsid w:val="00793325"/>
    <w:pPr>
      <w:spacing w:line="240" w:lineRule="auto"/>
      <w:ind w:left="440" w:hanging="220"/>
    </w:pPr>
  </w:style>
  <w:style w:type="paragraph" w:styleId="Index3">
    <w:name w:val="index 3"/>
    <w:basedOn w:val="Normal"/>
    <w:next w:val="Normal"/>
    <w:autoRedefine/>
    <w:uiPriority w:val="99"/>
    <w:semiHidden/>
    <w:rsid w:val="00793325"/>
    <w:pPr>
      <w:spacing w:line="240" w:lineRule="auto"/>
      <w:ind w:left="660" w:hanging="220"/>
    </w:pPr>
  </w:style>
  <w:style w:type="paragraph" w:styleId="Index4">
    <w:name w:val="index 4"/>
    <w:basedOn w:val="Normal"/>
    <w:next w:val="Normal"/>
    <w:autoRedefine/>
    <w:uiPriority w:val="99"/>
    <w:semiHidden/>
    <w:rsid w:val="00793325"/>
    <w:pPr>
      <w:spacing w:line="240" w:lineRule="auto"/>
      <w:ind w:left="880" w:hanging="220"/>
    </w:pPr>
  </w:style>
  <w:style w:type="paragraph" w:styleId="Index5">
    <w:name w:val="index 5"/>
    <w:basedOn w:val="Normal"/>
    <w:next w:val="Normal"/>
    <w:autoRedefine/>
    <w:uiPriority w:val="99"/>
    <w:semiHidden/>
    <w:rsid w:val="00793325"/>
    <w:pPr>
      <w:spacing w:line="240" w:lineRule="auto"/>
      <w:ind w:left="1100" w:hanging="220"/>
    </w:pPr>
  </w:style>
  <w:style w:type="paragraph" w:styleId="Index6">
    <w:name w:val="index 6"/>
    <w:basedOn w:val="Normal"/>
    <w:next w:val="Normal"/>
    <w:autoRedefine/>
    <w:uiPriority w:val="99"/>
    <w:semiHidden/>
    <w:rsid w:val="00793325"/>
    <w:pPr>
      <w:spacing w:line="240" w:lineRule="auto"/>
      <w:ind w:left="1320" w:hanging="220"/>
    </w:pPr>
  </w:style>
  <w:style w:type="paragraph" w:styleId="Index7">
    <w:name w:val="index 7"/>
    <w:basedOn w:val="Normal"/>
    <w:next w:val="Normal"/>
    <w:autoRedefine/>
    <w:uiPriority w:val="99"/>
    <w:semiHidden/>
    <w:rsid w:val="00793325"/>
    <w:pPr>
      <w:spacing w:line="240" w:lineRule="auto"/>
      <w:ind w:left="1540" w:hanging="220"/>
    </w:pPr>
  </w:style>
  <w:style w:type="paragraph" w:styleId="Index8">
    <w:name w:val="index 8"/>
    <w:basedOn w:val="Normal"/>
    <w:next w:val="Normal"/>
    <w:autoRedefine/>
    <w:uiPriority w:val="99"/>
    <w:semiHidden/>
    <w:rsid w:val="00793325"/>
    <w:pPr>
      <w:spacing w:line="240" w:lineRule="auto"/>
      <w:ind w:left="1760" w:hanging="220"/>
    </w:pPr>
  </w:style>
  <w:style w:type="paragraph" w:styleId="Index9">
    <w:name w:val="index 9"/>
    <w:basedOn w:val="Normal"/>
    <w:next w:val="Normal"/>
    <w:autoRedefine/>
    <w:uiPriority w:val="99"/>
    <w:semiHidden/>
    <w:rsid w:val="00793325"/>
    <w:pPr>
      <w:spacing w:line="240" w:lineRule="auto"/>
      <w:ind w:left="1980" w:hanging="220"/>
    </w:pPr>
  </w:style>
  <w:style w:type="paragraph" w:styleId="IndexHeading">
    <w:name w:val="index heading"/>
    <w:basedOn w:val="Normal"/>
    <w:next w:val="Index1"/>
    <w:uiPriority w:val="99"/>
    <w:semiHidden/>
    <w:rsid w:val="0079332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41E2E"/>
    <w:rPr>
      <w:i/>
      <w:iCs/>
      <w:color w:val="474B68" w:themeColor="accent1" w:themeShade="BF"/>
    </w:rPr>
  </w:style>
  <w:style w:type="paragraph" w:styleId="IntenseQuote">
    <w:name w:val="Intense Quote"/>
    <w:basedOn w:val="Normal"/>
    <w:next w:val="Normal"/>
    <w:link w:val="IntenseQuoteChar"/>
    <w:uiPriority w:val="30"/>
    <w:semiHidden/>
    <w:qFormat/>
    <w:rsid w:val="00441E2E"/>
    <w:pPr>
      <w:pBdr>
        <w:top w:val="single" w:sz="4" w:space="10" w:color="474B68" w:themeColor="accent1" w:themeShade="BF"/>
        <w:bottom w:val="single" w:sz="4" w:space="10" w:color="474B68" w:themeColor="accent1" w:themeShade="BF"/>
      </w:pBdr>
      <w:spacing w:before="360" w:after="360"/>
      <w:jc w:val="center"/>
    </w:pPr>
    <w:rPr>
      <w:i/>
      <w:iCs/>
      <w:color w:val="474B68" w:themeColor="accent1" w:themeShade="BF"/>
    </w:rPr>
  </w:style>
  <w:style w:type="character" w:customStyle="1" w:styleId="IntenseQuoteChar">
    <w:name w:val="Intense Quote Char"/>
    <w:basedOn w:val="DefaultParagraphFont"/>
    <w:link w:val="IntenseQuote"/>
    <w:uiPriority w:val="30"/>
    <w:semiHidden/>
    <w:rsid w:val="00C53349"/>
    <w:rPr>
      <w:i/>
      <w:iCs/>
      <w:color w:val="474B68" w:themeColor="accent1" w:themeShade="BF"/>
      <w:spacing w:val="4"/>
      <w:sz w:val="20"/>
    </w:rPr>
  </w:style>
  <w:style w:type="character" w:styleId="IntenseReference">
    <w:name w:val="Intense Reference"/>
    <w:basedOn w:val="DefaultParagraphFont"/>
    <w:uiPriority w:val="32"/>
    <w:semiHidden/>
    <w:qFormat/>
    <w:rsid w:val="00441E2E"/>
    <w:rPr>
      <w:b/>
      <w:bCs/>
      <w:caps w:val="0"/>
      <w:smallCaps/>
      <w:color w:val="474B68" w:themeColor="accent1" w:themeShade="BF"/>
      <w:spacing w:val="0"/>
    </w:rPr>
  </w:style>
  <w:style w:type="table" w:styleId="LightGrid">
    <w:name w:val="Light Grid"/>
    <w:basedOn w:val="TableNormal"/>
    <w:uiPriority w:val="62"/>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93325"/>
    <w:pPr>
      <w:spacing w:after="0" w:line="240" w:lineRule="auto"/>
    </w:pPr>
    <w:tblPr>
      <w:tblStyleRowBandSize w:val="1"/>
      <w:tblStyleColBandSize w:val="1"/>
      <w:tblBorders>
        <w:top w:val="single" w:sz="8" w:space="0" w:color="5F658C" w:themeColor="accent1"/>
        <w:left w:val="single" w:sz="8" w:space="0" w:color="5F658C" w:themeColor="accent1"/>
        <w:bottom w:val="single" w:sz="8" w:space="0" w:color="5F658C" w:themeColor="accent1"/>
        <w:right w:val="single" w:sz="8" w:space="0" w:color="5F658C" w:themeColor="accent1"/>
        <w:insideH w:val="single" w:sz="8" w:space="0" w:color="5F658C" w:themeColor="accent1"/>
        <w:insideV w:val="single" w:sz="8" w:space="0" w:color="5F65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658C" w:themeColor="accent1"/>
          <w:left w:val="single" w:sz="8" w:space="0" w:color="5F658C" w:themeColor="accent1"/>
          <w:bottom w:val="single" w:sz="18" w:space="0" w:color="5F658C" w:themeColor="accent1"/>
          <w:right w:val="single" w:sz="8" w:space="0" w:color="5F658C" w:themeColor="accent1"/>
          <w:insideH w:val="nil"/>
          <w:insideV w:val="single" w:sz="8" w:space="0" w:color="5F65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658C" w:themeColor="accent1"/>
          <w:left w:val="single" w:sz="8" w:space="0" w:color="5F658C" w:themeColor="accent1"/>
          <w:bottom w:val="single" w:sz="8" w:space="0" w:color="5F658C" w:themeColor="accent1"/>
          <w:right w:val="single" w:sz="8" w:space="0" w:color="5F658C" w:themeColor="accent1"/>
          <w:insideH w:val="nil"/>
          <w:insideV w:val="single" w:sz="8" w:space="0" w:color="5F65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658C" w:themeColor="accent1"/>
          <w:left w:val="single" w:sz="8" w:space="0" w:color="5F658C" w:themeColor="accent1"/>
          <w:bottom w:val="single" w:sz="8" w:space="0" w:color="5F658C" w:themeColor="accent1"/>
          <w:right w:val="single" w:sz="8" w:space="0" w:color="5F658C" w:themeColor="accent1"/>
        </w:tcBorders>
      </w:tcPr>
    </w:tblStylePr>
    <w:tblStylePr w:type="band1Vert">
      <w:tblPr/>
      <w:tcPr>
        <w:tcBorders>
          <w:top w:val="single" w:sz="8" w:space="0" w:color="5F658C" w:themeColor="accent1"/>
          <w:left w:val="single" w:sz="8" w:space="0" w:color="5F658C" w:themeColor="accent1"/>
          <w:bottom w:val="single" w:sz="8" w:space="0" w:color="5F658C" w:themeColor="accent1"/>
          <w:right w:val="single" w:sz="8" w:space="0" w:color="5F658C" w:themeColor="accent1"/>
        </w:tcBorders>
        <w:shd w:val="clear" w:color="auto" w:fill="D6D8E3" w:themeFill="accent1" w:themeFillTint="3F"/>
      </w:tcPr>
    </w:tblStylePr>
    <w:tblStylePr w:type="band1Horz">
      <w:tblPr/>
      <w:tcPr>
        <w:tcBorders>
          <w:top w:val="single" w:sz="8" w:space="0" w:color="5F658C" w:themeColor="accent1"/>
          <w:left w:val="single" w:sz="8" w:space="0" w:color="5F658C" w:themeColor="accent1"/>
          <w:bottom w:val="single" w:sz="8" w:space="0" w:color="5F658C" w:themeColor="accent1"/>
          <w:right w:val="single" w:sz="8" w:space="0" w:color="5F658C" w:themeColor="accent1"/>
          <w:insideV w:val="single" w:sz="8" w:space="0" w:color="5F658C" w:themeColor="accent1"/>
        </w:tcBorders>
        <w:shd w:val="clear" w:color="auto" w:fill="D6D8E3" w:themeFill="accent1" w:themeFillTint="3F"/>
      </w:tcPr>
    </w:tblStylePr>
    <w:tblStylePr w:type="band2Horz">
      <w:tblPr/>
      <w:tcPr>
        <w:tcBorders>
          <w:top w:val="single" w:sz="8" w:space="0" w:color="5F658C" w:themeColor="accent1"/>
          <w:left w:val="single" w:sz="8" w:space="0" w:color="5F658C" w:themeColor="accent1"/>
          <w:bottom w:val="single" w:sz="8" w:space="0" w:color="5F658C" w:themeColor="accent1"/>
          <w:right w:val="single" w:sz="8" w:space="0" w:color="5F658C" w:themeColor="accent1"/>
          <w:insideV w:val="single" w:sz="8" w:space="0" w:color="5F658C" w:themeColor="accent1"/>
        </w:tcBorders>
      </w:tcPr>
    </w:tblStylePr>
  </w:style>
  <w:style w:type="table" w:styleId="LightGrid-Accent2">
    <w:name w:val="Light Grid Accent 2"/>
    <w:basedOn w:val="TableNormal"/>
    <w:uiPriority w:val="62"/>
    <w:semiHidden/>
    <w:unhideWhenUsed/>
    <w:rsid w:val="00793325"/>
    <w:pPr>
      <w:spacing w:after="0" w:line="240" w:lineRule="auto"/>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793325"/>
    <w:pPr>
      <w:spacing w:after="0" w:line="240" w:lineRule="auto"/>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793325"/>
    <w:pPr>
      <w:spacing w:after="0" w:line="240" w:lineRule="auto"/>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793325"/>
    <w:pPr>
      <w:spacing w:after="0" w:line="240" w:lineRule="auto"/>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793325"/>
    <w:pPr>
      <w:spacing w:after="0" w:line="240" w:lineRule="auto"/>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93325"/>
    <w:pPr>
      <w:spacing w:after="0" w:line="240" w:lineRule="auto"/>
    </w:pPr>
    <w:tblPr>
      <w:tblStyleRowBandSize w:val="1"/>
      <w:tblStyleColBandSize w:val="1"/>
      <w:tblBorders>
        <w:top w:val="single" w:sz="8" w:space="0" w:color="5F658C" w:themeColor="accent1"/>
        <w:left w:val="single" w:sz="8" w:space="0" w:color="5F658C" w:themeColor="accent1"/>
        <w:bottom w:val="single" w:sz="8" w:space="0" w:color="5F658C" w:themeColor="accent1"/>
        <w:right w:val="single" w:sz="8" w:space="0" w:color="5F658C" w:themeColor="accent1"/>
      </w:tblBorders>
    </w:tblPr>
    <w:tblStylePr w:type="firstRow">
      <w:pPr>
        <w:spacing w:before="0" w:after="0" w:line="240" w:lineRule="auto"/>
      </w:pPr>
      <w:rPr>
        <w:b/>
        <w:bCs/>
        <w:color w:val="FFFFFF" w:themeColor="background1"/>
      </w:rPr>
      <w:tblPr/>
      <w:tcPr>
        <w:shd w:val="clear" w:color="auto" w:fill="5F658C" w:themeFill="accent1"/>
      </w:tcPr>
    </w:tblStylePr>
    <w:tblStylePr w:type="lastRow">
      <w:pPr>
        <w:spacing w:before="0" w:after="0" w:line="240" w:lineRule="auto"/>
      </w:pPr>
      <w:rPr>
        <w:b/>
        <w:bCs/>
      </w:rPr>
      <w:tblPr/>
      <w:tcPr>
        <w:tcBorders>
          <w:top w:val="double" w:sz="6" w:space="0" w:color="5F658C" w:themeColor="accent1"/>
          <w:left w:val="single" w:sz="8" w:space="0" w:color="5F658C" w:themeColor="accent1"/>
          <w:bottom w:val="single" w:sz="8" w:space="0" w:color="5F658C" w:themeColor="accent1"/>
          <w:right w:val="single" w:sz="8" w:space="0" w:color="5F658C" w:themeColor="accent1"/>
        </w:tcBorders>
      </w:tcPr>
    </w:tblStylePr>
    <w:tblStylePr w:type="firstCol">
      <w:rPr>
        <w:b/>
        <w:bCs/>
      </w:rPr>
    </w:tblStylePr>
    <w:tblStylePr w:type="lastCol">
      <w:rPr>
        <w:b/>
        <w:bCs/>
      </w:rPr>
    </w:tblStylePr>
    <w:tblStylePr w:type="band1Vert">
      <w:tblPr/>
      <w:tcPr>
        <w:tcBorders>
          <w:top w:val="single" w:sz="8" w:space="0" w:color="5F658C" w:themeColor="accent1"/>
          <w:left w:val="single" w:sz="8" w:space="0" w:color="5F658C" w:themeColor="accent1"/>
          <w:bottom w:val="single" w:sz="8" w:space="0" w:color="5F658C" w:themeColor="accent1"/>
          <w:right w:val="single" w:sz="8" w:space="0" w:color="5F658C" w:themeColor="accent1"/>
        </w:tcBorders>
      </w:tcPr>
    </w:tblStylePr>
    <w:tblStylePr w:type="band1Horz">
      <w:tblPr/>
      <w:tcPr>
        <w:tcBorders>
          <w:top w:val="single" w:sz="8" w:space="0" w:color="5F658C" w:themeColor="accent1"/>
          <w:left w:val="single" w:sz="8" w:space="0" w:color="5F658C" w:themeColor="accent1"/>
          <w:bottom w:val="single" w:sz="8" w:space="0" w:color="5F658C" w:themeColor="accent1"/>
          <w:right w:val="single" w:sz="8" w:space="0" w:color="5F658C" w:themeColor="accent1"/>
        </w:tcBorders>
      </w:tcPr>
    </w:tblStylePr>
  </w:style>
  <w:style w:type="table" w:styleId="LightList-Accent2">
    <w:name w:val="Light List Accent 2"/>
    <w:basedOn w:val="TableNormal"/>
    <w:uiPriority w:val="61"/>
    <w:semiHidden/>
    <w:unhideWhenUsed/>
    <w:rsid w:val="00793325"/>
    <w:pPr>
      <w:spacing w:after="0" w:line="240" w:lineRule="auto"/>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793325"/>
    <w:pPr>
      <w:spacing w:after="0" w:line="240" w:lineRule="auto"/>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793325"/>
    <w:pPr>
      <w:spacing w:after="0" w:line="240" w:lineRule="auto"/>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793325"/>
    <w:pPr>
      <w:spacing w:after="0" w:line="240" w:lineRule="auto"/>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793325"/>
    <w:pPr>
      <w:spacing w:after="0" w:line="240" w:lineRule="auto"/>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7933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93325"/>
    <w:pPr>
      <w:spacing w:after="0" w:line="240" w:lineRule="auto"/>
    </w:pPr>
    <w:rPr>
      <w:color w:val="474B68" w:themeColor="accent1" w:themeShade="BF"/>
    </w:rPr>
    <w:tblPr>
      <w:tblStyleRowBandSize w:val="1"/>
      <w:tblStyleColBandSize w:val="1"/>
      <w:tblBorders>
        <w:top w:val="single" w:sz="8" w:space="0" w:color="5F658C" w:themeColor="accent1"/>
        <w:bottom w:val="single" w:sz="8" w:space="0" w:color="5F658C" w:themeColor="accent1"/>
      </w:tblBorders>
    </w:tblPr>
    <w:tblStylePr w:type="firstRow">
      <w:pPr>
        <w:spacing w:before="0" w:after="0" w:line="240" w:lineRule="auto"/>
      </w:pPr>
      <w:rPr>
        <w:b/>
        <w:bCs/>
      </w:rPr>
      <w:tblPr/>
      <w:tcPr>
        <w:tcBorders>
          <w:top w:val="single" w:sz="8" w:space="0" w:color="5F658C" w:themeColor="accent1"/>
          <w:left w:val="nil"/>
          <w:bottom w:val="single" w:sz="8" w:space="0" w:color="5F658C" w:themeColor="accent1"/>
          <w:right w:val="nil"/>
          <w:insideH w:val="nil"/>
          <w:insideV w:val="nil"/>
        </w:tcBorders>
      </w:tcPr>
    </w:tblStylePr>
    <w:tblStylePr w:type="lastRow">
      <w:pPr>
        <w:spacing w:before="0" w:after="0" w:line="240" w:lineRule="auto"/>
      </w:pPr>
      <w:rPr>
        <w:b/>
        <w:bCs/>
      </w:rPr>
      <w:tblPr/>
      <w:tcPr>
        <w:tcBorders>
          <w:top w:val="single" w:sz="8" w:space="0" w:color="5F658C" w:themeColor="accent1"/>
          <w:left w:val="nil"/>
          <w:bottom w:val="single" w:sz="8" w:space="0" w:color="5F65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8E3" w:themeFill="accent1" w:themeFillTint="3F"/>
      </w:tcPr>
    </w:tblStylePr>
    <w:tblStylePr w:type="band1Horz">
      <w:tblPr/>
      <w:tcPr>
        <w:tcBorders>
          <w:left w:val="nil"/>
          <w:right w:val="nil"/>
          <w:insideH w:val="nil"/>
          <w:insideV w:val="nil"/>
        </w:tcBorders>
        <w:shd w:val="clear" w:color="auto" w:fill="D6D8E3" w:themeFill="accent1" w:themeFillTint="3F"/>
      </w:tcPr>
    </w:tblStylePr>
  </w:style>
  <w:style w:type="table" w:styleId="LightShading-Accent2">
    <w:name w:val="Light Shading Accent 2"/>
    <w:basedOn w:val="TableNormal"/>
    <w:uiPriority w:val="60"/>
    <w:semiHidden/>
    <w:unhideWhenUsed/>
    <w:rsid w:val="00793325"/>
    <w:pPr>
      <w:spacing w:after="0" w:line="240" w:lineRule="auto"/>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793325"/>
    <w:pPr>
      <w:spacing w:after="0" w:line="240" w:lineRule="auto"/>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793325"/>
    <w:pPr>
      <w:spacing w:after="0" w:line="240" w:lineRule="auto"/>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793325"/>
    <w:pPr>
      <w:spacing w:after="0" w:line="240" w:lineRule="auto"/>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793325"/>
    <w:pPr>
      <w:spacing w:after="0" w:line="240" w:lineRule="auto"/>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rsid w:val="00793325"/>
  </w:style>
  <w:style w:type="paragraph" w:styleId="List">
    <w:name w:val="List"/>
    <w:basedOn w:val="Normal"/>
    <w:uiPriority w:val="99"/>
    <w:semiHidden/>
    <w:rsid w:val="00793325"/>
    <w:pPr>
      <w:ind w:left="360" w:hanging="360"/>
      <w:contextualSpacing/>
    </w:pPr>
  </w:style>
  <w:style w:type="paragraph" w:styleId="List2">
    <w:name w:val="List 2"/>
    <w:basedOn w:val="Normal"/>
    <w:uiPriority w:val="99"/>
    <w:semiHidden/>
    <w:rsid w:val="00793325"/>
    <w:pPr>
      <w:ind w:left="720" w:hanging="360"/>
      <w:contextualSpacing/>
    </w:pPr>
  </w:style>
  <w:style w:type="paragraph" w:styleId="List3">
    <w:name w:val="List 3"/>
    <w:basedOn w:val="Normal"/>
    <w:uiPriority w:val="99"/>
    <w:semiHidden/>
    <w:rsid w:val="00793325"/>
    <w:pPr>
      <w:ind w:left="1080" w:hanging="360"/>
      <w:contextualSpacing/>
    </w:pPr>
  </w:style>
  <w:style w:type="paragraph" w:styleId="List4">
    <w:name w:val="List 4"/>
    <w:basedOn w:val="Normal"/>
    <w:uiPriority w:val="99"/>
    <w:semiHidden/>
    <w:rsid w:val="00793325"/>
    <w:pPr>
      <w:ind w:left="1440" w:hanging="360"/>
      <w:contextualSpacing/>
    </w:pPr>
  </w:style>
  <w:style w:type="paragraph" w:styleId="List5">
    <w:name w:val="List 5"/>
    <w:basedOn w:val="Normal"/>
    <w:uiPriority w:val="99"/>
    <w:semiHidden/>
    <w:rsid w:val="00793325"/>
    <w:pPr>
      <w:ind w:left="1800" w:hanging="360"/>
      <w:contextualSpacing/>
    </w:pPr>
  </w:style>
  <w:style w:type="paragraph" w:styleId="ListBullet">
    <w:name w:val="List Bullet"/>
    <w:basedOn w:val="Normal"/>
    <w:uiPriority w:val="99"/>
    <w:semiHidden/>
    <w:rsid w:val="00793325"/>
    <w:pPr>
      <w:numPr>
        <w:numId w:val="1"/>
      </w:numPr>
      <w:contextualSpacing/>
    </w:pPr>
  </w:style>
  <w:style w:type="paragraph" w:styleId="ListBullet2">
    <w:name w:val="List Bullet 2"/>
    <w:basedOn w:val="Normal"/>
    <w:uiPriority w:val="99"/>
    <w:semiHidden/>
    <w:rsid w:val="00793325"/>
    <w:pPr>
      <w:numPr>
        <w:numId w:val="2"/>
      </w:numPr>
      <w:contextualSpacing/>
    </w:pPr>
  </w:style>
  <w:style w:type="paragraph" w:styleId="ListBullet3">
    <w:name w:val="List Bullet 3"/>
    <w:basedOn w:val="Normal"/>
    <w:uiPriority w:val="99"/>
    <w:semiHidden/>
    <w:rsid w:val="00793325"/>
    <w:pPr>
      <w:numPr>
        <w:numId w:val="3"/>
      </w:numPr>
      <w:contextualSpacing/>
    </w:pPr>
  </w:style>
  <w:style w:type="paragraph" w:styleId="ListBullet4">
    <w:name w:val="List Bullet 4"/>
    <w:basedOn w:val="Normal"/>
    <w:uiPriority w:val="99"/>
    <w:semiHidden/>
    <w:rsid w:val="00793325"/>
    <w:pPr>
      <w:numPr>
        <w:numId w:val="4"/>
      </w:numPr>
      <w:contextualSpacing/>
    </w:pPr>
  </w:style>
  <w:style w:type="paragraph" w:styleId="ListBullet5">
    <w:name w:val="List Bullet 5"/>
    <w:basedOn w:val="Normal"/>
    <w:uiPriority w:val="99"/>
    <w:semiHidden/>
    <w:rsid w:val="00793325"/>
    <w:pPr>
      <w:numPr>
        <w:numId w:val="5"/>
      </w:numPr>
      <w:contextualSpacing/>
    </w:pPr>
  </w:style>
  <w:style w:type="paragraph" w:styleId="ListContinue">
    <w:name w:val="List Continue"/>
    <w:basedOn w:val="Normal"/>
    <w:uiPriority w:val="99"/>
    <w:semiHidden/>
    <w:rsid w:val="00793325"/>
    <w:pPr>
      <w:spacing w:after="120"/>
      <w:ind w:left="360"/>
      <w:contextualSpacing/>
    </w:pPr>
  </w:style>
  <w:style w:type="paragraph" w:styleId="ListContinue2">
    <w:name w:val="List Continue 2"/>
    <w:basedOn w:val="Normal"/>
    <w:uiPriority w:val="99"/>
    <w:semiHidden/>
    <w:rsid w:val="00793325"/>
    <w:pPr>
      <w:spacing w:after="120"/>
      <w:ind w:left="720"/>
      <w:contextualSpacing/>
    </w:pPr>
  </w:style>
  <w:style w:type="paragraph" w:styleId="ListContinue3">
    <w:name w:val="List Continue 3"/>
    <w:basedOn w:val="Normal"/>
    <w:uiPriority w:val="99"/>
    <w:semiHidden/>
    <w:rsid w:val="00793325"/>
    <w:pPr>
      <w:spacing w:after="120"/>
      <w:ind w:left="1080"/>
      <w:contextualSpacing/>
    </w:pPr>
  </w:style>
  <w:style w:type="paragraph" w:styleId="ListContinue4">
    <w:name w:val="List Continue 4"/>
    <w:basedOn w:val="Normal"/>
    <w:uiPriority w:val="99"/>
    <w:semiHidden/>
    <w:rsid w:val="00793325"/>
    <w:pPr>
      <w:spacing w:after="120"/>
      <w:ind w:left="1440"/>
      <w:contextualSpacing/>
    </w:pPr>
  </w:style>
  <w:style w:type="paragraph" w:styleId="ListContinue5">
    <w:name w:val="List Continue 5"/>
    <w:basedOn w:val="Normal"/>
    <w:uiPriority w:val="99"/>
    <w:semiHidden/>
    <w:rsid w:val="00793325"/>
    <w:pPr>
      <w:spacing w:after="120"/>
      <w:ind w:left="1800"/>
      <w:contextualSpacing/>
    </w:pPr>
  </w:style>
  <w:style w:type="paragraph" w:styleId="ListNumber">
    <w:name w:val="List Number"/>
    <w:basedOn w:val="Normal"/>
    <w:uiPriority w:val="99"/>
    <w:semiHidden/>
    <w:rsid w:val="00793325"/>
    <w:pPr>
      <w:numPr>
        <w:numId w:val="6"/>
      </w:numPr>
      <w:contextualSpacing/>
    </w:pPr>
  </w:style>
  <w:style w:type="paragraph" w:styleId="ListNumber2">
    <w:name w:val="List Number 2"/>
    <w:basedOn w:val="Normal"/>
    <w:uiPriority w:val="99"/>
    <w:semiHidden/>
    <w:rsid w:val="00793325"/>
    <w:pPr>
      <w:numPr>
        <w:numId w:val="7"/>
      </w:numPr>
      <w:contextualSpacing/>
    </w:pPr>
  </w:style>
  <w:style w:type="paragraph" w:styleId="ListNumber3">
    <w:name w:val="List Number 3"/>
    <w:basedOn w:val="Normal"/>
    <w:uiPriority w:val="99"/>
    <w:semiHidden/>
    <w:rsid w:val="00793325"/>
    <w:pPr>
      <w:numPr>
        <w:numId w:val="8"/>
      </w:numPr>
      <w:contextualSpacing/>
    </w:pPr>
  </w:style>
  <w:style w:type="paragraph" w:styleId="ListNumber4">
    <w:name w:val="List Number 4"/>
    <w:basedOn w:val="Normal"/>
    <w:uiPriority w:val="99"/>
    <w:semiHidden/>
    <w:rsid w:val="00793325"/>
    <w:pPr>
      <w:numPr>
        <w:numId w:val="9"/>
      </w:numPr>
      <w:contextualSpacing/>
    </w:pPr>
  </w:style>
  <w:style w:type="paragraph" w:styleId="ListNumber5">
    <w:name w:val="List Number 5"/>
    <w:basedOn w:val="Normal"/>
    <w:uiPriority w:val="99"/>
    <w:semiHidden/>
    <w:rsid w:val="00793325"/>
    <w:pPr>
      <w:numPr>
        <w:numId w:val="10"/>
      </w:numPr>
      <w:contextualSpacing/>
    </w:pPr>
  </w:style>
  <w:style w:type="paragraph" w:styleId="ListParagraph">
    <w:name w:val="List Paragraph"/>
    <w:basedOn w:val="Normal"/>
    <w:uiPriority w:val="34"/>
    <w:qFormat/>
    <w:rsid w:val="00793325"/>
    <w:pPr>
      <w:ind w:left="720"/>
      <w:contextualSpacing/>
    </w:pPr>
  </w:style>
  <w:style w:type="table" w:styleId="ListTable1Light">
    <w:name w:val="List Table 1 Light"/>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CA0BC" w:themeColor="accent1" w:themeTint="99"/>
        </w:tcBorders>
      </w:tcPr>
    </w:tblStylePr>
    <w:tblStylePr w:type="lastRow">
      <w:rPr>
        <w:b/>
        <w:bCs/>
      </w:rPr>
      <w:tblPr/>
      <w:tcPr>
        <w:tcBorders>
          <w:top w:val="single" w:sz="4" w:space="0" w:color="9CA0BC" w:themeColor="accent1" w:themeTint="99"/>
        </w:tcBorders>
      </w:tc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ListTable1Light-Accent2">
    <w:name w:val="List Table 1 Light Accent 2"/>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7933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93325"/>
    <w:pPr>
      <w:spacing w:after="0" w:line="240" w:lineRule="auto"/>
    </w:pPr>
    <w:tblPr>
      <w:tblStyleRowBandSize w:val="1"/>
      <w:tblStyleColBandSize w:val="1"/>
      <w:tblBorders>
        <w:top w:val="single" w:sz="4" w:space="0" w:color="9CA0BC" w:themeColor="accent1" w:themeTint="99"/>
        <w:bottom w:val="single" w:sz="4" w:space="0" w:color="9CA0BC" w:themeColor="accent1" w:themeTint="99"/>
        <w:insideH w:val="single" w:sz="4" w:space="0" w:color="9CA0B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ListTable2-Accent2">
    <w:name w:val="List Table 2 Accent 2"/>
    <w:basedOn w:val="TableNormal"/>
    <w:uiPriority w:val="47"/>
    <w:rsid w:val="00793325"/>
    <w:pPr>
      <w:spacing w:after="0" w:line="240" w:lineRule="auto"/>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793325"/>
    <w:pPr>
      <w:spacing w:after="0" w:line="240" w:lineRule="auto"/>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793325"/>
    <w:pPr>
      <w:spacing w:after="0" w:line="240" w:lineRule="auto"/>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793325"/>
    <w:pPr>
      <w:spacing w:after="0" w:line="240" w:lineRule="auto"/>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793325"/>
    <w:pPr>
      <w:spacing w:after="0" w:line="240" w:lineRule="auto"/>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7933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93325"/>
    <w:pPr>
      <w:spacing w:after="0" w:line="240" w:lineRule="auto"/>
    </w:pPr>
    <w:tblPr>
      <w:tblStyleRowBandSize w:val="1"/>
      <w:tblStyleColBandSize w:val="1"/>
      <w:tblBorders>
        <w:top w:val="single" w:sz="4" w:space="0" w:color="5F658C" w:themeColor="accent1"/>
        <w:left w:val="single" w:sz="4" w:space="0" w:color="5F658C" w:themeColor="accent1"/>
        <w:bottom w:val="single" w:sz="4" w:space="0" w:color="5F658C" w:themeColor="accent1"/>
        <w:right w:val="single" w:sz="4" w:space="0" w:color="5F658C" w:themeColor="accent1"/>
      </w:tblBorders>
    </w:tblPr>
    <w:tblStylePr w:type="firstRow">
      <w:rPr>
        <w:b/>
        <w:bCs/>
        <w:color w:val="FFFFFF" w:themeColor="background1"/>
      </w:rPr>
      <w:tblPr/>
      <w:tcPr>
        <w:shd w:val="clear" w:color="auto" w:fill="5F658C" w:themeFill="accent1"/>
      </w:tcPr>
    </w:tblStylePr>
    <w:tblStylePr w:type="lastRow">
      <w:rPr>
        <w:b/>
        <w:bCs/>
      </w:rPr>
      <w:tblPr/>
      <w:tcPr>
        <w:tcBorders>
          <w:top w:val="double" w:sz="4" w:space="0" w:color="5F65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658C" w:themeColor="accent1"/>
          <w:right w:val="single" w:sz="4" w:space="0" w:color="5F658C" w:themeColor="accent1"/>
        </w:tcBorders>
      </w:tcPr>
    </w:tblStylePr>
    <w:tblStylePr w:type="band1Horz">
      <w:tblPr/>
      <w:tcPr>
        <w:tcBorders>
          <w:top w:val="single" w:sz="4" w:space="0" w:color="5F658C" w:themeColor="accent1"/>
          <w:bottom w:val="single" w:sz="4" w:space="0" w:color="5F65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658C" w:themeColor="accent1"/>
          <w:left w:val="nil"/>
        </w:tcBorders>
      </w:tcPr>
    </w:tblStylePr>
    <w:tblStylePr w:type="swCell">
      <w:tblPr/>
      <w:tcPr>
        <w:tcBorders>
          <w:top w:val="double" w:sz="4" w:space="0" w:color="5F658C" w:themeColor="accent1"/>
          <w:right w:val="nil"/>
        </w:tcBorders>
      </w:tcPr>
    </w:tblStylePr>
  </w:style>
  <w:style w:type="table" w:styleId="ListTable3-Accent2">
    <w:name w:val="List Table 3 Accent 2"/>
    <w:basedOn w:val="TableNormal"/>
    <w:uiPriority w:val="48"/>
    <w:rsid w:val="00793325"/>
    <w:pPr>
      <w:spacing w:after="0" w:line="240" w:lineRule="auto"/>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793325"/>
    <w:pPr>
      <w:spacing w:after="0" w:line="240" w:lineRule="auto"/>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793325"/>
    <w:pPr>
      <w:spacing w:after="0" w:line="240" w:lineRule="auto"/>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793325"/>
    <w:pPr>
      <w:spacing w:after="0" w:line="240" w:lineRule="auto"/>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793325"/>
    <w:pPr>
      <w:spacing w:after="0" w:line="240" w:lineRule="auto"/>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93325"/>
    <w:pPr>
      <w:spacing w:after="0" w:line="240" w:lineRule="auto"/>
    </w:pPr>
    <w:tblPr>
      <w:tblStyleRowBandSize w:val="1"/>
      <w:tblStyleColBandSize w:val="1"/>
      <w:tblBorders>
        <w:top w:val="single" w:sz="4" w:space="0" w:color="9CA0BC" w:themeColor="accent1" w:themeTint="99"/>
        <w:left w:val="single" w:sz="4" w:space="0" w:color="9CA0BC" w:themeColor="accent1" w:themeTint="99"/>
        <w:bottom w:val="single" w:sz="4" w:space="0" w:color="9CA0BC" w:themeColor="accent1" w:themeTint="99"/>
        <w:right w:val="single" w:sz="4" w:space="0" w:color="9CA0BC" w:themeColor="accent1" w:themeTint="99"/>
        <w:insideH w:val="single" w:sz="4" w:space="0" w:color="9CA0BC" w:themeColor="accent1" w:themeTint="99"/>
      </w:tblBorders>
    </w:tblPr>
    <w:tblStylePr w:type="firstRow">
      <w:rPr>
        <w:b/>
        <w:bCs/>
        <w:color w:val="FFFFFF" w:themeColor="background1"/>
      </w:rPr>
      <w:tblPr/>
      <w:tcPr>
        <w:tcBorders>
          <w:top w:val="single" w:sz="4" w:space="0" w:color="5F658C" w:themeColor="accent1"/>
          <w:left w:val="single" w:sz="4" w:space="0" w:color="5F658C" w:themeColor="accent1"/>
          <w:bottom w:val="single" w:sz="4" w:space="0" w:color="5F658C" w:themeColor="accent1"/>
          <w:right w:val="single" w:sz="4" w:space="0" w:color="5F658C" w:themeColor="accent1"/>
          <w:insideH w:val="nil"/>
        </w:tcBorders>
        <w:shd w:val="clear" w:color="auto" w:fill="5F658C" w:themeFill="accent1"/>
      </w:tcPr>
    </w:tblStylePr>
    <w:tblStylePr w:type="lastRow">
      <w:rPr>
        <w:b/>
        <w:bCs/>
      </w:rPr>
      <w:tblPr/>
      <w:tcPr>
        <w:tcBorders>
          <w:top w:val="double" w:sz="4" w:space="0" w:color="9CA0BC" w:themeColor="accent1" w:themeTint="99"/>
        </w:tcBorders>
      </w:tc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ListTable4-Accent2">
    <w:name w:val="List Table 4 Accent 2"/>
    <w:basedOn w:val="TableNormal"/>
    <w:uiPriority w:val="49"/>
    <w:rsid w:val="00793325"/>
    <w:pPr>
      <w:spacing w:after="0" w:line="240" w:lineRule="auto"/>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793325"/>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793325"/>
    <w:pPr>
      <w:spacing w:after="0" w:line="240" w:lineRule="auto"/>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793325"/>
    <w:pPr>
      <w:spacing w:after="0" w:line="240" w:lineRule="auto"/>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793325"/>
    <w:pPr>
      <w:spacing w:after="0" w:line="240" w:lineRule="auto"/>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7933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93325"/>
    <w:pPr>
      <w:spacing w:after="0" w:line="240" w:lineRule="auto"/>
    </w:pPr>
    <w:rPr>
      <w:color w:val="FFFFFF" w:themeColor="background1"/>
    </w:rPr>
    <w:tblPr>
      <w:tblStyleRowBandSize w:val="1"/>
      <w:tblStyleColBandSize w:val="1"/>
      <w:tblBorders>
        <w:top w:val="single" w:sz="24" w:space="0" w:color="5F658C" w:themeColor="accent1"/>
        <w:left w:val="single" w:sz="24" w:space="0" w:color="5F658C" w:themeColor="accent1"/>
        <w:bottom w:val="single" w:sz="24" w:space="0" w:color="5F658C" w:themeColor="accent1"/>
        <w:right w:val="single" w:sz="24" w:space="0" w:color="5F658C" w:themeColor="accent1"/>
      </w:tblBorders>
    </w:tblPr>
    <w:tcPr>
      <w:shd w:val="clear" w:color="auto" w:fill="5F65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93325"/>
    <w:pPr>
      <w:spacing w:after="0" w:line="240" w:lineRule="auto"/>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93325"/>
    <w:pPr>
      <w:spacing w:after="0" w:line="240" w:lineRule="auto"/>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93325"/>
    <w:pPr>
      <w:spacing w:after="0" w:line="240" w:lineRule="auto"/>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93325"/>
    <w:pPr>
      <w:spacing w:after="0" w:line="240" w:lineRule="auto"/>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93325"/>
    <w:pPr>
      <w:spacing w:after="0" w:line="240" w:lineRule="auto"/>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93325"/>
    <w:pPr>
      <w:spacing w:after="0" w:line="240" w:lineRule="auto"/>
    </w:pPr>
    <w:rPr>
      <w:color w:val="474B68" w:themeColor="accent1" w:themeShade="BF"/>
    </w:rPr>
    <w:tblPr>
      <w:tblStyleRowBandSize w:val="1"/>
      <w:tblStyleColBandSize w:val="1"/>
      <w:tblBorders>
        <w:top w:val="single" w:sz="4" w:space="0" w:color="5F658C" w:themeColor="accent1"/>
        <w:bottom w:val="single" w:sz="4" w:space="0" w:color="5F658C" w:themeColor="accent1"/>
      </w:tblBorders>
    </w:tblPr>
    <w:tblStylePr w:type="firstRow">
      <w:rPr>
        <w:b/>
        <w:bCs/>
      </w:rPr>
      <w:tblPr/>
      <w:tcPr>
        <w:tcBorders>
          <w:bottom w:val="single" w:sz="4" w:space="0" w:color="5F658C" w:themeColor="accent1"/>
        </w:tcBorders>
      </w:tcPr>
    </w:tblStylePr>
    <w:tblStylePr w:type="lastRow">
      <w:rPr>
        <w:b/>
        <w:bCs/>
      </w:rPr>
      <w:tblPr/>
      <w:tcPr>
        <w:tcBorders>
          <w:top w:val="double" w:sz="4" w:space="0" w:color="5F658C" w:themeColor="accent1"/>
        </w:tcBorders>
      </w:tcPr>
    </w:tblStylePr>
    <w:tblStylePr w:type="firstCol">
      <w:rPr>
        <w:b/>
        <w:bCs/>
      </w:rPr>
    </w:tblStylePr>
    <w:tblStylePr w:type="lastCol">
      <w:rPr>
        <w:b/>
        <w:bCs/>
      </w:rPr>
    </w:tblStylePr>
    <w:tblStylePr w:type="band1Vert">
      <w:tblPr/>
      <w:tcPr>
        <w:shd w:val="clear" w:color="auto" w:fill="DEDFE8" w:themeFill="accent1" w:themeFillTint="33"/>
      </w:tcPr>
    </w:tblStylePr>
    <w:tblStylePr w:type="band1Horz">
      <w:tblPr/>
      <w:tcPr>
        <w:shd w:val="clear" w:color="auto" w:fill="DEDFE8" w:themeFill="accent1" w:themeFillTint="33"/>
      </w:tcPr>
    </w:tblStylePr>
  </w:style>
  <w:style w:type="table" w:styleId="ListTable6Colorful-Accent2">
    <w:name w:val="List Table 6 Colorful Accent 2"/>
    <w:basedOn w:val="TableNormal"/>
    <w:uiPriority w:val="51"/>
    <w:rsid w:val="00793325"/>
    <w:pPr>
      <w:spacing w:after="0" w:line="240" w:lineRule="auto"/>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793325"/>
    <w:pPr>
      <w:spacing w:after="0" w:line="240" w:lineRule="auto"/>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793325"/>
    <w:pPr>
      <w:spacing w:after="0" w:line="240" w:lineRule="auto"/>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793325"/>
    <w:pPr>
      <w:spacing w:after="0" w:line="240" w:lineRule="auto"/>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793325"/>
    <w:pPr>
      <w:spacing w:after="0" w:line="240" w:lineRule="auto"/>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7933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93325"/>
    <w:pPr>
      <w:spacing w:after="0" w:line="240" w:lineRule="auto"/>
    </w:pPr>
    <w:rPr>
      <w:color w:val="474B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65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65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65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658C" w:themeColor="accent1"/>
        </w:tcBorders>
        <w:shd w:val="clear" w:color="auto" w:fill="FFFFFF" w:themeFill="background1"/>
      </w:tcPr>
    </w:tblStylePr>
    <w:tblStylePr w:type="band1Vert">
      <w:tblPr/>
      <w:tcPr>
        <w:shd w:val="clear" w:color="auto" w:fill="DEDFE8" w:themeFill="accent1" w:themeFillTint="33"/>
      </w:tcPr>
    </w:tblStylePr>
    <w:tblStylePr w:type="band1Horz">
      <w:tblPr/>
      <w:tcPr>
        <w:shd w:val="clear" w:color="auto" w:fill="DEDFE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93325"/>
    <w:pPr>
      <w:spacing w:after="0" w:line="240" w:lineRule="auto"/>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93325"/>
    <w:pPr>
      <w:spacing w:after="0" w:line="240" w:lineRule="auto"/>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93325"/>
    <w:pPr>
      <w:spacing w:after="0" w:line="240" w:lineRule="auto"/>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93325"/>
    <w:pPr>
      <w:spacing w:after="0" w:line="240" w:lineRule="auto"/>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93325"/>
    <w:pPr>
      <w:spacing w:after="0" w:line="240" w:lineRule="auto"/>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7933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53349"/>
    <w:rPr>
      <w:rFonts w:ascii="Consolas" w:hAnsi="Consolas"/>
      <w:spacing w:val="4"/>
      <w:szCs w:val="20"/>
    </w:rPr>
  </w:style>
  <w:style w:type="table" w:styleId="MediumGrid1">
    <w:name w:val="Medium Grid 1"/>
    <w:basedOn w:val="TableNormal"/>
    <w:uiPriority w:val="67"/>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93325"/>
    <w:pPr>
      <w:spacing w:after="0" w:line="240" w:lineRule="auto"/>
    </w:pPr>
    <w:tblPr>
      <w:tblStyleRowBandSize w:val="1"/>
      <w:tblStyleColBandSize w:val="1"/>
      <w:tblBorders>
        <w:top w:val="single" w:sz="8" w:space="0" w:color="8489AB" w:themeColor="accent1" w:themeTint="BF"/>
        <w:left w:val="single" w:sz="8" w:space="0" w:color="8489AB" w:themeColor="accent1" w:themeTint="BF"/>
        <w:bottom w:val="single" w:sz="8" w:space="0" w:color="8489AB" w:themeColor="accent1" w:themeTint="BF"/>
        <w:right w:val="single" w:sz="8" w:space="0" w:color="8489AB" w:themeColor="accent1" w:themeTint="BF"/>
        <w:insideH w:val="single" w:sz="8" w:space="0" w:color="8489AB" w:themeColor="accent1" w:themeTint="BF"/>
        <w:insideV w:val="single" w:sz="8" w:space="0" w:color="8489AB" w:themeColor="accent1" w:themeTint="BF"/>
      </w:tblBorders>
    </w:tblPr>
    <w:tcPr>
      <w:shd w:val="clear" w:color="auto" w:fill="D6D8E3" w:themeFill="accent1" w:themeFillTint="3F"/>
    </w:tcPr>
    <w:tblStylePr w:type="firstRow">
      <w:rPr>
        <w:b/>
        <w:bCs/>
      </w:rPr>
    </w:tblStylePr>
    <w:tblStylePr w:type="lastRow">
      <w:rPr>
        <w:b/>
        <w:bCs/>
      </w:rPr>
      <w:tblPr/>
      <w:tcPr>
        <w:tcBorders>
          <w:top w:val="single" w:sz="18" w:space="0" w:color="8489AB" w:themeColor="accent1" w:themeTint="BF"/>
        </w:tcBorders>
      </w:tcPr>
    </w:tblStylePr>
    <w:tblStylePr w:type="firstCol">
      <w:rPr>
        <w:b/>
        <w:bCs/>
      </w:rPr>
    </w:tblStylePr>
    <w:tblStylePr w:type="lastCol">
      <w:rPr>
        <w:b/>
        <w:bCs/>
      </w:rPr>
    </w:tblStylePr>
    <w:tblStylePr w:type="band1Vert">
      <w:tblPr/>
      <w:tcPr>
        <w:shd w:val="clear" w:color="auto" w:fill="ADB0C7" w:themeFill="accent1" w:themeFillTint="7F"/>
      </w:tcPr>
    </w:tblStylePr>
    <w:tblStylePr w:type="band1Horz">
      <w:tblPr/>
      <w:tcPr>
        <w:shd w:val="clear" w:color="auto" w:fill="ADB0C7" w:themeFill="accent1" w:themeFillTint="7F"/>
      </w:tcPr>
    </w:tblStylePr>
  </w:style>
  <w:style w:type="table" w:styleId="MediumGrid1-Accent2">
    <w:name w:val="Medium Grid 1 Accent 2"/>
    <w:basedOn w:val="TableNormal"/>
    <w:uiPriority w:val="67"/>
    <w:semiHidden/>
    <w:unhideWhenUsed/>
    <w:rsid w:val="00793325"/>
    <w:pPr>
      <w:spacing w:after="0" w:line="240" w:lineRule="auto"/>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793325"/>
    <w:pPr>
      <w:spacing w:after="0" w:line="240" w:lineRule="auto"/>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793325"/>
    <w:pPr>
      <w:spacing w:after="0" w:line="240" w:lineRule="auto"/>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793325"/>
    <w:pPr>
      <w:spacing w:after="0" w:line="240" w:lineRule="auto"/>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793325"/>
    <w:pPr>
      <w:spacing w:after="0" w:line="240" w:lineRule="auto"/>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658C" w:themeColor="accent1"/>
        <w:left w:val="single" w:sz="8" w:space="0" w:color="5F658C" w:themeColor="accent1"/>
        <w:bottom w:val="single" w:sz="8" w:space="0" w:color="5F658C" w:themeColor="accent1"/>
        <w:right w:val="single" w:sz="8" w:space="0" w:color="5F658C" w:themeColor="accent1"/>
        <w:insideH w:val="single" w:sz="8" w:space="0" w:color="5F658C" w:themeColor="accent1"/>
        <w:insideV w:val="single" w:sz="8" w:space="0" w:color="5F658C" w:themeColor="accent1"/>
      </w:tblBorders>
    </w:tblPr>
    <w:tcPr>
      <w:shd w:val="clear" w:color="auto" w:fill="D6D8E3" w:themeFill="accent1" w:themeFillTint="3F"/>
    </w:tcPr>
    <w:tblStylePr w:type="firstRow">
      <w:rPr>
        <w:b/>
        <w:bCs/>
        <w:color w:val="000000" w:themeColor="text1"/>
      </w:rPr>
      <w:tblPr/>
      <w:tcPr>
        <w:shd w:val="clear" w:color="auto" w:fill="EEEF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DFE8" w:themeFill="accent1" w:themeFillTint="33"/>
      </w:tcPr>
    </w:tblStylePr>
    <w:tblStylePr w:type="band1Vert">
      <w:tblPr/>
      <w:tcPr>
        <w:shd w:val="clear" w:color="auto" w:fill="ADB0C7" w:themeFill="accent1" w:themeFillTint="7F"/>
      </w:tcPr>
    </w:tblStylePr>
    <w:tblStylePr w:type="band1Horz">
      <w:tblPr/>
      <w:tcPr>
        <w:tcBorders>
          <w:insideH w:val="single" w:sz="6" w:space="0" w:color="5F658C" w:themeColor="accent1"/>
          <w:insideV w:val="single" w:sz="6" w:space="0" w:color="5F658C" w:themeColor="accent1"/>
        </w:tcBorders>
        <w:shd w:val="clear" w:color="auto" w:fill="ADB0C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8E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65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65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65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65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0C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0C7" w:themeFill="accent1" w:themeFillTint="7F"/>
      </w:tcPr>
    </w:tblStylePr>
  </w:style>
  <w:style w:type="table" w:styleId="MediumGrid3-Accent2">
    <w:name w:val="Medium Grid 3 Accent 2"/>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5F658C" w:themeColor="accent1"/>
        <w:bottom w:val="single" w:sz="8" w:space="0" w:color="5F658C" w:themeColor="accent1"/>
      </w:tblBorders>
    </w:tblPr>
    <w:tblStylePr w:type="firstRow">
      <w:rPr>
        <w:rFonts w:asciiTheme="majorHAnsi" w:eastAsiaTheme="majorEastAsia" w:hAnsiTheme="majorHAnsi" w:cstheme="majorBidi"/>
      </w:rPr>
      <w:tblPr/>
      <w:tcPr>
        <w:tcBorders>
          <w:top w:val="nil"/>
          <w:bottom w:val="single" w:sz="8" w:space="0" w:color="5F658C" w:themeColor="accent1"/>
        </w:tcBorders>
      </w:tcPr>
    </w:tblStylePr>
    <w:tblStylePr w:type="lastRow">
      <w:rPr>
        <w:b/>
        <w:bCs/>
        <w:color w:val="444D26" w:themeColor="text2"/>
      </w:rPr>
      <w:tblPr/>
      <w:tcPr>
        <w:tcBorders>
          <w:top w:val="single" w:sz="8" w:space="0" w:color="5F658C" w:themeColor="accent1"/>
          <w:bottom w:val="single" w:sz="8" w:space="0" w:color="5F658C" w:themeColor="accent1"/>
        </w:tcBorders>
      </w:tcPr>
    </w:tblStylePr>
    <w:tblStylePr w:type="firstCol">
      <w:rPr>
        <w:b/>
        <w:bCs/>
      </w:rPr>
    </w:tblStylePr>
    <w:tblStylePr w:type="lastCol">
      <w:rPr>
        <w:b/>
        <w:bCs/>
      </w:rPr>
      <w:tblPr/>
      <w:tcPr>
        <w:tcBorders>
          <w:top w:val="single" w:sz="8" w:space="0" w:color="5F658C" w:themeColor="accent1"/>
          <w:bottom w:val="single" w:sz="8" w:space="0" w:color="5F658C" w:themeColor="accent1"/>
        </w:tcBorders>
      </w:tcPr>
    </w:tblStylePr>
    <w:tblStylePr w:type="band1Vert">
      <w:tblPr/>
      <w:tcPr>
        <w:shd w:val="clear" w:color="auto" w:fill="D6D8E3" w:themeFill="accent1" w:themeFillTint="3F"/>
      </w:tcPr>
    </w:tblStylePr>
    <w:tblStylePr w:type="band1Horz">
      <w:tblPr/>
      <w:tcPr>
        <w:shd w:val="clear" w:color="auto" w:fill="D6D8E3" w:themeFill="accent1" w:themeFillTint="3F"/>
      </w:tcPr>
    </w:tblStylePr>
  </w:style>
  <w:style w:type="table" w:styleId="MediumList1-Accent2">
    <w:name w:val="Medium List 1 Accent 2"/>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658C" w:themeColor="accent1"/>
        <w:left w:val="single" w:sz="8" w:space="0" w:color="5F658C" w:themeColor="accent1"/>
        <w:bottom w:val="single" w:sz="8" w:space="0" w:color="5F658C" w:themeColor="accent1"/>
        <w:right w:val="single" w:sz="8" w:space="0" w:color="5F658C" w:themeColor="accent1"/>
      </w:tblBorders>
    </w:tblPr>
    <w:tblStylePr w:type="firstRow">
      <w:rPr>
        <w:sz w:val="24"/>
        <w:szCs w:val="24"/>
      </w:rPr>
      <w:tblPr/>
      <w:tcPr>
        <w:tcBorders>
          <w:top w:val="nil"/>
          <w:left w:val="nil"/>
          <w:bottom w:val="single" w:sz="24" w:space="0" w:color="5F658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658C" w:themeColor="accent1"/>
          <w:insideH w:val="nil"/>
          <w:insideV w:val="nil"/>
        </w:tcBorders>
        <w:shd w:val="clear" w:color="auto" w:fill="FFFFFF" w:themeFill="background1"/>
      </w:tcPr>
    </w:tblStylePr>
    <w:tblStylePr w:type="lastCol">
      <w:tblPr/>
      <w:tcPr>
        <w:tcBorders>
          <w:top w:val="nil"/>
          <w:left w:val="single" w:sz="8" w:space="0" w:color="5F658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8E3" w:themeFill="accent1" w:themeFillTint="3F"/>
      </w:tcPr>
    </w:tblStylePr>
    <w:tblStylePr w:type="band1Horz">
      <w:tblPr/>
      <w:tcPr>
        <w:tcBorders>
          <w:top w:val="nil"/>
          <w:bottom w:val="nil"/>
          <w:insideH w:val="nil"/>
          <w:insideV w:val="nil"/>
        </w:tcBorders>
        <w:shd w:val="clear" w:color="auto" w:fill="D6D8E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93325"/>
    <w:pPr>
      <w:spacing w:after="0" w:line="240" w:lineRule="auto"/>
    </w:pPr>
    <w:tblPr>
      <w:tblStyleRowBandSize w:val="1"/>
      <w:tblStyleColBandSize w:val="1"/>
      <w:tblBorders>
        <w:top w:val="single" w:sz="8" w:space="0" w:color="8489AB" w:themeColor="accent1" w:themeTint="BF"/>
        <w:left w:val="single" w:sz="8" w:space="0" w:color="8489AB" w:themeColor="accent1" w:themeTint="BF"/>
        <w:bottom w:val="single" w:sz="8" w:space="0" w:color="8489AB" w:themeColor="accent1" w:themeTint="BF"/>
        <w:right w:val="single" w:sz="8" w:space="0" w:color="8489AB" w:themeColor="accent1" w:themeTint="BF"/>
        <w:insideH w:val="single" w:sz="8" w:space="0" w:color="8489AB" w:themeColor="accent1" w:themeTint="BF"/>
      </w:tblBorders>
    </w:tblPr>
    <w:tblStylePr w:type="firstRow">
      <w:pPr>
        <w:spacing w:before="0" w:after="0" w:line="240" w:lineRule="auto"/>
      </w:pPr>
      <w:rPr>
        <w:b/>
        <w:bCs/>
        <w:color w:val="FFFFFF" w:themeColor="background1"/>
      </w:rPr>
      <w:tblPr/>
      <w:tcPr>
        <w:tcBorders>
          <w:top w:val="single" w:sz="8" w:space="0" w:color="8489AB" w:themeColor="accent1" w:themeTint="BF"/>
          <w:left w:val="single" w:sz="8" w:space="0" w:color="8489AB" w:themeColor="accent1" w:themeTint="BF"/>
          <w:bottom w:val="single" w:sz="8" w:space="0" w:color="8489AB" w:themeColor="accent1" w:themeTint="BF"/>
          <w:right w:val="single" w:sz="8" w:space="0" w:color="8489AB" w:themeColor="accent1" w:themeTint="BF"/>
          <w:insideH w:val="nil"/>
          <w:insideV w:val="nil"/>
        </w:tcBorders>
        <w:shd w:val="clear" w:color="auto" w:fill="5F658C" w:themeFill="accent1"/>
      </w:tcPr>
    </w:tblStylePr>
    <w:tblStylePr w:type="lastRow">
      <w:pPr>
        <w:spacing w:before="0" w:after="0" w:line="240" w:lineRule="auto"/>
      </w:pPr>
      <w:rPr>
        <w:b/>
        <w:bCs/>
      </w:rPr>
      <w:tblPr/>
      <w:tcPr>
        <w:tcBorders>
          <w:top w:val="double" w:sz="6" w:space="0" w:color="8489AB" w:themeColor="accent1" w:themeTint="BF"/>
          <w:left w:val="single" w:sz="8" w:space="0" w:color="8489AB" w:themeColor="accent1" w:themeTint="BF"/>
          <w:bottom w:val="single" w:sz="8" w:space="0" w:color="8489AB" w:themeColor="accent1" w:themeTint="BF"/>
          <w:right w:val="single" w:sz="8" w:space="0" w:color="8489A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D8E3" w:themeFill="accent1" w:themeFillTint="3F"/>
      </w:tcPr>
    </w:tblStylePr>
    <w:tblStylePr w:type="band1Horz">
      <w:tblPr/>
      <w:tcPr>
        <w:tcBorders>
          <w:insideH w:val="nil"/>
          <w:insideV w:val="nil"/>
        </w:tcBorders>
        <w:shd w:val="clear" w:color="auto" w:fill="D6D8E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93325"/>
    <w:pPr>
      <w:spacing w:after="0" w:line="240" w:lineRule="auto"/>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93325"/>
    <w:pPr>
      <w:spacing w:after="0" w:line="240" w:lineRule="auto"/>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93325"/>
    <w:pPr>
      <w:spacing w:after="0" w:line="240" w:lineRule="auto"/>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93325"/>
    <w:pPr>
      <w:spacing w:after="0" w:line="240" w:lineRule="auto"/>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93325"/>
    <w:pPr>
      <w:spacing w:after="0" w:line="240" w:lineRule="auto"/>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65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658C" w:themeFill="accent1"/>
      </w:tcPr>
    </w:tblStylePr>
    <w:tblStylePr w:type="lastCol">
      <w:rPr>
        <w:b/>
        <w:bCs/>
        <w:color w:val="FFFFFF" w:themeColor="background1"/>
      </w:rPr>
      <w:tblPr/>
      <w:tcPr>
        <w:tcBorders>
          <w:left w:val="nil"/>
          <w:right w:val="nil"/>
          <w:insideH w:val="nil"/>
          <w:insideV w:val="nil"/>
        </w:tcBorders>
        <w:shd w:val="clear" w:color="auto" w:fill="5F65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79332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3349"/>
    <w:rPr>
      <w:rFonts w:asciiTheme="majorHAnsi" w:eastAsiaTheme="majorEastAsia" w:hAnsiTheme="majorHAnsi" w:cstheme="majorBidi"/>
      <w:color w:val="404040" w:themeColor="text1" w:themeTint="BF"/>
      <w:spacing w:val="4"/>
      <w:sz w:val="24"/>
      <w:szCs w:val="24"/>
      <w:shd w:val="pct20" w:color="auto" w:fill="auto"/>
    </w:rPr>
  </w:style>
  <w:style w:type="paragraph" w:styleId="NoSpacing">
    <w:name w:val="No Spacing"/>
    <w:uiPriority w:val="1"/>
    <w:qFormat/>
    <w:rsid w:val="00793325"/>
    <w:pPr>
      <w:spacing w:after="0" w:line="240" w:lineRule="auto"/>
    </w:pPr>
    <w:rPr>
      <w:spacing w:val="4"/>
    </w:rPr>
  </w:style>
  <w:style w:type="paragraph" w:styleId="NormalWeb">
    <w:name w:val="Normal (Web)"/>
    <w:basedOn w:val="Normal"/>
    <w:uiPriority w:val="99"/>
    <w:semiHidden/>
    <w:rsid w:val="00793325"/>
    <w:rPr>
      <w:rFonts w:ascii="Times New Roman" w:hAnsi="Times New Roman" w:cs="Times New Roman"/>
      <w:sz w:val="24"/>
      <w:szCs w:val="24"/>
    </w:rPr>
  </w:style>
  <w:style w:type="paragraph" w:styleId="NormalIndent">
    <w:name w:val="Normal Indent"/>
    <w:basedOn w:val="Normal"/>
    <w:uiPriority w:val="99"/>
    <w:semiHidden/>
    <w:rsid w:val="00793325"/>
    <w:pPr>
      <w:ind w:left="720"/>
    </w:pPr>
  </w:style>
  <w:style w:type="paragraph" w:styleId="NoteHeading">
    <w:name w:val="Note Heading"/>
    <w:basedOn w:val="Normal"/>
    <w:next w:val="Normal"/>
    <w:link w:val="NoteHeadingChar"/>
    <w:uiPriority w:val="99"/>
    <w:semiHidden/>
    <w:rsid w:val="00793325"/>
    <w:pPr>
      <w:spacing w:line="240" w:lineRule="auto"/>
    </w:pPr>
  </w:style>
  <w:style w:type="character" w:customStyle="1" w:styleId="NoteHeadingChar">
    <w:name w:val="Note Heading Char"/>
    <w:basedOn w:val="DefaultParagraphFont"/>
    <w:link w:val="NoteHeading"/>
    <w:uiPriority w:val="99"/>
    <w:semiHidden/>
    <w:rsid w:val="00C53349"/>
    <w:rPr>
      <w:color w:val="404040" w:themeColor="text1" w:themeTint="BF"/>
      <w:spacing w:val="4"/>
      <w:sz w:val="20"/>
    </w:rPr>
  </w:style>
  <w:style w:type="character" w:styleId="PageNumber">
    <w:name w:val="page number"/>
    <w:basedOn w:val="DefaultParagraphFont"/>
    <w:uiPriority w:val="99"/>
    <w:semiHidden/>
    <w:rsid w:val="00793325"/>
  </w:style>
  <w:style w:type="table" w:styleId="PlainTable1">
    <w:name w:val="Plain Table 1"/>
    <w:basedOn w:val="TableNormal"/>
    <w:uiPriority w:val="41"/>
    <w:rsid w:val="00793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3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793325"/>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53349"/>
    <w:rPr>
      <w:rFonts w:ascii="Consolas" w:hAnsi="Consolas"/>
      <w:color w:val="404040" w:themeColor="text1" w:themeTint="BF"/>
      <w:spacing w:val="4"/>
      <w:sz w:val="20"/>
      <w:szCs w:val="21"/>
    </w:rPr>
  </w:style>
  <w:style w:type="paragraph" w:styleId="Quote">
    <w:name w:val="Quote"/>
    <w:basedOn w:val="Normal"/>
    <w:next w:val="Normal"/>
    <w:link w:val="QuoteChar"/>
    <w:uiPriority w:val="29"/>
    <w:semiHidden/>
    <w:qFormat/>
    <w:rsid w:val="00441E2E"/>
    <w:pPr>
      <w:spacing w:before="200" w:after="160"/>
      <w:jc w:val="center"/>
    </w:pPr>
    <w:rPr>
      <w:i/>
      <w:iCs/>
    </w:rPr>
  </w:style>
  <w:style w:type="character" w:customStyle="1" w:styleId="QuoteChar">
    <w:name w:val="Quote Char"/>
    <w:basedOn w:val="DefaultParagraphFont"/>
    <w:link w:val="Quote"/>
    <w:uiPriority w:val="29"/>
    <w:semiHidden/>
    <w:rsid w:val="00C53349"/>
    <w:rPr>
      <w:i/>
      <w:iCs/>
      <w:color w:val="404040" w:themeColor="text1" w:themeTint="BF"/>
      <w:spacing w:val="4"/>
      <w:sz w:val="20"/>
    </w:rPr>
  </w:style>
  <w:style w:type="character" w:styleId="Strong">
    <w:name w:val="Strong"/>
    <w:basedOn w:val="DefaultParagraphFont"/>
    <w:uiPriority w:val="22"/>
    <w:semiHidden/>
    <w:qFormat/>
    <w:rsid w:val="00793325"/>
    <w:rPr>
      <w:b/>
      <w:bCs/>
    </w:rPr>
  </w:style>
  <w:style w:type="paragraph" w:styleId="Subtitle">
    <w:name w:val="Subtitle"/>
    <w:basedOn w:val="Normal"/>
    <w:link w:val="SubtitleChar"/>
    <w:uiPriority w:val="11"/>
    <w:semiHidden/>
    <w:qFormat/>
    <w:rsid w:val="00441E2E"/>
    <w:pPr>
      <w:numPr>
        <w:ilvl w:val="1"/>
      </w:numPr>
      <w:spacing w:after="160"/>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C53349"/>
    <w:rPr>
      <w:rFonts w:eastAsiaTheme="minorEastAsia"/>
      <w:color w:val="5A5A5A" w:themeColor="text1" w:themeTint="A5"/>
      <w:sz w:val="20"/>
    </w:rPr>
  </w:style>
  <w:style w:type="character" w:styleId="SubtleEmphasis">
    <w:name w:val="Subtle Emphasis"/>
    <w:basedOn w:val="DefaultParagraphFont"/>
    <w:uiPriority w:val="19"/>
    <w:semiHidden/>
    <w:qFormat/>
    <w:rsid w:val="00793325"/>
    <w:rPr>
      <w:i/>
      <w:iCs/>
      <w:color w:val="404040" w:themeColor="text1" w:themeTint="BF"/>
    </w:rPr>
  </w:style>
  <w:style w:type="table" w:styleId="Table3Deffects1">
    <w:name w:val="Table 3D effects 1"/>
    <w:basedOn w:val="TableNormal"/>
    <w:uiPriority w:val="99"/>
    <w:semiHidden/>
    <w:unhideWhenUsed/>
    <w:rsid w:val="007933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933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933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933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933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933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933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933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933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933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933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933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933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933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933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9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933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933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933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933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933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93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933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933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933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933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93325"/>
    <w:pPr>
      <w:ind w:left="220" w:hanging="220"/>
    </w:pPr>
  </w:style>
  <w:style w:type="paragraph" w:styleId="TableofFigures">
    <w:name w:val="table of figures"/>
    <w:basedOn w:val="Normal"/>
    <w:next w:val="Normal"/>
    <w:uiPriority w:val="99"/>
    <w:semiHidden/>
    <w:rsid w:val="00793325"/>
  </w:style>
  <w:style w:type="table" w:styleId="TableProfessional">
    <w:name w:val="Table Professional"/>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933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933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933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933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93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933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933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933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D228F"/>
    <w:pPr>
      <w:spacing w:line="240" w:lineRule="auto"/>
      <w:contextualSpacing/>
    </w:pPr>
    <w:rPr>
      <w:rFonts w:asciiTheme="majorHAnsi" w:eastAsiaTheme="majorEastAsia" w:hAnsiTheme="majorHAnsi" w:cstheme="majorBidi"/>
      <w:color w:val="5F658C" w:themeColor="accent1"/>
      <w:spacing w:val="0"/>
      <w:kern w:val="28"/>
      <w:sz w:val="96"/>
      <w:szCs w:val="56"/>
    </w:rPr>
  </w:style>
  <w:style w:type="character" w:customStyle="1" w:styleId="TitleChar">
    <w:name w:val="Title Char"/>
    <w:basedOn w:val="DefaultParagraphFont"/>
    <w:link w:val="Title"/>
    <w:rsid w:val="00C53349"/>
    <w:rPr>
      <w:rFonts w:asciiTheme="majorHAnsi" w:eastAsiaTheme="majorEastAsia" w:hAnsiTheme="majorHAnsi" w:cstheme="majorBidi"/>
      <w:color w:val="5F658C" w:themeColor="accent1"/>
      <w:kern w:val="28"/>
      <w:sz w:val="96"/>
      <w:szCs w:val="56"/>
    </w:rPr>
  </w:style>
  <w:style w:type="paragraph" w:styleId="TOAHeading">
    <w:name w:val="toa heading"/>
    <w:basedOn w:val="Normal"/>
    <w:next w:val="Normal"/>
    <w:uiPriority w:val="99"/>
    <w:semiHidden/>
    <w:rsid w:val="007933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793325"/>
    <w:pPr>
      <w:spacing w:after="100"/>
    </w:pPr>
  </w:style>
  <w:style w:type="paragraph" w:styleId="TOC2">
    <w:name w:val="toc 2"/>
    <w:basedOn w:val="Normal"/>
    <w:next w:val="Normal"/>
    <w:autoRedefine/>
    <w:uiPriority w:val="39"/>
    <w:semiHidden/>
    <w:rsid w:val="00793325"/>
    <w:pPr>
      <w:spacing w:after="100"/>
      <w:ind w:left="220"/>
    </w:pPr>
  </w:style>
  <w:style w:type="paragraph" w:styleId="TOC3">
    <w:name w:val="toc 3"/>
    <w:basedOn w:val="Normal"/>
    <w:next w:val="Normal"/>
    <w:autoRedefine/>
    <w:uiPriority w:val="39"/>
    <w:semiHidden/>
    <w:rsid w:val="00793325"/>
    <w:pPr>
      <w:spacing w:after="100"/>
      <w:ind w:left="440"/>
    </w:pPr>
  </w:style>
  <w:style w:type="paragraph" w:styleId="TOC4">
    <w:name w:val="toc 4"/>
    <w:basedOn w:val="Normal"/>
    <w:next w:val="Normal"/>
    <w:autoRedefine/>
    <w:uiPriority w:val="39"/>
    <w:semiHidden/>
    <w:rsid w:val="00793325"/>
    <w:pPr>
      <w:spacing w:after="100"/>
      <w:ind w:left="660"/>
    </w:pPr>
  </w:style>
  <w:style w:type="paragraph" w:styleId="TOC5">
    <w:name w:val="toc 5"/>
    <w:basedOn w:val="Normal"/>
    <w:next w:val="Normal"/>
    <w:autoRedefine/>
    <w:uiPriority w:val="39"/>
    <w:semiHidden/>
    <w:rsid w:val="00793325"/>
    <w:pPr>
      <w:spacing w:after="100"/>
      <w:ind w:left="880"/>
    </w:pPr>
  </w:style>
  <w:style w:type="paragraph" w:styleId="TOC6">
    <w:name w:val="toc 6"/>
    <w:basedOn w:val="Normal"/>
    <w:next w:val="Normal"/>
    <w:autoRedefine/>
    <w:uiPriority w:val="39"/>
    <w:semiHidden/>
    <w:rsid w:val="00793325"/>
    <w:pPr>
      <w:spacing w:after="100"/>
      <w:ind w:left="1100"/>
    </w:pPr>
  </w:style>
  <w:style w:type="paragraph" w:styleId="TOC7">
    <w:name w:val="toc 7"/>
    <w:basedOn w:val="Normal"/>
    <w:next w:val="Normal"/>
    <w:autoRedefine/>
    <w:uiPriority w:val="39"/>
    <w:semiHidden/>
    <w:rsid w:val="00793325"/>
    <w:pPr>
      <w:spacing w:after="100"/>
      <w:ind w:left="1320"/>
    </w:pPr>
  </w:style>
  <w:style w:type="paragraph" w:styleId="TOC8">
    <w:name w:val="toc 8"/>
    <w:basedOn w:val="Normal"/>
    <w:next w:val="Normal"/>
    <w:autoRedefine/>
    <w:uiPriority w:val="39"/>
    <w:semiHidden/>
    <w:rsid w:val="00793325"/>
    <w:pPr>
      <w:spacing w:after="100"/>
      <w:ind w:left="1540"/>
    </w:pPr>
  </w:style>
  <w:style w:type="paragraph" w:styleId="TOC9">
    <w:name w:val="toc 9"/>
    <w:basedOn w:val="Normal"/>
    <w:next w:val="Normal"/>
    <w:autoRedefine/>
    <w:uiPriority w:val="39"/>
    <w:semiHidden/>
    <w:rsid w:val="00793325"/>
    <w:pPr>
      <w:spacing w:after="100"/>
      <w:ind w:left="1760"/>
    </w:pPr>
  </w:style>
  <w:style w:type="paragraph" w:styleId="TOCHeading">
    <w:name w:val="TOC Heading"/>
    <w:basedOn w:val="Heading1"/>
    <w:next w:val="Normal"/>
    <w:uiPriority w:val="39"/>
    <w:semiHidden/>
    <w:qFormat/>
    <w:rsid w:val="00793325"/>
    <w:pPr>
      <w:outlineLvl w:val="9"/>
    </w:pPr>
  </w:style>
  <w:style w:type="paragraph" w:styleId="Header">
    <w:name w:val="header"/>
    <w:basedOn w:val="Normal"/>
    <w:link w:val="HeaderChar"/>
    <w:uiPriority w:val="99"/>
    <w:semiHidden/>
    <w:rsid w:val="00641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41783"/>
    <w:rPr>
      <w:color w:val="404040" w:themeColor="text1" w:themeTint="BF"/>
      <w:spacing w:val="4"/>
      <w:sz w:val="20"/>
    </w:rPr>
  </w:style>
  <w:style w:type="paragraph" w:styleId="Footer">
    <w:name w:val="footer"/>
    <w:basedOn w:val="Normal"/>
    <w:link w:val="FooterChar"/>
    <w:uiPriority w:val="99"/>
    <w:semiHidden/>
    <w:rsid w:val="00641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41783"/>
    <w:rPr>
      <w:color w:val="404040" w:themeColor="text1" w:themeTint="BF"/>
      <w:spacing w:val="4"/>
      <w:sz w:val="20"/>
    </w:rPr>
  </w:style>
  <w:style w:type="paragraph" w:customStyle="1" w:styleId="NormalAlt">
    <w:name w:val="Normal Alt"/>
    <w:basedOn w:val="Normal"/>
    <w:qFormat/>
    <w:rsid w:val="00314D5E"/>
    <w:pPr>
      <w:spacing w:after="160" w:line="288" w:lineRule="auto"/>
    </w:pPr>
    <w:rPr>
      <w:rFonts w:eastAsia="Corbel" w:hAnsi="Avenir Next W1G"/>
      <w:color w:val="FFFFFF" w:themeColor="background1"/>
      <w:spacing w:val="0"/>
      <w:kern w:val="24"/>
      <w:szCs w:val="20"/>
    </w:rPr>
  </w:style>
  <w:style w:type="paragraph" w:customStyle="1" w:styleId="Bio">
    <w:name w:val="Bio"/>
    <w:basedOn w:val="Normal"/>
    <w:qFormat/>
    <w:rsid w:val="00314D5E"/>
    <w:pPr>
      <w:spacing w:after="160" w:line="288" w:lineRule="auto"/>
    </w:pPr>
    <w:rPr>
      <w:rFonts w:eastAsia="Corbel" w:hAnsi="Avenir Next W1G"/>
      <w:color w:val="000000" w:themeColor="text1"/>
      <w:spacing w:val="0"/>
      <w:kern w:val="24"/>
      <w:sz w:val="28"/>
      <w:szCs w:val="20"/>
    </w:rPr>
  </w:style>
  <w:style w:type="paragraph" w:customStyle="1" w:styleId="Note">
    <w:name w:val="Note"/>
    <w:basedOn w:val="Normal"/>
    <w:qFormat/>
    <w:rsid w:val="00314D5E"/>
    <w:pPr>
      <w:spacing w:after="160" w:line="288" w:lineRule="auto"/>
    </w:pPr>
    <w:rPr>
      <w:rFonts w:eastAsia="Corbel" w:hAnsi="Avenir Next W1G"/>
      <w:color w:val="000000" w:themeColor="text1"/>
      <w:spacing w:val="0"/>
      <w:kern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1172">
      <w:bodyDiv w:val="1"/>
      <w:marLeft w:val="0"/>
      <w:marRight w:val="0"/>
      <w:marTop w:val="0"/>
      <w:marBottom w:val="0"/>
      <w:divBdr>
        <w:top w:val="none" w:sz="0" w:space="0" w:color="auto"/>
        <w:left w:val="none" w:sz="0" w:space="0" w:color="auto"/>
        <w:bottom w:val="none" w:sz="0" w:space="0" w:color="auto"/>
        <w:right w:val="none" w:sz="0" w:space="0" w:color="auto"/>
      </w:divBdr>
    </w:div>
    <w:div w:id="2439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Classic%20clea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059FCAC72048EF82BCEB62B9446E3E"/>
        <w:category>
          <w:name w:val="General"/>
          <w:gallery w:val="placeholder"/>
        </w:category>
        <w:types>
          <w:type w:val="bbPlcHdr"/>
        </w:types>
        <w:behaviors>
          <w:behavior w:val="content"/>
        </w:behaviors>
        <w:guid w:val="{72E64020-AE6D-4527-B47B-52666CE85873}"/>
      </w:docPartPr>
      <w:docPartBody>
        <w:p w:rsidR="00826477" w:rsidRDefault="00000000">
          <w:pPr>
            <w:pStyle w:val="D1059FCAC72048EF82BCEB62B9446E3E"/>
          </w:pPr>
          <w:r w:rsidRPr="002734B0">
            <w:t>Contact Information</w:t>
          </w:r>
        </w:p>
      </w:docPartBody>
    </w:docPart>
    <w:docPart>
      <w:docPartPr>
        <w:name w:val="F878188254AC48C9A5F5C338E96C6BC2"/>
        <w:category>
          <w:name w:val="General"/>
          <w:gallery w:val="placeholder"/>
        </w:category>
        <w:types>
          <w:type w:val="bbPlcHdr"/>
        </w:types>
        <w:behaviors>
          <w:behavior w:val="content"/>
        </w:behaviors>
        <w:guid w:val="{0F3BF333-537A-4F16-92F2-80968BF25752}"/>
      </w:docPartPr>
      <w:docPartBody>
        <w:p w:rsidR="00826477" w:rsidRDefault="00000000">
          <w:pPr>
            <w:pStyle w:val="F878188254AC48C9A5F5C338E96C6BC2"/>
          </w:pPr>
          <w:r w:rsidRPr="00BF4F27">
            <w:t>Ayesha Khalique</w:t>
          </w:r>
        </w:p>
      </w:docPartBody>
    </w:docPart>
    <w:docPart>
      <w:docPartPr>
        <w:name w:val="0E58D4D4918D4B549E019FC33BC3C9AF"/>
        <w:category>
          <w:name w:val="General"/>
          <w:gallery w:val="placeholder"/>
        </w:category>
        <w:types>
          <w:type w:val="bbPlcHdr"/>
        </w:types>
        <w:behaviors>
          <w:behavior w:val="content"/>
        </w:behaviors>
        <w:guid w:val="{88943208-9658-43D2-9FA7-E68080C4754A}"/>
      </w:docPartPr>
      <w:docPartBody>
        <w:p w:rsidR="00826477" w:rsidRDefault="00000000">
          <w:pPr>
            <w:pStyle w:val="0E58D4D4918D4B549E019FC33BC3C9AF"/>
          </w:pPr>
          <w:r w:rsidRPr="0047187D">
            <w:t>Hiring Manager</w:t>
          </w:r>
        </w:p>
      </w:docPartBody>
    </w:docPart>
    <w:docPart>
      <w:docPartPr>
        <w:name w:val="E20576A80A7B4A71A684E5E857885752"/>
        <w:category>
          <w:name w:val="General"/>
          <w:gallery w:val="placeholder"/>
        </w:category>
        <w:types>
          <w:type w:val="bbPlcHdr"/>
        </w:types>
        <w:behaviors>
          <w:behavior w:val="content"/>
        </w:behaviors>
        <w:guid w:val="{1D4C7D88-9793-4D94-930F-E7D93D040069}"/>
      </w:docPartPr>
      <w:docPartBody>
        <w:p w:rsidR="00826477" w:rsidRDefault="00000000">
          <w:pPr>
            <w:pStyle w:val="E20576A80A7B4A71A684E5E857885752"/>
          </w:pPr>
          <w:r w:rsidRPr="0047187D">
            <w:t>Trey Research</w:t>
          </w:r>
        </w:p>
      </w:docPartBody>
    </w:docPart>
    <w:docPart>
      <w:docPartPr>
        <w:name w:val="0783A5CCE8344AC8ABB8C48F761F95D0"/>
        <w:category>
          <w:name w:val="General"/>
          <w:gallery w:val="placeholder"/>
        </w:category>
        <w:types>
          <w:type w:val="bbPlcHdr"/>
        </w:types>
        <w:behaviors>
          <w:behavior w:val="content"/>
        </w:behaviors>
        <w:guid w:val="{4D2ABCCA-16A3-492B-AD06-A08058758F25}"/>
      </w:docPartPr>
      <w:docPartBody>
        <w:p w:rsidR="00826477" w:rsidRDefault="00000000">
          <w:pPr>
            <w:pStyle w:val="0783A5CCE8344AC8ABB8C48F761F95D0"/>
          </w:pPr>
          <w:r w:rsidRPr="0047187D">
            <w:t>89 Pacific Ave</w:t>
          </w:r>
        </w:p>
      </w:docPartBody>
    </w:docPart>
    <w:docPart>
      <w:docPartPr>
        <w:name w:val="30369EDC49B944E49931020FB653B753"/>
        <w:category>
          <w:name w:val="General"/>
          <w:gallery w:val="placeholder"/>
        </w:category>
        <w:types>
          <w:type w:val="bbPlcHdr"/>
        </w:types>
        <w:behaviors>
          <w:behavior w:val="content"/>
        </w:behaviors>
        <w:guid w:val="{8DB3E725-457B-498C-A3CE-DC8A81CDB8AE}"/>
      </w:docPartPr>
      <w:docPartBody>
        <w:p w:rsidR="00826477" w:rsidRDefault="00000000">
          <w:pPr>
            <w:pStyle w:val="30369EDC49B944E49931020FB653B753"/>
          </w:pPr>
          <w:r w:rsidRPr="0047187D">
            <w:t>San Francisco</w:t>
          </w:r>
          <w:r>
            <w:t>,</w:t>
          </w:r>
          <w:r w:rsidRPr="0047187D">
            <w:t xml:space="preserve"> CA 65432</w:t>
          </w:r>
        </w:p>
      </w:docPartBody>
    </w:docPart>
    <w:docPart>
      <w:docPartPr>
        <w:name w:val="5806CE85BA4A49A58CCBA0D46AA8F8F7"/>
        <w:category>
          <w:name w:val="General"/>
          <w:gallery w:val="placeholder"/>
        </w:category>
        <w:types>
          <w:type w:val="bbPlcHdr"/>
        </w:types>
        <w:behaviors>
          <w:behavior w:val="content"/>
        </w:behaviors>
        <w:guid w:val="{55D38988-9E3D-43F6-99F4-66D445F3C074}"/>
      </w:docPartPr>
      <w:docPartBody>
        <w:p w:rsidR="00826477" w:rsidRDefault="00D87DB9" w:rsidP="00D87DB9">
          <w:pPr>
            <w:pStyle w:val="5806CE85BA4A49A58CCBA0D46AA8F8F7"/>
          </w:pPr>
          <w:r w:rsidRPr="00E83D12">
            <w:t>My Website</w:t>
          </w:r>
        </w:p>
      </w:docPartBody>
    </w:docPart>
    <w:docPart>
      <w:docPartPr>
        <w:name w:val="9ECE09DF29AA42A185E4B0897A36DFBB"/>
        <w:category>
          <w:name w:val="General"/>
          <w:gallery w:val="placeholder"/>
        </w:category>
        <w:types>
          <w:type w:val="bbPlcHdr"/>
        </w:types>
        <w:behaviors>
          <w:behavior w:val="content"/>
        </w:behaviors>
        <w:guid w:val="{AF4D5D70-07FF-4CA3-A403-9C3772C4C682}"/>
      </w:docPartPr>
      <w:docPartBody>
        <w:p w:rsidR="00826477" w:rsidRDefault="00D87DB9" w:rsidP="00D87DB9">
          <w:pPr>
            <w:pStyle w:val="9ECE09DF29AA42A185E4B0897A36DFBB"/>
          </w:pPr>
          <w:r w:rsidRPr="005419E8">
            <w:t>ABOUT ME</w:t>
          </w:r>
        </w:p>
      </w:docPartBody>
    </w:docPart>
    <w:docPart>
      <w:docPartPr>
        <w:name w:val="2C50667642EF4D95B738B231B7CB951C"/>
        <w:category>
          <w:name w:val="General"/>
          <w:gallery w:val="placeholder"/>
        </w:category>
        <w:types>
          <w:type w:val="bbPlcHdr"/>
        </w:types>
        <w:behaviors>
          <w:behavior w:val="content"/>
        </w:behaviors>
        <w:guid w:val="{27AF6CE5-4104-4A16-A32E-8086F4FBB089}"/>
      </w:docPartPr>
      <w:docPartBody>
        <w:p w:rsidR="00826477" w:rsidRDefault="00D87DB9" w:rsidP="00D87DB9">
          <w:pPr>
            <w:pStyle w:val="2C50667642EF4D95B738B231B7CB951C"/>
          </w:pPr>
          <w:r w:rsidRPr="00A86CBD">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Avenir Next W1G">
    <w:altName w:val="Calibri"/>
    <w:panose1 w:val="00000000000000000000"/>
    <w:charset w:val="00"/>
    <w:family w:val="swiss"/>
    <w:notTrueType/>
    <w:pitch w:val="variable"/>
    <w:sig w:usb0="A00002EF"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1G Medium">
    <w:altName w:val="Calibri"/>
    <w:panose1 w:val="00000000000000000000"/>
    <w:charset w:val="00"/>
    <w:family w:val="swiss"/>
    <w:notTrueType/>
    <w:pitch w:val="variable"/>
    <w:sig w:usb0="A00002EF"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931"/>
    <w:multiLevelType w:val="hybridMultilevel"/>
    <w:tmpl w:val="FB2C6A14"/>
    <w:lvl w:ilvl="0" w:tplc="D77AF20E">
      <w:start w:val="1"/>
      <w:numFmt w:val="bullet"/>
      <w:pStyle w:val="ListParagraph"/>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num w:numId="1" w16cid:durableId="139454789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B9"/>
    <w:rsid w:val="0016124D"/>
    <w:rsid w:val="00826477"/>
    <w:rsid w:val="009B2763"/>
    <w:rsid w:val="00D8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B9"/>
    <w:pPr>
      <w:spacing w:line="256" w:lineRule="auto"/>
      <w:outlineLvl w:val="0"/>
    </w:pPr>
    <w:rPr>
      <w:rFonts w:asciiTheme="majorHAnsi" w:eastAsia="Corbel" w:hAnsi="Avenir Next W1G Medium"/>
      <w:color w:val="000000" w:themeColor="text1"/>
      <w:kern w:val="24"/>
      <w:sz w:val="32"/>
      <w:szCs w:val="32"/>
      <w14:ligatures w14:val="none"/>
    </w:rPr>
  </w:style>
  <w:style w:type="paragraph" w:styleId="Heading2">
    <w:name w:val="heading 2"/>
    <w:basedOn w:val="Normal"/>
    <w:next w:val="Normal"/>
    <w:link w:val="Heading2Char"/>
    <w:uiPriority w:val="9"/>
    <w:qFormat/>
    <w:rsid w:val="00D87DB9"/>
    <w:pPr>
      <w:spacing w:line="256" w:lineRule="auto"/>
      <w:outlineLvl w:val="1"/>
    </w:pPr>
    <w:rPr>
      <w:rFonts w:asciiTheme="majorHAnsi" w:eastAsia="Corbel" w:hAnsi="Avenir Next W1G Medium"/>
      <w:color w:val="FFFFFF" w:themeColor="background1"/>
      <w:kern w:val="24"/>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59FCAC72048EF82BCEB62B9446E3E">
    <w:name w:val="D1059FCAC72048EF82BCEB62B9446E3E"/>
  </w:style>
  <w:style w:type="paragraph" w:customStyle="1" w:styleId="F878188254AC48C9A5F5C338E96C6BC2">
    <w:name w:val="F878188254AC48C9A5F5C338E96C6BC2"/>
  </w:style>
  <w:style w:type="paragraph" w:customStyle="1" w:styleId="0E58D4D4918D4B549E019FC33BC3C9AF">
    <w:name w:val="0E58D4D4918D4B549E019FC33BC3C9AF"/>
  </w:style>
  <w:style w:type="paragraph" w:customStyle="1" w:styleId="E20576A80A7B4A71A684E5E857885752">
    <w:name w:val="E20576A80A7B4A71A684E5E857885752"/>
  </w:style>
  <w:style w:type="paragraph" w:customStyle="1" w:styleId="0783A5CCE8344AC8ABB8C48F761F95D0">
    <w:name w:val="0783A5CCE8344AC8ABB8C48F761F95D0"/>
  </w:style>
  <w:style w:type="paragraph" w:customStyle="1" w:styleId="30369EDC49B944E49931020FB653B753">
    <w:name w:val="30369EDC49B944E49931020FB653B753"/>
  </w:style>
  <w:style w:type="paragraph" w:customStyle="1" w:styleId="5806CE85BA4A49A58CCBA0D46AA8F8F7">
    <w:name w:val="5806CE85BA4A49A58CCBA0D46AA8F8F7"/>
    <w:rsid w:val="00D87DB9"/>
  </w:style>
  <w:style w:type="paragraph" w:customStyle="1" w:styleId="9ECE09DF29AA42A185E4B0897A36DFBB">
    <w:name w:val="9ECE09DF29AA42A185E4B0897A36DFBB"/>
    <w:rsid w:val="00D87DB9"/>
  </w:style>
  <w:style w:type="character" w:customStyle="1" w:styleId="Heading1Char">
    <w:name w:val="Heading 1 Char"/>
    <w:basedOn w:val="DefaultParagraphFont"/>
    <w:link w:val="Heading1"/>
    <w:uiPriority w:val="9"/>
    <w:rsid w:val="00D87DB9"/>
    <w:rPr>
      <w:rFonts w:asciiTheme="majorHAnsi" w:eastAsia="Corbel" w:hAnsi="Avenir Next W1G Medium"/>
      <w:color w:val="000000" w:themeColor="text1"/>
      <w:kern w:val="24"/>
      <w:sz w:val="32"/>
      <w:szCs w:val="32"/>
      <w14:ligatures w14:val="none"/>
    </w:rPr>
  </w:style>
  <w:style w:type="paragraph" w:styleId="ListParagraph">
    <w:name w:val="List Paragraph"/>
    <w:basedOn w:val="Normal"/>
    <w:uiPriority w:val="34"/>
    <w:qFormat/>
    <w:rsid w:val="00D87DB9"/>
    <w:pPr>
      <w:numPr>
        <w:numId w:val="1"/>
      </w:numPr>
      <w:spacing w:after="0" w:line="240" w:lineRule="auto"/>
      <w:contextualSpacing/>
    </w:pPr>
    <w:rPr>
      <w:rFonts w:hAnsi="Avenir Next W1G"/>
      <w:color w:val="000000" w:themeColor="text1"/>
      <w:kern w:val="24"/>
      <w:sz w:val="20"/>
      <w:szCs w:val="20"/>
      <w14:ligatures w14:val="none"/>
    </w:rPr>
  </w:style>
  <w:style w:type="character" w:styleId="Emphasis">
    <w:name w:val="Emphasis"/>
    <w:uiPriority w:val="20"/>
    <w:qFormat/>
    <w:rsid w:val="00D87DB9"/>
    <w:rPr>
      <w:rFonts w:asciiTheme="majorHAnsi" w:eastAsia="Corbel" w:hAnsi="Avenir Next W1G Medium"/>
      <w:color w:val="4472C4" w:themeColor="accent1"/>
      <w:kern w:val="24"/>
      <w:sz w:val="22"/>
      <w:szCs w:val="22"/>
      <w:lang w:val="en-US"/>
    </w:rPr>
  </w:style>
  <w:style w:type="paragraph" w:customStyle="1" w:styleId="EC27CA81E09E4F50B449A6494C440888">
    <w:name w:val="EC27CA81E09E4F50B449A6494C440888"/>
    <w:rsid w:val="00D87DB9"/>
  </w:style>
  <w:style w:type="paragraph" w:customStyle="1" w:styleId="02EA69ED12424E20BC30B298D15E3599">
    <w:name w:val="02EA69ED12424E20BC30B298D15E3599"/>
    <w:rsid w:val="00D87DB9"/>
  </w:style>
  <w:style w:type="character" w:customStyle="1" w:styleId="Heading2Char">
    <w:name w:val="Heading 2 Char"/>
    <w:basedOn w:val="DefaultParagraphFont"/>
    <w:link w:val="Heading2"/>
    <w:uiPriority w:val="9"/>
    <w:rsid w:val="00D87DB9"/>
    <w:rPr>
      <w:rFonts w:asciiTheme="majorHAnsi" w:eastAsia="Corbel" w:hAnsi="Avenir Next W1G Medium"/>
      <w:color w:val="FFFFFF" w:themeColor="background1"/>
      <w:kern w:val="24"/>
      <w:sz w:val="32"/>
      <w:szCs w:val="32"/>
      <w14:ligatures w14:val="none"/>
    </w:rPr>
  </w:style>
  <w:style w:type="paragraph" w:customStyle="1" w:styleId="2C50667642EF4D95B738B231B7CB951C">
    <w:name w:val="2C50667642EF4D95B738B231B7CB951C"/>
    <w:rsid w:val="00D87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1">
      <a:dk1>
        <a:sysClr val="windowText" lastClr="000000"/>
      </a:dk1>
      <a:lt1>
        <a:sysClr val="window" lastClr="FFFFFF"/>
      </a:lt1>
      <a:dk2>
        <a:srgbClr val="444D26"/>
      </a:dk2>
      <a:lt2>
        <a:srgbClr val="FEFAC9"/>
      </a:lt2>
      <a:accent1>
        <a:srgbClr val="5F658C"/>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17">
      <a:majorFont>
        <a:latin typeface="Modern No. 20"/>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F8B0C-AEC2-4E0E-A9D7-11EEAC699A89}">
  <ds:schemaRefs>
    <ds:schemaRef ds:uri="http://schemas.openxmlformats.org/officeDocument/2006/bibliography"/>
  </ds:schemaRefs>
</ds:datastoreItem>
</file>

<file path=customXml/itemProps3.xml><?xml version="1.0" encoding="utf-8"?>
<ds:datastoreItem xmlns:ds="http://schemas.openxmlformats.org/officeDocument/2006/customXml" ds:itemID="{CF00F264-CD7D-443D-B999-E76D62A0B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D307A-883E-401E-9623-B2AE93204739}">
  <ds:schemaRefs>
    <ds:schemaRef ds:uri="http://schemas.microsoft.com/sharepoint/v3/contenttype/forms"/>
  </ds:schemaRefs>
</ds:datastoreItem>
</file>

<file path=customXml/itemProps5.xml><?xml version="1.0" encoding="utf-8"?>
<ds:datastoreItem xmlns:ds="http://schemas.openxmlformats.org/officeDocument/2006/customXml" ds:itemID="{D79D6380-B41E-44FD-8791-6357B5B8B29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clean cover letter</Template>
  <TotalTime>0</TotalTime>
  <Pages>2</Pages>
  <Words>286</Words>
  <Characters>1521</Characters>
  <Application>Microsoft Office Word</Application>
  <DocSecurity>0</DocSecurity>
  <Lines>84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2024-02-18T01:05:00Z</dcterms:created>
  <dcterms:modified xsi:type="dcterms:W3CDTF">2024-03-12T01:19:00Z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125bacb3-00ee-46c1-9825-37861b477365</vt:lpwstr>
  </property>
</Properties>
</file>